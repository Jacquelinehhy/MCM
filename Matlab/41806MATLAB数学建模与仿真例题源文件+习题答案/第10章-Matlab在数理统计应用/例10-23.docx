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E0" w:rsidRPr="00A21C50" w:rsidRDefault="00075FE0" w:rsidP="00C62BA2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-23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</w:t>
      </w:r>
      <w:r w:rsidRPr="00A21C50">
        <w:t>X</w:t>
      </w:r>
      <w:r w:rsidRPr="00A21C50">
        <w:rPr>
          <w:rFonts w:hint="eastAsia"/>
        </w:rPr>
        <w:t>的密度函数为</w:t>
      </w:r>
    </w:p>
    <w:p w:rsidR="00075FE0" w:rsidRPr="00A21C50" w:rsidRDefault="00075FE0" w:rsidP="00C62BA2">
      <w:pPr>
        <w:adjustRightInd w:val="0"/>
        <w:snapToGrid w:val="0"/>
        <w:ind w:firstLine="31680"/>
      </w:pPr>
      <w:r w:rsidRPr="00B331AE">
        <w:rPr>
          <w:position w:val="-48"/>
        </w:rPr>
        <w:object w:dxaOrig="2799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4" o:title=""/>
          </v:shape>
          <o:OLEObject Type="Embed" ProgID="Equation.DSMT4" ShapeID="_x0000_i1025" DrawAspect="Content" ObjectID="_1482491815" r:id="rId5"/>
        </w:object>
      </w:r>
    </w:p>
    <w:p w:rsidR="00075FE0" w:rsidRPr="00A21C50" w:rsidRDefault="00075FE0" w:rsidP="00C62BA2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DX</w:t>
      </w:r>
      <w:r w:rsidRPr="00A21C50">
        <w:rPr>
          <w:rFonts w:hint="eastAsia"/>
        </w:rPr>
        <w:t>，</w:t>
      </w:r>
      <w:r w:rsidRPr="00A21C50">
        <w:t>D (2X+1)</w:t>
      </w:r>
      <w:r w:rsidRPr="00A21C50">
        <w:rPr>
          <w:rFonts w:hint="eastAsia"/>
        </w:rPr>
        <w:t>。</w:t>
      </w:r>
    </w:p>
    <w:p w:rsidR="00075FE0" w:rsidRPr="00A21C50" w:rsidRDefault="00075FE0" w:rsidP="00C62BA2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LX0821.m</w:t>
      </w:r>
      <w:r w:rsidRPr="00A21C50">
        <w:rPr>
          <w:rFonts w:hint="eastAsia"/>
        </w:rPr>
        <w:t>：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syms x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px=1/(pi*sqrt(1-x^2));</w:t>
      </w:r>
    </w:p>
    <w:p w:rsidR="00075FE0" w:rsidRPr="00C62BA2" w:rsidRDefault="00075FE0" w:rsidP="00C62BA2">
      <w:pPr>
        <w:pStyle w:val="a0"/>
        <w:ind w:firstLine="31680"/>
        <w:rPr>
          <w:sz w:val="18"/>
          <w:szCs w:val="18"/>
          <w:lang w:val="fr-FR"/>
        </w:rPr>
      </w:pPr>
      <w:r w:rsidRPr="00C62BA2">
        <w:rPr>
          <w:sz w:val="18"/>
          <w:szCs w:val="18"/>
          <w:lang w:val="fr-FR"/>
        </w:rPr>
        <w:t>EX=int(x*px,-1,1)</w:t>
      </w:r>
    </w:p>
    <w:p w:rsidR="00075FE0" w:rsidRPr="00C62BA2" w:rsidRDefault="00075FE0" w:rsidP="00C62BA2">
      <w:pPr>
        <w:pStyle w:val="a0"/>
        <w:ind w:firstLine="31680"/>
        <w:rPr>
          <w:sz w:val="18"/>
          <w:szCs w:val="18"/>
          <w:lang w:val="fr-FR"/>
        </w:rPr>
      </w:pPr>
      <w:r w:rsidRPr="00C62BA2">
        <w:rPr>
          <w:sz w:val="18"/>
          <w:szCs w:val="18"/>
          <w:lang w:val="fr-FR"/>
        </w:rPr>
        <w:t>DX=int(x^2*px,-1,1)-EX^2</w:t>
      </w:r>
    </w:p>
    <w:p w:rsidR="00075FE0" w:rsidRPr="00C62BA2" w:rsidRDefault="00075FE0" w:rsidP="00C62BA2">
      <w:pPr>
        <w:pStyle w:val="a0"/>
        <w:ind w:firstLine="31680"/>
        <w:rPr>
          <w:sz w:val="18"/>
          <w:szCs w:val="18"/>
          <w:lang w:val="es-ES"/>
        </w:rPr>
      </w:pPr>
      <w:r w:rsidRPr="00C62BA2">
        <w:rPr>
          <w:sz w:val="18"/>
          <w:szCs w:val="18"/>
          <w:lang w:val="es-ES"/>
        </w:rPr>
        <w:t>y=2*x+1;</w:t>
      </w:r>
    </w:p>
    <w:p w:rsidR="00075FE0" w:rsidRPr="00C62BA2" w:rsidRDefault="00075FE0" w:rsidP="00C62BA2">
      <w:pPr>
        <w:pStyle w:val="a0"/>
        <w:ind w:firstLine="31680"/>
        <w:rPr>
          <w:sz w:val="18"/>
          <w:szCs w:val="18"/>
          <w:lang w:val="es-ES"/>
        </w:rPr>
      </w:pPr>
      <w:r w:rsidRPr="00C62BA2">
        <w:rPr>
          <w:sz w:val="18"/>
          <w:szCs w:val="18"/>
          <w:lang w:val="es-ES"/>
        </w:rPr>
        <w:t>EY=int(y*px,-1,1)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DY=int(y^2*px,-1,1)-EY^2</w:t>
      </w:r>
    </w:p>
    <w:p w:rsidR="00075FE0" w:rsidRPr="00A21C50" w:rsidRDefault="00075FE0" w:rsidP="00C62BA2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 =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1/2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 =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 =</w:t>
      </w:r>
    </w:p>
    <w:p w:rsidR="00075FE0" w:rsidRPr="00017771" w:rsidRDefault="00075FE0" w:rsidP="00C62BA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2</w:t>
      </w:r>
      <w:r w:rsidRPr="00017771">
        <w:rPr>
          <w:sz w:val="18"/>
          <w:szCs w:val="18"/>
        </w:rPr>
        <w:tab/>
      </w:r>
    </w:p>
    <w:p w:rsidR="00075FE0" w:rsidRDefault="00075FE0" w:rsidP="00B36F99">
      <w:pPr>
        <w:ind w:firstLine="31680"/>
      </w:pPr>
      <w:bookmarkStart w:id="0" w:name="_GoBack"/>
      <w:bookmarkEnd w:id="0"/>
    </w:p>
    <w:sectPr w:rsidR="00075FE0" w:rsidSect="00F7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375C"/>
    <w:rsid w:val="00016ABB"/>
    <w:rsid w:val="00017771"/>
    <w:rsid w:val="00075FE0"/>
    <w:rsid w:val="000D375C"/>
    <w:rsid w:val="00536433"/>
    <w:rsid w:val="00A21C50"/>
    <w:rsid w:val="00B331AE"/>
    <w:rsid w:val="00B36F99"/>
    <w:rsid w:val="00C62BA2"/>
    <w:rsid w:val="00F7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5C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D375C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D375C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0D375C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0D375C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0D375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37</Words>
  <Characters>216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2014-11-23T05:32:00Z</dcterms:created>
  <dcterms:modified xsi:type="dcterms:W3CDTF">2015-01-11T06:31:00Z</dcterms:modified>
</cp:coreProperties>
</file>