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4E" w:rsidRPr="00A21C50" w:rsidRDefault="007A604E" w:rsidP="002E3717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-37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设两台车床加工同一零件，各加工</w:t>
      </w:r>
      <w:r w:rsidRPr="00A21C50">
        <w:t>8</w:t>
      </w:r>
      <w:r w:rsidRPr="00A21C50">
        <w:rPr>
          <w:rFonts w:hint="eastAsia"/>
        </w:rPr>
        <w:t>件，长度的误差为：</w:t>
      </w:r>
    </w:p>
    <w:p w:rsidR="007A604E" w:rsidRPr="00A21C50" w:rsidRDefault="007A604E" w:rsidP="002E3717">
      <w:pPr>
        <w:ind w:firstLine="31680"/>
      </w:pPr>
      <w:r w:rsidRPr="00A21C50">
        <w:t>A</w:t>
      </w:r>
      <w:r w:rsidRPr="00A21C50">
        <w:rPr>
          <w:rFonts w:hint="eastAsia"/>
        </w:rPr>
        <w:t>：</w:t>
      </w:r>
      <w:r w:rsidRPr="00A21C50">
        <w:t>-0.12   -0.80   -0.05   -0.04   -0.01    0.05    0.07    0.21</w:t>
      </w:r>
    </w:p>
    <w:p w:rsidR="007A604E" w:rsidRPr="00A21C50" w:rsidRDefault="007A604E" w:rsidP="002E3717">
      <w:pPr>
        <w:ind w:firstLine="31680"/>
      </w:pPr>
      <w:r w:rsidRPr="00A21C50">
        <w:t>B</w:t>
      </w:r>
      <w:r w:rsidRPr="00A21C50">
        <w:rPr>
          <w:rFonts w:hint="eastAsia"/>
        </w:rPr>
        <w:t>：</w:t>
      </w:r>
      <w:r w:rsidRPr="00A21C50">
        <w:rPr>
          <w:color w:val="000000"/>
          <w:kern w:val="0"/>
        </w:rPr>
        <w:t>-1.50   -0.80   -0.40   -0.10    0.20    0.61    0.82    1.24</w:t>
      </w:r>
    </w:p>
    <w:p w:rsidR="007A604E" w:rsidRPr="00A21C50" w:rsidRDefault="007A604E" w:rsidP="002E3717">
      <w:pPr>
        <w:pStyle w:val="a"/>
        <w:ind w:firstLine="31680"/>
      </w:pPr>
      <w:r w:rsidRPr="00A21C50">
        <w:rPr>
          <w:rFonts w:hint="eastAsia"/>
        </w:rPr>
        <w:t>求方差比的置信区间。</w:t>
      </w:r>
    </w:p>
    <w:p w:rsidR="007A604E" w:rsidRPr="00A21C50" w:rsidRDefault="007A604E" w:rsidP="002E3717">
      <w:pPr>
        <w:ind w:firstLine="31680"/>
      </w:pPr>
      <w:r>
        <w:rPr>
          <w:rFonts w:eastAsia="黑体" w:hint="eastAsia"/>
        </w:rPr>
        <w:t>解：</w:t>
      </w:r>
      <w:r w:rsidRPr="00A21C50">
        <w:rPr>
          <w:rFonts w:hint="eastAsia"/>
        </w:rPr>
        <w:t>用</w:t>
      </w:r>
      <w:r w:rsidRPr="00A21C50">
        <w:t>Matlab</w:t>
      </w:r>
      <w:r w:rsidRPr="00A21C50">
        <w:rPr>
          <w:rFonts w:hint="eastAsia"/>
        </w:rPr>
        <w:t>计算如下：</w:t>
      </w:r>
    </w:p>
    <w:p w:rsidR="007A604E" w:rsidRPr="002F1E68" w:rsidRDefault="007A604E" w:rsidP="002E371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x=[-0.12,-0.80,-0.05,-0.04,-0.01,0.05,0.07,0.21];</w:t>
      </w:r>
    </w:p>
    <w:p w:rsidR="007A604E" w:rsidRPr="002F1E68" w:rsidRDefault="007A604E" w:rsidP="002E371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y=[-1.50,-0.80,-0.40,-0.10,0.20,0.61, 0.82,1.24];</w:t>
      </w:r>
    </w:p>
    <w:p w:rsidR="007A604E" w:rsidRPr="002F1E68" w:rsidRDefault="007A604E" w:rsidP="002E371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v1=var(x), v2=var(y),</w:t>
      </w:r>
    </w:p>
    <w:p w:rsidR="007A604E" w:rsidRPr="002F1E68" w:rsidRDefault="007A604E" w:rsidP="002E371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c1=finv(0.025,7,7), c2=finv(0.975,7,7),</w:t>
      </w:r>
    </w:p>
    <w:p w:rsidR="007A604E" w:rsidRPr="002F1E68" w:rsidRDefault="007A604E" w:rsidP="002E371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a=(v1/v2)/c2, b=(v1/v2)/c1, [a,b]</w:t>
      </w:r>
    </w:p>
    <w:p w:rsidR="007A604E" w:rsidRPr="00A21C50" w:rsidRDefault="007A604E" w:rsidP="002E3717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计算结果为：</w:t>
      </w:r>
      <w:r w:rsidRPr="00A21C50">
        <w:rPr>
          <w:color w:val="000000"/>
          <w:kern w:val="0"/>
        </w:rPr>
        <w:t xml:space="preserve">  0.0229    0.5720</w:t>
      </w:r>
    </w:p>
    <w:p w:rsidR="007A604E" w:rsidRPr="00A21C50" w:rsidRDefault="007A604E" w:rsidP="002E3717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方差比小于</w:t>
      </w:r>
      <w:r w:rsidRPr="00A21C50">
        <w:rPr>
          <w:color w:val="000000"/>
          <w:kern w:val="0"/>
        </w:rPr>
        <w:t>1</w:t>
      </w:r>
      <w:r w:rsidRPr="00A21C50">
        <w:rPr>
          <w:rFonts w:hint="eastAsia"/>
          <w:color w:val="000000"/>
          <w:kern w:val="0"/>
        </w:rPr>
        <w:t>的概率至少达到了</w:t>
      </w:r>
      <w:r w:rsidRPr="00A21C50">
        <w:rPr>
          <w:color w:val="000000"/>
          <w:kern w:val="0"/>
        </w:rPr>
        <w:t>95%</w:t>
      </w:r>
      <w:r w:rsidRPr="00A21C50">
        <w:rPr>
          <w:rFonts w:hint="eastAsia"/>
          <w:color w:val="000000"/>
          <w:kern w:val="0"/>
        </w:rPr>
        <w:t>，说明车床</w:t>
      </w:r>
      <w:r w:rsidRPr="00A21C50">
        <w:rPr>
          <w:color w:val="000000"/>
          <w:kern w:val="0"/>
        </w:rPr>
        <w:t>A</w:t>
      </w:r>
      <w:r w:rsidRPr="00A21C50">
        <w:rPr>
          <w:rFonts w:hint="eastAsia"/>
          <w:color w:val="000000"/>
          <w:kern w:val="0"/>
        </w:rPr>
        <w:t>的精度明显高。</w:t>
      </w:r>
    </w:p>
    <w:p w:rsidR="007A604E" w:rsidRPr="005A7881" w:rsidRDefault="007A604E" w:rsidP="003A2238">
      <w:pPr>
        <w:ind w:firstLine="31680"/>
      </w:pPr>
      <w:bookmarkStart w:id="0" w:name="_GoBack"/>
      <w:bookmarkEnd w:id="0"/>
    </w:p>
    <w:sectPr w:rsidR="007A604E" w:rsidRPr="005A7881" w:rsidSect="00BE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7881"/>
    <w:rsid w:val="002E3717"/>
    <w:rsid w:val="002F1E68"/>
    <w:rsid w:val="003A2238"/>
    <w:rsid w:val="005A7881"/>
    <w:rsid w:val="007A604E"/>
    <w:rsid w:val="00A21C50"/>
    <w:rsid w:val="00B31FAC"/>
    <w:rsid w:val="00BE5293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81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5A7881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5A7881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5A7881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5A7881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5A788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65</Words>
  <Characters>377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2014-11-23T05:47:00Z</dcterms:created>
  <dcterms:modified xsi:type="dcterms:W3CDTF">2015-01-11T06:31:00Z</dcterms:modified>
</cp:coreProperties>
</file>