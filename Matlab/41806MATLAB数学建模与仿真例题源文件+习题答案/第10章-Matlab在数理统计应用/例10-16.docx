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D6E" w:rsidRPr="00A21C50" w:rsidRDefault="00B20D6E" w:rsidP="00FD7517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-16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设二维随机向量</w:t>
      </w:r>
      <w:r w:rsidRPr="00A21C50">
        <w:t>(X, Y)</w:t>
      </w:r>
      <w:r w:rsidRPr="00A21C50">
        <w:rPr>
          <w:rFonts w:hint="eastAsia"/>
        </w:rPr>
        <w:t>的联合密度为</w:t>
      </w:r>
    </w:p>
    <w:p w:rsidR="00B20D6E" w:rsidRPr="00A21C50" w:rsidRDefault="00B20D6E" w:rsidP="00FD7517">
      <w:pPr>
        <w:adjustRightInd w:val="0"/>
        <w:snapToGrid w:val="0"/>
        <w:ind w:firstLine="31680"/>
      </w:pPr>
      <w:r w:rsidRPr="00A21C50">
        <w:rPr>
          <w:position w:val="-30"/>
        </w:rPr>
        <w:object w:dxaOrig="301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36pt" o:ole="">
            <v:imagedata r:id="rId4" o:title=""/>
          </v:shape>
          <o:OLEObject Type="Embed" ProgID="Equation.3" ShapeID="_x0000_i1025" DrawAspect="Content" ObjectID="_1482491932" r:id="rId5"/>
        </w:object>
      </w:r>
    </w:p>
    <w:p w:rsidR="00B20D6E" w:rsidRPr="00A21C50" w:rsidRDefault="00B20D6E" w:rsidP="00FD7517">
      <w:pPr>
        <w:pStyle w:val="a"/>
        <w:ind w:firstLine="31680"/>
      </w:pPr>
      <w:r w:rsidRPr="00A21C50">
        <w:rPr>
          <w:rFonts w:hint="eastAsia"/>
        </w:rPr>
        <w:t>求：（</w:t>
      </w:r>
      <w:r w:rsidRPr="00A21C50">
        <w:t>1</w:t>
      </w:r>
      <w:r w:rsidRPr="00A21C50">
        <w:rPr>
          <w:rFonts w:hint="eastAsia"/>
        </w:rPr>
        <w:t>）</w:t>
      </w:r>
      <w:r w:rsidRPr="00A21C50">
        <w:t>P{0&lt;X&lt;1, 0&lt;Y&lt;1}</w:t>
      </w:r>
      <w:r w:rsidRPr="00A21C50">
        <w:rPr>
          <w:rFonts w:hint="eastAsia"/>
        </w:rPr>
        <w:t>；</w:t>
      </w:r>
    </w:p>
    <w:p w:rsidR="00B20D6E" w:rsidRPr="00A21C50" w:rsidRDefault="00B20D6E" w:rsidP="00FD7517">
      <w:pPr>
        <w:pStyle w:val="a"/>
        <w:ind w:firstLine="31680"/>
      </w:pPr>
      <w:r w:rsidRPr="00A21C50">
        <w:t xml:space="preserve">   </w:t>
      </w:r>
      <w:r w:rsidRPr="00A21C50">
        <w:rPr>
          <w:rFonts w:hint="eastAsia"/>
        </w:rPr>
        <w:t>（</w:t>
      </w:r>
      <w:r w:rsidRPr="00A21C50">
        <w:t>2</w:t>
      </w:r>
      <w:r w:rsidRPr="00A21C50">
        <w:rPr>
          <w:rFonts w:hint="eastAsia"/>
        </w:rPr>
        <w:t>）（</w:t>
      </w:r>
      <w:r w:rsidRPr="00A21C50">
        <w:t>X</w:t>
      </w:r>
      <w:r w:rsidRPr="00A21C50">
        <w:rPr>
          <w:rFonts w:hint="eastAsia"/>
        </w:rPr>
        <w:t>，</w:t>
      </w:r>
      <w:r w:rsidRPr="00A21C50">
        <w:t>Y</w:t>
      </w:r>
      <w:r w:rsidRPr="00A21C50">
        <w:rPr>
          <w:rFonts w:hint="eastAsia"/>
        </w:rPr>
        <w:t>）落在</w:t>
      </w:r>
      <w:r w:rsidRPr="00A21C50">
        <w:t>x+y = 1, x = 0, y = 0</w:t>
      </w:r>
      <w:r w:rsidRPr="00A21C50">
        <w:rPr>
          <w:rFonts w:hint="eastAsia"/>
        </w:rPr>
        <w:t>所围成区域</w:t>
      </w:r>
      <w:r w:rsidRPr="00A21C50">
        <w:t>G</w:t>
      </w:r>
      <w:r w:rsidRPr="00A21C50">
        <w:rPr>
          <w:rFonts w:hint="eastAsia"/>
        </w:rPr>
        <w:t>内的概率。</w:t>
      </w:r>
    </w:p>
    <w:p w:rsidR="00B20D6E" w:rsidRPr="00A21C50" w:rsidRDefault="00B20D6E" w:rsidP="00FD7517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编辑器中编辑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LX0814.m</w:t>
      </w:r>
      <w:r w:rsidRPr="00A21C50">
        <w:rPr>
          <w:rFonts w:hint="eastAsia"/>
        </w:rPr>
        <w:t>如下：</w:t>
      </w:r>
    </w:p>
    <w:p w:rsidR="00B20D6E" w:rsidRPr="00FD7517" w:rsidRDefault="00B20D6E" w:rsidP="00FD7517">
      <w:pPr>
        <w:pStyle w:val="a0"/>
        <w:ind w:firstLine="31680"/>
        <w:rPr>
          <w:sz w:val="18"/>
          <w:szCs w:val="18"/>
          <w:lang w:val="es-ES"/>
        </w:rPr>
      </w:pPr>
      <w:r w:rsidRPr="00FD7517">
        <w:rPr>
          <w:sz w:val="18"/>
          <w:szCs w:val="18"/>
          <w:lang w:val="es-ES"/>
        </w:rPr>
        <w:t>syms x y</w:t>
      </w:r>
    </w:p>
    <w:p w:rsidR="00B20D6E" w:rsidRPr="00FD7517" w:rsidRDefault="00B20D6E" w:rsidP="00FD7517">
      <w:pPr>
        <w:pStyle w:val="a0"/>
        <w:ind w:firstLine="31680"/>
        <w:rPr>
          <w:sz w:val="18"/>
          <w:szCs w:val="18"/>
          <w:lang w:val="es-ES"/>
        </w:rPr>
      </w:pPr>
      <w:r w:rsidRPr="00FD7517">
        <w:rPr>
          <w:sz w:val="18"/>
          <w:szCs w:val="18"/>
          <w:lang w:val="es-ES"/>
        </w:rPr>
        <w:t>f=exp(-x-y);</w:t>
      </w:r>
    </w:p>
    <w:p w:rsidR="00B20D6E" w:rsidRPr="00FD7517" w:rsidRDefault="00B20D6E" w:rsidP="00FD7517">
      <w:pPr>
        <w:pStyle w:val="a0"/>
        <w:ind w:firstLine="31680"/>
        <w:rPr>
          <w:sz w:val="18"/>
          <w:szCs w:val="18"/>
          <w:lang w:val="fr-FR"/>
        </w:rPr>
      </w:pPr>
      <w:r w:rsidRPr="00FD7517">
        <w:rPr>
          <w:sz w:val="18"/>
          <w:szCs w:val="18"/>
          <w:lang w:val="fr-FR"/>
        </w:rPr>
        <w:t>p_XY=int(int(f,y,0,1),x,0,1)</w:t>
      </w:r>
    </w:p>
    <w:p w:rsidR="00B20D6E" w:rsidRPr="00FD7517" w:rsidRDefault="00B20D6E" w:rsidP="00FD7517">
      <w:pPr>
        <w:pStyle w:val="a0"/>
        <w:ind w:firstLine="31680"/>
        <w:rPr>
          <w:sz w:val="18"/>
          <w:szCs w:val="18"/>
          <w:lang w:val="fr-FR"/>
        </w:rPr>
      </w:pPr>
      <w:r w:rsidRPr="00FD7517">
        <w:rPr>
          <w:sz w:val="18"/>
          <w:szCs w:val="18"/>
          <w:lang w:val="fr-FR"/>
        </w:rPr>
        <w:t>p_G=int(int(f,y,0,1-x),x,0,1)</w:t>
      </w:r>
    </w:p>
    <w:p w:rsidR="00B20D6E" w:rsidRPr="00A21C50" w:rsidRDefault="00B20D6E" w:rsidP="00FD7517">
      <w:pPr>
        <w:ind w:firstLine="31680"/>
      </w:pPr>
      <w:r w:rsidRPr="00A21C50">
        <w:rPr>
          <w:rFonts w:hint="eastAsia"/>
        </w:rPr>
        <w:t>运行结果为：</w:t>
      </w:r>
    </w:p>
    <w:p w:rsidR="00B20D6E" w:rsidRPr="00017771" w:rsidRDefault="00B20D6E" w:rsidP="00FD7517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p_XY =</w:t>
      </w:r>
    </w:p>
    <w:p w:rsidR="00B20D6E" w:rsidRPr="00017771" w:rsidRDefault="00B20D6E" w:rsidP="00FD7517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exp(-2)-2*exp(-1)+1</w:t>
      </w:r>
    </w:p>
    <w:p w:rsidR="00B20D6E" w:rsidRPr="00017771" w:rsidRDefault="00B20D6E" w:rsidP="00FD7517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p_G =</w:t>
      </w:r>
    </w:p>
    <w:p w:rsidR="00B20D6E" w:rsidRPr="00A21C50" w:rsidRDefault="00B20D6E" w:rsidP="00FD7517">
      <w:pPr>
        <w:pStyle w:val="a0"/>
        <w:ind w:firstLine="31680"/>
      </w:pPr>
      <w:r w:rsidRPr="00017771">
        <w:rPr>
          <w:sz w:val="18"/>
          <w:szCs w:val="18"/>
        </w:rPr>
        <w:t xml:space="preserve"> -2*exp(-1)+1  </w:t>
      </w:r>
    </w:p>
    <w:p w:rsidR="00B20D6E" w:rsidRDefault="00B20D6E" w:rsidP="00B55244">
      <w:pPr>
        <w:ind w:firstLine="31680"/>
      </w:pPr>
      <w:bookmarkStart w:id="0" w:name="_GoBack"/>
      <w:bookmarkEnd w:id="0"/>
    </w:p>
    <w:sectPr w:rsidR="00B20D6E" w:rsidSect="00C6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6DF7"/>
    <w:rsid w:val="00016ABB"/>
    <w:rsid w:val="00017771"/>
    <w:rsid w:val="00216819"/>
    <w:rsid w:val="004F6DF7"/>
    <w:rsid w:val="00A21C50"/>
    <w:rsid w:val="00B20D6E"/>
    <w:rsid w:val="00B55244"/>
    <w:rsid w:val="00C65DCC"/>
    <w:rsid w:val="00FD7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F7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4F6DF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4F6DF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4F6DF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4F6DF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4F6DF7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42</Words>
  <Characters>244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2014-11-23T05:30:00Z</dcterms:created>
  <dcterms:modified xsi:type="dcterms:W3CDTF">2015-01-11T06:32:00Z</dcterms:modified>
</cp:coreProperties>
</file>