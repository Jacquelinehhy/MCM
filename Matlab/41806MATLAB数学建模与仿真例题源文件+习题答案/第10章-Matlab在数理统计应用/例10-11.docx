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E0" w:rsidRPr="00A21C50" w:rsidRDefault="000A06E0" w:rsidP="0084668F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-11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设随机变量</w:t>
      </w:r>
      <w:r w:rsidRPr="00A21C50">
        <w:t>X</w:t>
      </w:r>
      <w:r w:rsidRPr="00A21C50">
        <w:rPr>
          <w:rFonts w:hint="eastAsia"/>
        </w:rPr>
        <w:t>的概率密度为</w:t>
      </w:r>
    </w:p>
    <w:p w:rsidR="000A06E0" w:rsidRPr="00A21C50" w:rsidRDefault="000A06E0" w:rsidP="0084668F">
      <w:pPr>
        <w:adjustRightInd w:val="0"/>
        <w:snapToGrid w:val="0"/>
        <w:ind w:firstLine="31680"/>
      </w:pPr>
      <w:r w:rsidRPr="00A21C50">
        <w:rPr>
          <w:position w:val="-42"/>
        </w:rPr>
        <w:object w:dxaOrig="24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8pt" o:ole="">
            <v:imagedata r:id="rId4" o:title=""/>
          </v:shape>
          <o:OLEObject Type="Embed" ProgID="Equation.3" ShapeID="_x0000_i1025" DrawAspect="Content" ObjectID="_1482491928" r:id="rId5"/>
        </w:object>
      </w:r>
    </w:p>
    <w:p w:rsidR="000A06E0" w:rsidRPr="00A21C50" w:rsidRDefault="000A06E0" w:rsidP="0084668F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）确定常数</w:t>
      </w:r>
      <w:r w:rsidRPr="00A21C50">
        <w:t>c</w:t>
      </w:r>
      <w:r w:rsidRPr="00A21C50">
        <w:rPr>
          <w:rFonts w:hint="eastAsia"/>
        </w:rPr>
        <w:t>；</w:t>
      </w:r>
    </w:p>
    <w:p w:rsidR="000A06E0" w:rsidRPr="00A21C50" w:rsidRDefault="000A06E0" w:rsidP="0084668F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）求</w:t>
      </w:r>
      <w:r w:rsidRPr="00A21C50">
        <w:t>X</w:t>
      </w:r>
      <w:r w:rsidRPr="00A21C50">
        <w:rPr>
          <w:rFonts w:hint="eastAsia"/>
        </w:rPr>
        <w:t>落在区间</w:t>
      </w:r>
      <w:r w:rsidRPr="00A21C50">
        <w:rPr>
          <w:position w:val="-22"/>
        </w:rPr>
        <w:object w:dxaOrig="800" w:dyaOrig="580">
          <v:shape id="_x0000_i1026" type="#_x0000_t75" style="width:39.75pt;height:28.5pt" o:ole="">
            <v:imagedata r:id="rId6" o:title=""/>
          </v:shape>
          <o:OLEObject Type="Embed" ProgID="Equation.3" ShapeID="_x0000_i1026" DrawAspect="Content" ObjectID="_1482491929" r:id="rId7"/>
        </w:object>
      </w:r>
      <w:r w:rsidRPr="00A21C50">
        <w:rPr>
          <w:rFonts w:hint="eastAsia"/>
        </w:rPr>
        <w:t>内的概率；</w:t>
      </w:r>
    </w:p>
    <w:p w:rsidR="000A06E0" w:rsidRPr="00A21C50" w:rsidRDefault="000A06E0" w:rsidP="0084668F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3</w:t>
      </w:r>
      <w:r w:rsidRPr="00A21C50">
        <w:rPr>
          <w:rFonts w:hint="eastAsia"/>
        </w:rPr>
        <w:t>）求</w:t>
      </w:r>
      <w:r w:rsidRPr="00A21C50">
        <w:t>X</w:t>
      </w:r>
      <w:r w:rsidRPr="00A21C50">
        <w:rPr>
          <w:rFonts w:hint="eastAsia"/>
        </w:rPr>
        <w:t>的分布函数</w:t>
      </w:r>
      <w:r w:rsidRPr="00A21C50">
        <w:t>F (x)</w:t>
      </w:r>
      <w:r w:rsidRPr="00A21C50">
        <w:rPr>
          <w:rFonts w:hint="eastAsia"/>
        </w:rPr>
        <w:t>。</w:t>
      </w:r>
    </w:p>
    <w:p w:rsidR="000A06E0" w:rsidRPr="00A21C50" w:rsidRDefault="000A06E0" w:rsidP="0084668F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LX08091.m</w:t>
      </w:r>
      <w:r w:rsidRPr="00A21C50">
        <w:rPr>
          <w:rFonts w:hint="eastAsia"/>
        </w:rPr>
        <w:t>如下：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syms c x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p_x=c/sqrt(1-x^2);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F_x=int(p_x,x,-1,1)</w:t>
      </w:r>
    </w:p>
    <w:p w:rsidR="000A06E0" w:rsidRPr="00A21C50" w:rsidRDefault="000A06E0" w:rsidP="0084668F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F_x =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pi*c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rFonts w:hint="eastAsia"/>
          <w:sz w:val="18"/>
          <w:szCs w:val="18"/>
        </w:rPr>
        <w:t>由</w:t>
      </w:r>
      <w:r w:rsidRPr="00116000">
        <w:rPr>
          <w:sz w:val="18"/>
          <w:szCs w:val="18"/>
        </w:rPr>
        <w:t>pi*c=1</w:t>
      </w:r>
      <w:r w:rsidRPr="00116000">
        <w:rPr>
          <w:rFonts w:hint="eastAsia"/>
          <w:sz w:val="18"/>
          <w:szCs w:val="18"/>
        </w:rPr>
        <w:t>得</w:t>
      </w:r>
      <w:r w:rsidRPr="00116000">
        <w:rPr>
          <w:sz w:val="18"/>
          <w:szCs w:val="18"/>
        </w:rPr>
        <w:t xml:space="preserve">    c=1/pi</w:t>
      </w:r>
    </w:p>
    <w:p w:rsidR="000A06E0" w:rsidRPr="00A21C50" w:rsidRDefault="000A06E0" w:rsidP="0084668F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LX08092.m</w:t>
      </w:r>
      <w:r w:rsidRPr="00A21C50">
        <w:rPr>
          <w:rFonts w:hint="eastAsia"/>
        </w:rPr>
        <w:t>如下：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syms x</w:t>
      </w:r>
    </w:p>
    <w:p w:rsidR="000A06E0" w:rsidRPr="00116000" w:rsidRDefault="000A06E0" w:rsidP="0084668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c='1/pi';             %'1/pi'</w:t>
      </w:r>
      <w:r w:rsidRPr="00116000">
        <w:rPr>
          <w:rFonts w:hint="eastAsia"/>
          <w:sz w:val="18"/>
          <w:szCs w:val="18"/>
        </w:rPr>
        <w:t>不加单引号</w:t>
      </w:r>
      <w:r w:rsidRPr="00116000">
        <w:rPr>
          <w:sz w:val="18"/>
          <w:szCs w:val="18"/>
        </w:rPr>
        <w:t>“’’”</w:t>
      </w:r>
      <w:r w:rsidRPr="00116000">
        <w:rPr>
          <w:rFonts w:hint="eastAsia"/>
          <w:sz w:val="18"/>
          <w:szCs w:val="18"/>
        </w:rPr>
        <w:t>，其结果的表达式有变化。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p_x=c/sqrt(1-x^2);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format rat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p1=int(p_x,x,-1/2,1/2)</w:t>
      </w:r>
    </w:p>
    <w:p w:rsidR="000A06E0" w:rsidRPr="0084668F" w:rsidRDefault="000A06E0" w:rsidP="0084668F">
      <w:pPr>
        <w:adjustRightInd w:val="0"/>
        <w:snapToGrid w:val="0"/>
        <w:ind w:firstLine="31680"/>
        <w:rPr>
          <w:lang w:val="fr-FR"/>
        </w:rPr>
      </w:pPr>
      <w:r w:rsidRPr="00A21C50">
        <w:rPr>
          <w:rFonts w:hint="eastAsia"/>
        </w:rPr>
        <w:t>运行结果为</w:t>
      </w:r>
      <w:r w:rsidRPr="0084668F">
        <w:rPr>
          <w:rFonts w:hint="eastAsia"/>
          <w:lang w:val="fr-FR"/>
        </w:rPr>
        <w:t>：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p1 =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 xml:space="preserve">    1/3</w:t>
      </w:r>
    </w:p>
    <w:p w:rsidR="000A06E0" w:rsidRPr="0084668F" w:rsidRDefault="000A06E0" w:rsidP="0084668F">
      <w:pPr>
        <w:adjustRightInd w:val="0"/>
        <w:snapToGrid w:val="0"/>
        <w:ind w:firstLine="31680"/>
        <w:rPr>
          <w:lang w:val="fr-FR"/>
        </w:rPr>
      </w:pPr>
      <w:r w:rsidRPr="0084668F">
        <w:rPr>
          <w:rFonts w:hint="eastAsia"/>
          <w:lang w:val="fr-FR"/>
        </w:rPr>
        <w:t>（</w:t>
      </w:r>
      <w:r w:rsidRPr="0084668F">
        <w:rPr>
          <w:lang w:val="fr-FR"/>
        </w:rPr>
        <w:t>3</w:t>
      </w:r>
      <w:r w:rsidRPr="0084668F">
        <w:rPr>
          <w:rFonts w:hint="eastAsia"/>
          <w:lang w:val="fr-FR"/>
        </w:rPr>
        <w:t>）</w:t>
      </w:r>
      <w:r w:rsidRPr="00A21C50">
        <w:rPr>
          <w:rFonts w:hint="eastAsia"/>
        </w:rPr>
        <w:t>在</w:t>
      </w:r>
      <w:r w:rsidRPr="0084668F">
        <w:rPr>
          <w:lang w:val="fr-FR"/>
        </w:rPr>
        <w:t>Matlab</w:t>
      </w:r>
      <w:r w:rsidRPr="00A21C50">
        <w:rPr>
          <w:rFonts w:hint="eastAsia"/>
        </w:rPr>
        <w:t>编辑器中建立</w:t>
      </w:r>
      <w:r w:rsidRPr="0084668F">
        <w:rPr>
          <w:lang w:val="fr-FR"/>
        </w:rPr>
        <w:t>M</w:t>
      </w:r>
      <w:r w:rsidRPr="00A21C50">
        <w:rPr>
          <w:rFonts w:hint="eastAsia"/>
        </w:rPr>
        <w:t>文件</w:t>
      </w:r>
      <w:r w:rsidRPr="0084668F">
        <w:rPr>
          <w:lang w:val="fr-FR"/>
        </w:rPr>
        <w:t>LX08093.m</w:t>
      </w:r>
      <w:r w:rsidRPr="00A21C50">
        <w:rPr>
          <w:rFonts w:hint="eastAsia"/>
        </w:rPr>
        <w:t>如下</w:t>
      </w:r>
      <w:r w:rsidRPr="0084668F">
        <w:rPr>
          <w:rFonts w:hint="eastAsia"/>
          <w:lang w:val="fr-FR"/>
        </w:rPr>
        <w:t>：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syms x t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c='1/pi';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p_t=c/sqrt(1-t^2);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F_x=int(p_t,t,-1,x)</w:t>
      </w:r>
    </w:p>
    <w:p w:rsidR="000A06E0" w:rsidRPr="0084668F" w:rsidRDefault="000A06E0" w:rsidP="0084668F">
      <w:pPr>
        <w:adjustRightInd w:val="0"/>
        <w:snapToGrid w:val="0"/>
        <w:ind w:firstLine="31680"/>
        <w:rPr>
          <w:lang w:val="fr-FR"/>
        </w:rPr>
      </w:pPr>
      <w:r w:rsidRPr="00A21C50">
        <w:rPr>
          <w:rFonts w:hint="eastAsia"/>
        </w:rPr>
        <w:t>运行结果为</w:t>
      </w:r>
      <w:r w:rsidRPr="0084668F">
        <w:rPr>
          <w:rFonts w:hint="eastAsia"/>
          <w:lang w:val="fr-FR"/>
        </w:rPr>
        <w:t>：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i-FI"/>
        </w:rPr>
      </w:pPr>
      <w:r w:rsidRPr="0084668F">
        <w:rPr>
          <w:sz w:val="18"/>
          <w:szCs w:val="18"/>
          <w:lang w:val="fi-FI"/>
        </w:rPr>
        <w:t>F_x =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i-FI"/>
        </w:rPr>
      </w:pPr>
      <w:r w:rsidRPr="0084668F">
        <w:rPr>
          <w:sz w:val="18"/>
          <w:szCs w:val="18"/>
          <w:lang w:val="fi-FI"/>
        </w:rPr>
        <w:t xml:space="preserve"> 1/2*(2*asin(x)+pi)/pi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&gt;&gt;simple(F_x)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ans =</w:t>
      </w:r>
    </w:p>
    <w:p w:rsidR="000A06E0" w:rsidRPr="0084668F" w:rsidRDefault="000A06E0" w:rsidP="0084668F">
      <w:pPr>
        <w:pStyle w:val="a0"/>
        <w:ind w:firstLine="31680"/>
        <w:rPr>
          <w:sz w:val="18"/>
          <w:szCs w:val="18"/>
          <w:lang w:val="fr-FR"/>
        </w:rPr>
      </w:pPr>
      <w:r w:rsidRPr="0084668F">
        <w:rPr>
          <w:sz w:val="18"/>
          <w:szCs w:val="18"/>
          <w:lang w:val="fr-FR"/>
        </w:rPr>
        <w:t>asin(x)/pi+1/2</w:t>
      </w:r>
    </w:p>
    <w:p w:rsidR="000A06E0" w:rsidRPr="00A21C50" w:rsidRDefault="000A06E0" w:rsidP="0084668F">
      <w:pPr>
        <w:adjustRightInd w:val="0"/>
        <w:snapToGrid w:val="0"/>
        <w:ind w:firstLine="31680"/>
      </w:pPr>
      <w:r w:rsidRPr="00A21C50">
        <w:rPr>
          <w:rFonts w:hint="eastAsia"/>
        </w:rPr>
        <w:t>所以</w:t>
      </w:r>
      <w:r w:rsidRPr="00A21C50">
        <w:t>X</w:t>
      </w:r>
      <w:r w:rsidRPr="00A21C50">
        <w:rPr>
          <w:rFonts w:hint="eastAsia"/>
        </w:rPr>
        <w:t>的分布函数为：</w:t>
      </w:r>
      <w:r w:rsidRPr="00B331AE">
        <w:rPr>
          <w:position w:val="-64"/>
        </w:rPr>
        <w:object w:dxaOrig="3580" w:dyaOrig="1400">
          <v:shape id="_x0000_i1027" type="#_x0000_t75" style="width:177pt;height:69.75pt" o:ole="">
            <v:imagedata r:id="rId8" o:title=""/>
          </v:shape>
          <o:OLEObject Type="Embed" ProgID="Equation.DSMT4" ShapeID="_x0000_i1027" DrawAspect="Content" ObjectID="_1482491930" r:id="rId9"/>
        </w:object>
      </w:r>
    </w:p>
    <w:p w:rsidR="000A06E0" w:rsidRPr="00621E38" w:rsidRDefault="000A06E0" w:rsidP="006B7954">
      <w:pPr>
        <w:ind w:firstLine="31680"/>
      </w:pPr>
      <w:bookmarkStart w:id="0" w:name="_GoBack"/>
      <w:bookmarkEnd w:id="0"/>
    </w:p>
    <w:sectPr w:rsidR="000A06E0" w:rsidRPr="00621E38" w:rsidSect="003C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E38"/>
    <w:rsid w:val="00016ABB"/>
    <w:rsid w:val="000A06E0"/>
    <w:rsid w:val="00116000"/>
    <w:rsid w:val="0030448E"/>
    <w:rsid w:val="003C1462"/>
    <w:rsid w:val="00621E38"/>
    <w:rsid w:val="006B7954"/>
    <w:rsid w:val="0084668F"/>
    <w:rsid w:val="00A21C50"/>
    <w:rsid w:val="00B3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3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21E3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21E3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621E3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621E3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21E3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87</Words>
  <Characters>497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2014-11-23T05:29:00Z</dcterms:created>
  <dcterms:modified xsi:type="dcterms:W3CDTF">2015-01-11T06:32:00Z</dcterms:modified>
</cp:coreProperties>
</file>