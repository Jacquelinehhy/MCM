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35" w:rsidRPr="00A21C50" w:rsidRDefault="00147A35" w:rsidP="009E12AD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-13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X~N (3, 2</w:t>
      </w:r>
      <w:r w:rsidRPr="00A21C50">
        <w:rPr>
          <w:vertAlign w:val="superscript"/>
        </w:rPr>
        <w:t>2</w:t>
      </w:r>
      <w:r w:rsidRPr="00A21C50">
        <w:t>)</w:t>
      </w:r>
      <w:r w:rsidRPr="00A21C50">
        <w:rPr>
          <w:rFonts w:hint="eastAsia"/>
        </w:rPr>
        <w:t>，确定</w:t>
      </w:r>
      <w:r w:rsidRPr="00A21C50">
        <w:t>c</w:t>
      </w:r>
      <w:r w:rsidRPr="00A21C50">
        <w:rPr>
          <w:rFonts w:hint="eastAsia"/>
        </w:rPr>
        <w:t>，使得</w:t>
      </w:r>
      <w:r w:rsidRPr="00A21C50">
        <w:t>P{X&gt;c} = P{X&lt;c}</w:t>
      </w:r>
      <w:r w:rsidRPr="00A21C50">
        <w:rPr>
          <w:rFonts w:hint="eastAsia"/>
        </w:rPr>
        <w:t>。</w:t>
      </w:r>
    </w:p>
    <w:p w:rsidR="00147A35" w:rsidRPr="00A21C50" w:rsidRDefault="00147A35" w:rsidP="009E12AD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若要</w:t>
      </w:r>
      <w:r w:rsidRPr="00A21C50">
        <w:t>P{X&gt;c} = P{X&lt;c}</w:t>
      </w:r>
      <w:r w:rsidRPr="00A21C50">
        <w:rPr>
          <w:rFonts w:hint="eastAsia"/>
        </w:rPr>
        <w:t>，只需</w:t>
      </w:r>
      <w:r w:rsidRPr="00A21C50">
        <w:t>P{X&gt;c} = P{X&lt;c}= 0.5</w:t>
      </w:r>
    </w:p>
    <w:p w:rsidR="00147A35" w:rsidRPr="00A21C50" w:rsidRDefault="00147A35" w:rsidP="009E12AD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147A35" w:rsidRPr="00017771" w:rsidRDefault="00147A35" w:rsidP="009E12A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c=icdf('norm',0.5,3,2)</w:t>
      </w:r>
    </w:p>
    <w:p w:rsidR="00147A35" w:rsidRPr="00A21C50" w:rsidRDefault="00147A35" w:rsidP="009E12AD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147A35" w:rsidRPr="00017771" w:rsidRDefault="00147A35" w:rsidP="009E12A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c =</w:t>
      </w:r>
    </w:p>
    <w:p w:rsidR="00147A35" w:rsidRPr="00017771" w:rsidRDefault="00147A35" w:rsidP="009E12A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3</w:t>
      </w:r>
    </w:p>
    <w:p w:rsidR="00147A35" w:rsidRDefault="00147A35" w:rsidP="00003D89">
      <w:pPr>
        <w:ind w:firstLine="31680"/>
      </w:pPr>
      <w:bookmarkStart w:id="0" w:name="_GoBack"/>
      <w:bookmarkEnd w:id="0"/>
    </w:p>
    <w:sectPr w:rsidR="00147A35" w:rsidSect="00C0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047"/>
    <w:rsid w:val="00003D89"/>
    <w:rsid w:val="00016ABB"/>
    <w:rsid w:val="00017771"/>
    <w:rsid w:val="00147A35"/>
    <w:rsid w:val="002B0047"/>
    <w:rsid w:val="009E12AD"/>
    <w:rsid w:val="009F2604"/>
    <w:rsid w:val="00A21C50"/>
    <w:rsid w:val="00C0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4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2B004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2B004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2B004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2B004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2B004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22</Words>
  <Characters>126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2014-11-23T05:29:00Z</dcterms:created>
  <dcterms:modified xsi:type="dcterms:W3CDTF">2015-01-11T06:32:00Z</dcterms:modified>
</cp:coreProperties>
</file>