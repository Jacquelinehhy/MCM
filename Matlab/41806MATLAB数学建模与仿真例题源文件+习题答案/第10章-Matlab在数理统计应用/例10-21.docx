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E45" w:rsidRPr="00A21C50" w:rsidRDefault="000C7E45" w:rsidP="00EA6242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-21</w:t>
      </w:r>
      <w:r w:rsidRPr="00A21C50">
        <w:rPr>
          <w:rFonts w:hint="eastAsia"/>
          <w:b/>
        </w:rPr>
        <w:t>】</w:t>
      </w:r>
      <w:r w:rsidRPr="00A21C50">
        <w:rPr>
          <w:b/>
        </w:rPr>
        <w:t xml:space="preserve"> </w:t>
      </w:r>
      <w:r w:rsidRPr="00A21C50">
        <w:rPr>
          <w:rFonts w:hint="eastAsia"/>
        </w:rPr>
        <w:t>设随机变量</w:t>
      </w:r>
      <w:r w:rsidRPr="00A21C50">
        <w:t>X</w:t>
      </w:r>
      <w:r w:rsidRPr="00A21C50">
        <w:rPr>
          <w:rFonts w:hint="eastAsia"/>
        </w:rPr>
        <w:t>的分布律为</w:t>
      </w:r>
    </w:p>
    <w:tbl>
      <w:tblPr>
        <w:tblW w:w="0" w:type="auto"/>
        <w:tblInd w:w="1184" w:type="dxa"/>
        <w:tblBorders>
          <w:insideH w:val="single" w:sz="4" w:space="0" w:color="auto"/>
        </w:tblBorders>
        <w:tblLook w:val="01E0"/>
      </w:tblPr>
      <w:tblGrid>
        <w:gridCol w:w="1025"/>
        <w:gridCol w:w="1026"/>
        <w:gridCol w:w="1025"/>
        <w:gridCol w:w="1026"/>
        <w:gridCol w:w="1025"/>
        <w:gridCol w:w="1026"/>
      </w:tblGrid>
      <w:tr w:rsidR="000C7E45" w:rsidRPr="00A21C50" w:rsidTr="00AE570C">
        <w:tc>
          <w:tcPr>
            <w:tcW w:w="1025" w:type="dxa"/>
            <w:tcBorders>
              <w:top w:val="nil"/>
              <w:right w:val="single" w:sz="4" w:space="0" w:color="auto"/>
            </w:tcBorders>
          </w:tcPr>
          <w:p w:rsidR="000C7E45" w:rsidRPr="00A21C50" w:rsidRDefault="000C7E45" w:rsidP="000C7E45">
            <w:pPr>
              <w:adjustRightInd w:val="0"/>
              <w:snapToGrid w:val="0"/>
              <w:ind w:firstLine="31680"/>
              <w:jc w:val="center"/>
            </w:pPr>
            <w:r w:rsidRPr="00A21C50">
              <w:t>X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</w:tcBorders>
          </w:tcPr>
          <w:p w:rsidR="000C7E45" w:rsidRPr="00A21C50" w:rsidRDefault="000C7E45" w:rsidP="000C7E45">
            <w:pPr>
              <w:adjustRightInd w:val="0"/>
              <w:snapToGrid w:val="0"/>
              <w:ind w:firstLine="31680"/>
              <w:jc w:val="center"/>
            </w:pPr>
            <w:r w:rsidRPr="00A21C50">
              <w:t>-2</w:t>
            </w:r>
          </w:p>
        </w:tc>
        <w:tc>
          <w:tcPr>
            <w:tcW w:w="1025" w:type="dxa"/>
          </w:tcPr>
          <w:p w:rsidR="000C7E45" w:rsidRPr="00A21C50" w:rsidRDefault="000C7E45" w:rsidP="000C7E45">
            <w:pPr>
              <w:adjustRightInd w:val="0"/>
              <w:snapToGrid w:val="0"/>
              <w:ind w:firstLine="31680"/>
              <w:jc w:val="center"/>
            </w:pPr>
            <w:r w:rsidRPr="00A21C50">
              <w:t>-1</w:t>
            </w:r>
          </w:p>
        </w:tc>
        <w:tc>
          <w:tcPr>
            <w:tcW w:w="1026" w:type="dxa"/>
          </w:tcPr>
          <w:p w:rsidR="000C7E45" w:rsidRPr="00A21C50" w:rsidRDefault="000C7E45" w:rsidP="000C7E45">
            <w:pPr>
              <w:adjustRightInd w:val="0"/>
              <w:snapToGrid w:val="0"/>
              <w:ind w:firstLine="31680"/>
              <w:jc w:val="center"/>
            </w:pPr>
            <w:r w:rsidRPr="00A21C50">
              <w:t>0</w:t>
            </w:r>
          </w:p>
        </w:tc>
        <w:tc>
          <w:tcPr>
            <w:tcW w:w="1025" w:type="dxa"/>
          </w:tcPr>
          <w:p w:rsidR="000C7E45" w:rsidRPr="00A21C50" w:rsidRDefault="000C7E45" w:rsidP="000C7E45">
            <w:pPr>
              <w:adjustRightInd w:val="0"/>
              <w:snapToGrid w:val="0"/>
              <w:ind w:firstLine="31680"/>
              <w:jc w:val="center"/>
            </w:pPr>
            <w:r w:rsidRPr="00A21C50">
              <w:t>1</w:t>
            </w:r>
          </w:p>
        </w:tc>
        <w:tc>
          <w:tcPr>
            <w:tcW w:w="1026" w:type="dxa"/>
          </w:tcPr>
          <w:p w:rsidR="000C7E45" w:rsidRPr="00A21C50" w:rsidRDefault="000C7E45" w:rsidP="000C7E45">
            <w:pPr>
              <w:adjustRightInd w:val="0"/>
              <w:snapToGrid w:val="0"/>
              <w:ind w:firstLine="31680"/>
              <w:jc w:val="center"/>
            </w:pPr>
            <w:r w:rsidRPr="00A21C50">
              <w:t>2</w:t>
            </w:r>
          </w:p>
        </w:tc>
      </w:tr>
      <w:tr w:rsidR="000C7E45" w:rsidRPr="00A21C50" w:rsidTr="00AE570C">
        <w:tc>
          <w:tcPr>
            <w:tcW w:w="1025" w:type="dxa"/>
            <w:tcBorders>
              <w:bottom w:val="nil"/>
              <w:right w:val="single" w:sz="4" w:space="0" w:color="auto"/>
            </w:tcBorders>
          </w:tcPr>
          <w:p w:rsidR="000C7E45" w:rsidRPr="00A21C50" w:rsidRDefault="000C7E45" w:rsidP="000C7E45">
            <w:pPr>
              <w:adjustRightInd w:val="0"/>
              <w:snapToGrid w:val="0"/>
              <w:ind w:firstLine="31680"/>
              <w:jc w:val="center"/>
            </w:pPr>
            <w:r w:rsidRPr="00A21C50">
              <w:t>p</w:t>
            </w:r>
          </w:p>
        </w:tc>
        <w:tc>
          <w:tcPr>
            <w:tcW w:w="1026" w:type="dxa"/>
            <w:tcBorders>
              <w:left w:val="single" w:sz="4" w:space="0" w:color="auto"/>
              <w:bottom w:val="nil"/>
            </w:tcBorders>
          </w:tcPr>
          <w:p w:rsidR="000C7E45" w:rsidRPr="00A21C50" w:rsidRDefault="000C7E45" w:rsidP="000C7E45">
            <w:pPr>
              <w:adjustRightInd w:val="0"/>
              <w:snapToGrid w:val="0"/>
              <w:ind w:firstLine="31680"/>
              <w:jc w:val="center"/>
            </w:pPr>
            <w:r w:rsidRPr="00A21C50">
              <w:t>0.3</w:t>
            </w:r>
          </w:p>
        </w:tc>
        <w:tc>
          <w:tcPr>
            <w:tcW w:w="1025" w:type="dxa"/>
          </w:tcPr>
          <w:p w:rsidR="000C7E45" w:rsidRPr="00A21C50" w:rsidRDefault="000C7E45" w:rsidP="000C7E45">
            <w:pPr>
              <w:adjustRightInd w:val="0"/>
              <w:snapToGrid w:val="0"/>
              <w:ind w:firstLine="31680"/>
              <w:jc w:val="center"/>
            </w:pPr>
            <w:r w:rsidRPr="00A21C50">
              <w:t>0.1</w:t>
            </w:r>
          </w:p>
        </w:tc>
        <w:tc>
          <w:tcPr>
            <w:tcW w:w="1026" w:type="dxa"/>
          </w:tcPr>
          <w:p w:rsidR="000C7E45" w:rsidRPr="00A21C50" w:rsidRDefault="000C7E45" w:rsidP="000C7E45">
            <w:pPr>
              <w:adjustRightInd w:val="0"/>
              <w:snapToGrid w:val="0"/>
              <w:ind w:firstLine="31680"/>
              <w:jc w:val="center"/>
            </w:pPr>
            <w:r w:rsidRPr="00A21C50">
              <w:t>0.2</w:t>
            </w:r>
          </w:p>
        </w:tc>
        <w:tc>
          <w:tcPr>
            <w:tcW w:w="1025" w:type="dxa"/>
          </w:tcPr>
          <w:p w:rsidR="000C7E45" w:rsidRPr="00A21C50" w:rsidRDefault="000C7E45" w:rsidP="000C7E45">
            <w:pPr>
              <w:adjustRightInd w:val="0"/>
              <w:snapToGrid w:val="0"/>
              <w:ind w:firstLine="31680"/>
              <w:jc w:val="center"/>
            </w:pPr>
            <w:r w:rsidRPr="00A21C50">
              <w:t>0.1</w:t>
            </w:r>
          </w:p>
        </w:tc>
        <w:tc>
          <w:tcPr>
            <w:tcW w:w="1026" w:type="dxa"/>
          </w:tcPr>
          <w:p w:rsidR="000C7E45" w:rsidRPr="00A21C50" w:rsidRDefault="000C7E45" w:rsidP="000C7E45">
            <w:pPr>
              <w:adjustRightInd w:val="0"/>
              <w:snapToGrid w:val="0"/>
              <w:ind w:firstLine="31680"/>
              <w:jc w:val="center"/>
            </w:pPr>
            <w:r w:rsidRPr="00A21C50">
              <w:t>0.3</w:t>
            </w:r>
          </w:p>
        </w:tc>
      </w:tr>
    </w:tbl>
    <w:p w:rsidR="000C7E45" w:rsidRPr="00A21C50" w:rsidRDefault="000C7E45" w:rsidP="000C7E45">
      <w:pPr>
        <w:pStyle w:val="a"/>
        <w:ind w:firstLine="31680"/>
      </w:pPr>
      <w:r w:rsidRPr="00A21C50">
        <w:rPr>
          <w:rFonts w:hint="eastAsia"/>
        </w:rPr>
        <w:t>求</w:t>
      </w:r>
      <w:r w:rsidRPr="00A21C50">
        <w:t>DX</w:t>
      </w:r>
      <w:r w:rsidRPr="00A21C50">
        <w:rPr>
          <w:rFonts w:hint="eastAsia"/>
        </w:rPr>
        <w:t>，</w:t>
      </w:r>
      <w:r w:rsidRPr="00A21C50">
        <w:t>D (X</w:t>
      </w:r>
      <w:r w:rsidRPr="00A21C50">
        <w:rPr>
          <w:vertAlign w:val="superscript"/>
        </w:rPr>
        <w:t>2</w:t>
      </w:r>
      <w:r w:rsidRPr="00A21C50">
        <w:t>-1)</w:t>
      </w:r>
      <w:r w:rsidRPr="00A21C50">
        <w:rPr>
          <w:rFonts w:hint="eastAsia"/>
        </w:rPr>
        <w:t>。</w:t>
      </w:r>
    </w:p>
    <w:p w:rsidR="000C7E45" w:rsidRPr="00A21C50" w:rsidRDefault="000C7E45" w:rsidP="00EA6242">
      <w:pPr>
        <w:adjustRightInd w:val="0"/>
        <w:snapToGrid w:val="0"/>
        <w:ind w:firstLine="31680"/>
      </w:pPr>
      <w:r>
        <w:rPr>
          <w:rFonts w:eastAsia="黑体" w:hint="eastAsia"/>
          <w:b/>
        </w:rPr>
        <w:t>解：</w:t>
      </w:r>
      <w:r w:rsidRPr="00A21C50">
        <w:rPr>
          <w:rFonts w:hint="eastAsia"/>
        </w:rPr>
        <w:t>在</w:t>
      </w:r>
      <w:r w:rsidRPr="00A21C50">
        <w:t>Matlab</w:t>
      </w:r>
      <w:r w:rsidRPr="00A21C50">
        <w:rPr>
          <w:rFonts w:hint="eastAsia"/>
        </w:rPr>
        <w:t>编辑器中建立</w:t>
      </w:r>
      <w:r w:rsidRPr="00A21C50">
        <w:t>M</w:t>
      </w:r>
      <w:r w:rsidRPr="00A21C50">
        <w:rPr>
          <w:rFonts w:hint="eastAsia"/>
        </w:rPr>
        <w:t>文件</w:t>
      </w:r>
      <w:r w:rsidRPr="00A21C50">
        <w:t>LX0819.m</w:t>
      </w:r>
      <w:r w:rsidRPr="00A21C50">
        <w:rPr>
          <w:rFonts w:hint="eastAsia"/>
        </w:rPr>
        <w:t>：</w:t>
      </w:r>
    </w:p>
    <w:p w:rsidR="000C7E45" w:rsidRPr="00017771" w:rsidRDefault="000C7E45" w:rsidP="00EA6242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X=[-2 -1 0 1 2];</w:t>
      </w:r>
    </w:p>
    <w:p w:rsidR="000C7E45" w:rsidRPr="00017771" w:rsidRDefault="000C7E45" w:rsidP="00EA6242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p=[0.3 0.1 0.2 0.1 0.3];</w:t>
      </w:r>
    </w:p>
    <w:p w:rsidR="000C7E45" w:rsidRPr="00017771" w:rsidRDefault="000C7E45" w:rsidP="00EA6242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EX=sum(X.*p)</w:t>
      </w:r>
    </w:p>
    <w:p w:rsidR="000C7E45" w:rsidRPr="00017771" w:rsidRDefault="000C7E45" w:rsidP="00EA6242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Y=X.^2-1</w:t>
      </w:r>
    </w:p>
    <w:p w:rsidR="000C7E45" w:rsidRPr="00017771" w:rsidRDefault="000C7E45" w:rsidP="00EA6242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EY=sum(Y.*p)</w:t>
      </w:r>
    </w:p>
    <w:p w:rsidR="000C7E45" w:rsidRPr="00017771" w:rsidRDefault="000C7E45" w:rsidP="00EA6242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DX=sum(X.^2.*p)-EX.^2</w:t>
      </w:r>
    </w:p>
    <w:p w:rsidR="000C7E45" w:rsidRPr="00017771" w:rsidRDefault="000C7E45" w:rsidP="00EA6242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DY=sum(Y.^2.*p)-EY.^2</w:t>
      </w:r>
    </w:p>
    <w:p w:rsidR="000C7E45" w:rsidRPr="00017771" w:rsidRDefault="000C7E45" w:rsidP="00EA6242">
      <w:pPr>
        <w:pStyle w:val="a0"/>
        <w:ind w:firstLine="31680"/>
        <w:rPr>
          <w:sz w:val="18"/>
          <w:szCs w:val="18"/>
        </w:rPr>
      </w:pPr>
      <w:r w:rsidRPr="00017771">
        <w:rPr>
          <w:rFonts w:hint="eastAsia"/>
          <w:sz w:val="18"/>
          <w:szCs w:val="18"/>
        </w:rPr>
        <w:t>运行结果为：</w:t>
      </w:r>
    </w:p>
    <w:p w:rsidR="000C7E45" w:rsidRPr="00017771" w:rsidRDefault="000C7E45" w:rsidP="00EA6242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EX =</w:t>
      </w:r>
    </w:p>
    <w:p w:rsidR="000C7E45" w:rsidRPr="00017771" w:rsidRDefault="000C7E45" w:rsidP="00EA6242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  0</w:t>
      </w:r>
    </w:p>
    <w:p w:rsidR="000C7E45" w:rsidRPr="00017771" w:rsidRDefault="000C7E45" w:rsidP="00EA6242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Y =</w:t>
      </w:r>
    </w:p>
    <w:p w:rsidR="000C7E45" w:rsidRPr="00017771" w:rsidRDefault="000C7E45" w:rsidP="00EA6242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  3     0    -1     0     3</w:t>
      </w:r>
    </w:p>
    <w:p w:rsidR="000C7E45" w:rsidRPr="00017771" w:rsidRDefault="000C7E45" w:rsidP="00EA6242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EY =</w:t>
      </w:r>
    </w:p>
    <w:p w:rsidR="000C7E45" w:rsidRPr="00017771" w:rsidRDefault="000C7E45" w:rsidP="00EA6242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 1.6000</w:t>
      </w:r>
    </w:p>
    <w:p w:rsidR="000C7E45" w:rsidRPr="00017771" w:rsidRDefault="000C7E45" w:rsidP="00EA6242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DX =</w:t>
      </w:r>
    </w:p>
    <w:p w:rsidR="000C7E45" w:rsidRPr="00017771" w:rsidRDefault="000C7E45" w:rsidP="00EA6242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 2.6000</w:t>
      </w:r>
    </w:p>
    <w:p w:rsidR="000C7E45" w:rsidRPr="00017771" w:rsidRDefault="000C7E45" w:rsidP="00EA6242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DY =</w:t>
      </w:r>
    </w:p>
    <w:p w:rsidR="000C7E45" w:rsidRPr="00017771" w:rsidRDefault="000C7E45" w:rsidP="00EA6242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 3.0400</w:t>
      </w:r>
    </w:p>
    <w:p w:rsidR="000C7E45" w:rsidRDefault="000C7E45" w:rsidP="00330256">
      <w:pPr>
        <w:ind w:firstLine="31680"/>
      </w:pPr>
      <w:bookmarkStart w:id="0" w:name="_GoBack"/>
      <w:bookmarkEnd w:id="0"/>
    </w:p>
    <w:sectPr w:rsidR="000C7E45" w:rsidSect="00A10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4436"/>
    <w:rsid w:val="00016ABB"/>
    <w:rsid w:val="00017771"/>
    <w:rsid w:val="000C7E45"/>
    <w:rsid w:val="00330256"/>
    <w:rsid w:val="00A10415"/>
    <w:rsid w:val="00A21C50"/>
    <w:rsid w:val="00AE570C"/>
    <w:rsid w:val="00BC4436"/>
    <w:rsid w:val="00C71C0B"/>
    <w:rsid w:val="00EA6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43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BC4436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BC4436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BC4436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BC4436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BC4436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48</Words>
  <Characters>277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2014-11-23T05:32:00Z</dcterms:created>
  <dcterms:modified xsi:type="dcterms:W3CDTF">2015-01-11T06:33:00Z</dcterms:modified>
</cp:coreProperties>
</file>