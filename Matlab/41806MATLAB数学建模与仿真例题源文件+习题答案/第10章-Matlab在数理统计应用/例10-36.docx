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94" w:rsidRPr="00A21C50" w:rsidRDefault="00DD1E94" w:rsidP="00A74018">
      <w:pPr>
        <w:pStyle w:val="a"/>
        <w:ind w:firstLine="31680"/>
      </w:pPr>
      <w:r w:rsidRPr="00A21C50">
        <w:rPr>
          <w:rFonts w:hint="eastAsia"/>
        </w:rPr>
        <w:t>【例</w:t>
      </w:r>
      <w:r>
        <w:t>10</w:t>
      </w:r>
      <w:r w:rsidRPr="00A21C50">
        <w:t>-36</w:t>
      </w:r>
      <w:r w:rsidRPr="00A21C50">
        <w:rPr>
          <w:rFonts w:hint="eastAsia"/>
        </w:rPr>
        <w:t>】</w:t>
      </w:r>
      <w:r w:rsidRPr="00A21C50">
        <w:t xml:space="preserve"> </w:t>
      </w:r>
      <w:r w:rsidRPr="00A21C50">
        <w:rPr>
          <w:rFonts w:hint="eastAsia"/>
        </w:rPr>
        <w:t>设</w:t>
      </w:r>
    </w:p>
    <w:p w:rsidR="00DD1E94" w:rsidRPr="00A21C50" w:rsidRDefault="00DD1E94" w:rsidP="00A74018">
      <w:pPr>
        <w:ind w:firstLine="31680"/>
        <w:jc w:val="center"/>
      </w:pPr>
      <w:r w:rsidRPr="00A21C50">
        <w:t>1.1, 2.2, 3,3, 4.4, 5.5</w:t>
      </w:r>
    </w:p>
    <w:p w:rsidR="00DD1E94" w:rsidRPr="00A21C50" w:rsidRDefault="00DD1E94" w:rsidP="00A74018">
      <w:pPr>
        <w:pStyle w:val="a"/>
        <w:ind w:firstLine="31680"/>
      </w:pPr>
      <w:r w:rsidRPr="00A21C50">
        <w:rPr>
          <w:rFonts w:hint="eastAsia"/>
        </w:rPr>
        <w:t>为来自正太总体</w:t>
      </w:r>
      <w:r w:rsidRPr="00B331AE">
        <w:rPr>
          <w:position w:val="-10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8pt" o:ole="">
            <v:imagedata r:id="rId4" o:title=""/>
          </v:shape>
          <o:OLEObject Type="Embed" ProgID="Equation.DSMT4" ShapeID="_x0000_i1025" DrawAspect="Content" ObjectID="_1482491833" r:id="rId5"/>
        </w:object>
      </w:r>
      <w:r w:rsidRPr="00A21C50">
        <w:rPr>
          <w:rFonts w:hint="eastAsia"/>
        </w:rPr>
        <w:t>的简单随机样本，求</w:t>
      </w:r>
      <w:r w:rsidRPr="00A21C50">
        <w:rPr>
          <w:position w:val="-10"/>
        </w:rPr>
        <w:object w:dxaOrig="240" w:dyaOrig="260">
          <v:shape id="_x0000_i1026" type="#_x0000_t75" style="width:12pt;height:12.75pt" o:ole="">
            <v:imagedata r:id="rId6" o:title=""/>
          </v:shape>
          <o:OLEObject Type="Embed" ProgID="Equation.3" ShapeID="_x0000_i1026" DrawAspect="Content" ObjectID="_1482491834" r:id="rId7"/>
        </w:object>
      </w:r>
      <w:r w:rsidRPr="00A21C50">
        <w:rPr>
          <w:rFonts w:hint="eastAsia"/>
        </w:rPr>
        <w:t>的置信水平为</w:t>
      </w:r>
      <w:r w:rsidRPr="00A21C50">
        <w:t>95%</w:t>
      </w:r>
      <w:r w:rsidRPr="00A21C50">
        <w:rPr>
          <w:rFonts w:hint="eastAsia"/>
        </w:rPr>
        <w:t>的置信区间。</w:t>
      </w:r>
    </w:p>
    <w:p w:rsidR="00DD1E94" w:rsidRPr="00A21C50" w:rsidRDefault="00DD1E94" w:rsidP="00A74018">
      <w:pPr>
        <w:ind w:firstLine="31680"/>
      </w:pPr>
      <w:r>
        <w:rPr>
          <w:rFonts w:eastAsia="黑体" w:hint="eastAsia"/>
        </w:rPr>
        <w:t>解：</w:t>
      </w:r>
      <w:r w:rsidRPr="00A21C50">
        <w:rPr>
          <w:rFonts w:hint="eastAsia"/>
        </w:rPr>
        <w:t>以下用</w:t>
      </w:r>
      <w:r w:rsidRPr="00A21C50">
        <w:t>Matlab</w:t>
      </w:r>
      <w:r w:rsidRPr="00A21C50">
        <w:rPr>
          <w:rFonts w:hint="eastAsia"/>
        </w:rPr>
        <w:t>命令计算：</w:t>
      </w:r>
    </w:p>
    <w:p w:rsidR="00DD1E94" w:rsidRPr="002F1E68" w:rsidRDefault="00DD1E94" w:rsidP="00A7401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x=[1.1,2.2,3.3,4.4,5.5];  </w:t>
      </w:r>
    </w:p>
    <w:p w:rsidR="00DD1E94" w:rsidRPr="002F1E68" w:rsidRDefault="00DD1E94" w:rsidP="00A7401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m=mean(x);</w:t>
      </w:r>
    </w:p>
    <w:p w:rsidR="00DD1E94" w:rsidRPr="002F1E68" w:rsidRDefault="00DD1E94" w:rsidP="00A7401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c=2.3;</w:t>
      </w:r>
    </w:p>
    <w:p w:rsidR="00DD1E94" w:rsidRPr="002F1E68" w:rsidRDefault="00DD1E94" w:rsidP="00A7401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d=c*norminv(0.975);</w:t>
      </w:r>
    </w:p>
    <w:p w:rsidR="00DD1E94" w:rsidRPr="002F1E68" w:rsidRDefault="00DD1E94" w:rsidP="00A7401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a=m-d;  b=m+d;</w:t>
      </w:r>
    </w:p>
    <w:p w:rsidR="00DD1E94" w:rsidRPr="002F1E68" w:rsidRDefault="00DD1E94" w:rsidP="00A7401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[a,b]</w:t>
      </w:r>
    </w:p>
    <w:p w:rsidR="00DD1E94" w:rsidRPr="00A21C50" w:rsidRDefault="00DD1E94" w:rsidP="00A74018">
      <w:pPr>
        <w:ind w:firstLine="31680"/>
        <w:rPr>
          <w:color w:val="000000"/>
          <w:kern w:val="0"/>
        </w:rPr>
      </w:pPr>
      <w:r w:rsidRPr="00A21C50">
        <w:rPr>
          <w:rFonts w:hint="eastAsia"/>
        </w:rPr>
        <w:t>计算结果为</w:t>
      </w:r>
      <w:r w:rsidRPr="00A21C50">
        <w:rPr>
          <w:color w:val="000000"/>
          <w:kern w:val="0"/>
        </w:rPr>
        <w:t xml:space="preserve">     -1.2079    7.8079</w:t>
      </w:r>
    </w:p>
    <w:p w:rsidR="00DD1E94" w:rsidRDefault="00DD1E94" w:rsidP="004333AC">
      <w:pPr>
        <w:ind w:firstLine="31680"/>
      </w:pPr>
      <w:bookmarkStart w:id="0" w:name="_GoBack"/>
      <w:bookmarkEnd w:id="0"/>
    </w:p>
    <w:sectPr w:rsidR="00DD1E94" w:rsidSect="00E01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32F1"/>
    <w:rsid w:val="002F1E68"/>
    <w:rsid w:val="004333AC"/>
    <w:rsid w:val="007B32F1"/>
    <w:rsid w:val="00A21C50"/>
    <w:rsid w:val="00A74018"/>
    <w:rsid w:val="00B331AE"/>
    <w:rsid w:val="00DD1E94"/>
    <w:rsid w:val="00E0125C"/>
    <w:rsid w:val="00F03CA6"/>
    <w:rsid w:val="00F0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F1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7B32F1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7B32F1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7B32F1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7B32F1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7B32F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36</Words>
  <Characters>207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2014-11-23T05:47:00Z</dcterms:created>
  <dcterms:modified xsi:type="dcterms:W3CDTF">2015-01-11T06:31:00Z</dcterms:modified>
</cp:coreProperties>
</file>