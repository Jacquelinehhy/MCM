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25" w:rsidRPr="00A21C50" w:rsidRDefault="00233925" w:rsidP="00C7692E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-30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求向量</w:t>
      </w:r>
      <w:r w:rsidRPr="00A21C50">
        <w:t>a = [1 2 1 2 2 1]</w:t>
      </w:r>
      <w:r w:rsidRPr="00A21C50">
        <w:rPr>
          <w:rFonts w:hint="eastAsia"/>
        </w:rPr>
        <w:t>的协方差。</w:t>
      </w:r>
    </w:p>
    <w:p w:rsidR="00233925" w:rsidRPr="00A21C50" w:rsidRDefault="00233925" w:rsidP="00C7692E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233925" w:rsidRPr="00017771" w:rsidRDefault="00233925" w:rsidP="00C7692E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a=[1 2 1 2 2 1];</w:t>
      </w:r>
    </w:p>
    <w:p w:rsidR="00233925" w:rsidRPr="00017771" w:rsidRDefault="00233925" w:rsidP="00C7692E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&gt;&gt;cov(a)</w:t>
      </w:r>
    </w:p>
    <w:p w:rsidR="00233925" w:rsidRPr="00017771" w:rsidRDefault="00233925" w:rsidP="00C7692E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ans =</w:t>
      </w:r>
    </w:p>
    <w:p w:rsidR="00233925" w:rsidRPr="00017771" w:rsidRDefault="00233925" w:rsidP="00C7692E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0.3000</w:t>
      </w:r>
    </w:p>
    <w:p w:rsidR="00233925" w:rsidRDefault="00233925" w:rsidP="00BA380A">
      <w:pPr>
        <w:ind w:firstLine="31680"/>
      </w:pPr>
      <w:bookmarkStart w:id="0" w:name="_GoBack"/>
      <w:bookmarkEnd w:id="0"/>
    </w:p>
    <w:sectPr w:rsidR="00233925" w:rsidSect="00CA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8AE"/>
    <w:rsid w:val="00017771"/>
    <w:rsid w:val="00233925"/>
    <w:rsid w:val="002448AE"/>
    <w:rsid w:val="008E3E83"/>
    <w:rsid w:val="00A21C50"/>
    <w:rsid w:val="00BA380A"/>
    <w:rsid w:val="00C7692E"/>
    <w:rsid w:val="00CA7F65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AE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2448AE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2448AE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2448AE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2448AE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2448A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</Words>
  <Characters>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2014-11-23T05:36:00Z</dcterms:created>
  <dcterms:modified xsi:type="dcterms:W3CDTF">2015-01-11T06:31:00Z</dcterms:modified>
</cp:coreProperties>
</file>