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7F" w:rsidRPr="00A21C50" w:rsidRDefault="00F74B7F" w:rsidP="002F3740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-10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</w:t>
      </w:r>
      <w:r w:rsidRPr="00A21C50">
        <w:t>X~N (3, 2</w:t>
      </w:r>
      <w:r w:rsidRPr="00A21C50">
        <w:rPr>
          <w:vertAlign w:val="superscript"/>
        </w:rPr>
        <w:t>2</w:t>
      </w:r>
      <w:r w:rsidRPr="00A21C50">
        <w:t>)</w:t>
      </w:r>
      <w:r w:rsidRPr="00A21C50">
        <w:rPr>
          <w:rFonts w:hint="eastAsia"/>
        </w:rPr>
        <w:t>，求</w:t>
      </w:r>
      <w:r w:rsidRPr="00A21C50">
        <w:t>P{2&lt;X&lt;5}</w:t>
      </w:r>
      <w:r w:rsidRPr="00A21C50">
        <w:rPr>
          <w:rFonts w:hint="eastAsia"/>
        </w:rPr>
        <w:t>，</w:t>
      </w:r>
      <w:r w:rsidRPr="00A21C50">
        <w:t>P{-4&lt;X&lt;10}</w:t>
      </w:r>
      <w:r w:rsidRPr="00A21C50">
        <w:rPr>
          <w:rFonts w:hint="eastAsia"/>
        </w:rPr>
        <w:t>，</w:t>
      </w:r>
      <w:r w:rsidRPr="00A21C50">
        <w:t>P{|X|&gt;2}</w:t>
      </w:r>
      <w:r w:rsidRPr="00A21C50">
        <w:rPr>
          <w:rFonts w:hint="eastAsia"/>
        </w:rPr>
        <w:t>，</w:t>
      </w:r>
      <w:r w:rsidRPr="00A21C50">
        <w:t>P{X&gt;3}</w:t>
      </w:r>
      <w:r w:rsidRPr="00A21C50">
        <w:rPr>
          <w:rFonts w:hint="eastAsia"/>
        </w:rPr>
        <w:t>。</w:t>
      </w:r>
    </w:p>
    <w:p w:rsidR="00F74B7F" w:rsidRPr="00A21C50" w:rsidRDefault="00F74B7F" w:rsidP="002F3740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编辑器中编辑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LX0808.m</w:t>
      </w:r>
      <w:r w:rsidRPr="00A21C50">
        <w:rPr>
          <w:rFonts w:hint="eastAsia"/>
        </w:rPr>
        <w:t>如下：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p1=normcdf(5,3,2)-normcdf(2,3,2)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p2=normcdf(10,3,2)-normcdf(-4,3,2)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p3=1-normcdf(2,3,2)+normcdf(-2,3,2)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p4=1-normcdf(3,3,2)</w:t>
      </w:r>
    </w:p>
    <w:p w:rsidR="00F74B7F" w:rsidRPr="00A21C50" w:rsidRDefault="00F74B7F" w:rsidP="002F3740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p1 =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0.5328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p2 =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0.9995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p3 =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0.6977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p4 =</w:t>
      </w:r>
    </w:p>
    <w:p w:rsidR="00F74B7F" w:rsidRPr="00116000" w:rsidRDefault="00F74B7F" w:rsidP="002F3740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0.5000</w:t>
      </w:r>
    </w:p>
    <w:p w:rsidR="00F74B7F" w:rsidRDefault="00F74B7F" w:rsidP="00E34116">
      <w:pPr>
        <w:ind w:firstLine="31680"/>
      </w:pPr>
      <w:bookmarkStart w:id="0" w:name="_GoBack"/>
      <w:bookmarkEnd w:id="0"/>
    </w:p>
    <w:sectPr w:rsidR="00F74B7F" w:rsidSect="007B3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30E8"/>
    <w:rsid w:val="00016ABB"/>
    <w:rsid w:val="000630E8"/>
    <w:rsid w:val="00116000"/>
    <w:rsid w:val="002B5CD3"/>
    <w:rsid w:val="002F3740"/>
    <w:rsid w:val="007B3752"/>
    <w:rsid w:val="00A21C50"/>
    <w:rsid w:val="00E34116"/>
    <w:rsid w:val="00F7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E8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0630E8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0630E8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0630E8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0630E8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0630E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42</Words>
  <Characters>244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2014-11-23T05:28:00Z</dcterms:created>
  <dcterms:modified xsi:type="dcterms:W3CDTF">2015-01-11T06:32:00Z</dcterms:modified>
</cp:coreProperties>
</file>