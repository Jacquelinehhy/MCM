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68" w:rsidRPr="00A21C50" w:rsidRDefault="003C1D68" w:rsidP="004D36DC">
      <w:pPr>
        <w:pStyle w:val="a"/>
        <w:ind w:firstLineChars="199"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某食品厂为加强质量管理，对生产的罐头重量</w:t>
      </w:r>
      <w:r w:rsidRPr="00A21C50">
        <w:t>X</w:t>
      </w:r>
      <w:r w:rsidRPr="00A21C50">
        <w:rPr>
          <w:rFonts w:hint="eastAsia"/>
        </w:rPr>
        <w:t>进行测试，在某天生产的罐头中抽取了</w:t>
      </w:r>
      <w:r w:rsidRPr="00A21C50">
        <w:t>100</w:t>
      </w:r>
      <w:r w:rsidRPr="00A21C50">
        <w:rPr>
          <w:rFonts w:hint="eastAsia"/>
        </w:rPr>
        <w:t>个，其重量测试数据记录如下：</w:t>
      </w:r>
    </w:p>
    <w:p w:rsidR="003C1D68" w:rsidRPr="00A21C50" w:rsidRDefault="003C1D68" w:rsidP="004D36DC">
      <w:pPr>
        <w:pStyle w:val="a"/>
        <w:ind w:firstLineChars="300" w:firstLine="31680"/>
      </w:pPr>
      <w:r w:rsidRPr="00A21C50">
        <w:t xml:space="preserve">342 340 348 346 343 342 346 341 344 348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346 346 340 344 342 344 345 340 344 344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343 344 342 343 345 339 350 337 345 349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336 348 344 345 332 342 342 340 350 343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347 340 344 353 340 340 356 346 345 346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340 339 342 352 342 350 348 344 350 335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340 338 345 345 349 336 342 338 343 343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341 347 341 347 344 339 347 348 343 347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346 344 345 350 341 338 343 339 343 346 </w:t>
      </w:r>
    </w:p>
    <w:p w:rsidR="003C1D68" w:rsidRPr="00A21C50" w:rsidRDefault="003C1D68" w:rsidP="004D36DC">
      <w:pPr>
        <w:pStyle w:val="a"/>
        <w:ind w:firstLine="31680"/>
      </w:pPr>
      <w:r w:rsidRPr="00A21C50">
        <w:t xml:space="preserve">   342 339 343 350 341 346 341 345 344 342</w:t>
      </w:r>
    </w:p>
    <w:p w:rsidR="003C1D68" w:rsidRPr="00A21C50" w:rsidRDefault="003C1D68" w:rsidP="004D36DC">
      <w:pPr>
        <w:pStyle w:val="a"/>
        <w:ind w:firstLine="31680"/>
      </w:pPr>
      <w:r w:rsidRPr="00A21C50">
        <w:rPr>
          <w:rFonts w:hint="eastAsia"/>
        </w:rPr>
        <w:t>试根据以上数据作出</w:t>
      </w:r>
      <w:r w:rsidRPr="00A21C50">
        <w:t>X</w:t>
      </w:r>
      <w:r w:rsidRPr="00A21C50">
        <w:rPr>
          <w:rFonts w:hint="eastAsia"/>
        </w:rPr>
        <w:t>的频率直方图。</w:t>
      </w:r>
    </w:p>
    <w:p w:rsidR="003C1D68" w:rsidRPr="00A21C50" w:rsidRDefault="003C1D68" w:rsidP="004D36DC">
      <w:pPr>
        <w:adjustRightInd w:val="0"/>
        <w:snapToGrid w:val="0"/>
        <w:ind w:firstLine="31680"/>
      </w:pPr>
      <w:r w:rsidRPr="00A21C50">
        <w:rPr>
          <w:rFonts w:eastAsia="黑体" w:hint="eastAsia"/>
          <w:b/>
        </w:rPr>
        <w:t>解</w:t>
      </w:r>
      <w:r>
        <w:rPr>
          <w:rFonts w:eastAsia="黑体" w:hint="eastAsia"/>
          <w:b/>
        </w:rPr>
        <w:t>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LX0832.m</w:t>
      </w:r>
      <w:r w:rsidRPr="00A21C50">
        <w:rPr>
          <w:rFonts w:hint="eastAsia"/>
        </w:rPr>
        <w:t>：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X=[342 340 348 346 343 342 346 341 344 348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346 346 340 344 342 344 345 340 344 344 ...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343 344 342 343 345 339 350 337 345 349 ...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336 348 344 345 332 342 342 340 350 343 ...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347 340 344 353 340 340 356 346 345 346 ...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340 339 342 352 342 350 348 344 350 335 ...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340 338 345 345 349 336 342 338 343 343 ...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341 347 341 347 344 339 347 348 343 347 ...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346 344 345 350 341 338 343 339 343 346 ...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342 339 343 350 341 346 341 345 344 342];</w:t>
      </w:r>
    </w:p>
    <w:p w:rsidR="003C1D68" w:rsidRPr="00116000" w:rsidRDefault="003C1D68" w:rsidP="004D36DC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hist(X,13)</w:t>
      </w:r>
    </w:p>
    <w:p w:rsidR="003C1D68" w:rsidRPr="00A21C50" w:rsidRDefault="003C1D68" w:rsidP="004D36DC">
      <w:pPr>
        <w:adjustRightInd w:val="0"/>
        <w:snapToGrid w:val="0"/>
        <w:ind w:firstLine="31680"/>
      </w:pPr>
      <w:r w:rsidRPr="00A21C50">
        <w:rPr>
          <w:rFonts w:hint="eastAsia"/>
        </w:rPr>
        <w:t>结果为：</w:t>
      </w:r>
    </w:p>
    <w:p w:rsidR="003C1D68" w:rsidRPr="00A21C50" w:rsidRDefault="003C1D68" w:rsidP="004D36DC">
      <w:pPr>
        <w:pStyle w:val="a1"/>
        <w:ind w:firstLine="31680"/>
      </w:pPr>
      <w:r w:rsidRPr="0033135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3pt;height:162pt;visibility:visible">
            <v:imagedata r:id="rId4" o:title="" croptop="2336f" cropbottom="3119f" cropleft="4298f" cropright="3486f"/>
          </v:shape>
        </w:pict>
      </w:r>
    </w:p>
    <w:p w:rsidR="003C1D68" w:rsidRPr="00116000" w:rsidRDefault="003C1D68" w:rsidP="00622EEF">
      <w:pPr>
        <w:pStyle w:val="a0"/>
        <w:rPr>
          <w:sz w:val="18"/>
          <w:szCs w:val="18"/>
        </w:rPr>
      </w:pPr>
      <w:r w:rsidRPr="0011600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116000">
        <w:rPr>
          <w:sz w:val="18"/>
          <w:szCs w:val="18"/>
        </w:rPr>
        <w:t>-1 X</w:t>
      </w:r>
      <w:r w:rsidRPr="00116000">
        <w:rPr>
          <w:rFonts w:hint="eastAsia"/>
          <w:sz w:val="18"/>
          <w:szCs w:val="18"/>
        </w:rPr>
        <w:t>的频率直方图</w:t>
      </w:r>
    </w:p>
    <w:p w:rsidR="003C1D68" w:rsidRDefault="003C1D68" w:rsidP="002E2D0F">
      <w:pPr>
        <w:ind w:firstLine="31680"/>
      </w:pPr>
      <w:bookmarkStart w:id="0" w:name="_GoBack"/>
      <w:bookmarkEnd w:id="0"/>
    </w:p>
    <w:sectPr w:rsidR="003C1D68" w:rsidSect="00E9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EEF"/>
    <w:rsid w:val="00016ABB"/>
    <w:rsid w:val="00116000"/>
    <w:rsid w:val="002E2D0F"/>
    <w:rsid w:val="00331352"/>
    <w:rsid w:val="003C1D68"/>
    <w:rsid w:val="004D36DC"/>
    <w:rsid w:val="00622EEF"/>
    <w:rsid w:val="00A21C50"/>
    <w:rsid w:val="00A40F99"/>
    <w:rsid w:val="00E9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EF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22EEF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22EEF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622EEF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622EEF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622EEF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622EEF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622EEF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22EE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155</Words>
  <Characters>888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2014-11-23T05:25:00Z</dcterms:created>
  <dcterms:modified xsi:type="dcterms:W3CDTF">2015-01-11T06:32:00Z</dcterms:modified>
</cp:coreProperties>
</file>