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068" w:rsidRPr="00A21C50" w:rsidRDefault="00083068" w:rsidP="00235F0A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-18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随机抽取</w:t>
      </w:r>
      <w:r w:rsidRPr="00A21C50">
        <w:t>6</w:t>
      </w:r>
      <w:r w:rsidRPr="00A21C50">
        <w:rPr>
          <w:rFonts w:hint="eastAsia"/>
        </w:rPr>
        <w:t>个滚珠测得直径如下：（单位：</w:t>
      </w:r>
      <w:r w:rsidRPr="00A21C50">
        <w:t>mm</w:t>
      </w:r>
      <w:r w:rsidRPr="00A21C50">
        <w:rPr>
          <w:rFonts w:hint="eastAsia"/>
        </w:rPr>
        <w:t>）</w:t>
      </w:r>
    </w:p>
    <w:p w:rsidR="00083068" w:rsidRPr="00A21C50" w:rsidRDefault="00083068" w:rsidP="00235F0A">
      <w:pPr>
        <w:adjustRightInd w:val="0"/>
        <w:snapToGrid w:val="0"/>
        <w:ind w:firstLine="31680"/>
      </w:pPr>
      <w:r w:rsidRPr="00A21C50">
        <w:t>14.70  15.21  14.90  14.91  15.32  15.32</w:t>
      </w:r>
    </w:p>
    <w:p w:rsidR="00083068" w:rsidRPr="00A21C50" w:rsidRDefault="00083068" w:rsidP="00235F0A">
      <w:pPr>
        <w:pStyle w:val="a"/>
        <w:ind w:firstLine="31680"/>
      </w:pPr>
      <w:r w:rsidRPr="00A21C50">
        <w:rPr>
          <w:rFonts w:hint="eastAsia"/>
        </w:rPr>
        <w:t>试求样本均值。</w:t>
      </w:r>
    </w:p>
    <w:p w:rsidR="00083068" w:rsidRPr="00A21C50" w:rsidRDefault="00083068" w:rsidP="00235F0A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命令窗口键入：</w:t>
      </w:r>
    </w:p>
    <w:p w:rsidR="00083068" w:rsidRPr="00017771" w:rsidRDefault="00083068" w:rsidP="00235F0A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&gt;&gt; X=[14.70 15.21 14.90 14.91 15.32 15.32];</w:t>
      </w:r>
    </w:p>
    <w:p w:rsidR="00083068" w:rsidRPr="00017771" w:rsidRDefault="00083068" w:rsidP="00235F0A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&gt;&gt;mean(X)</w:t>
      </w:r>
    </w:p>
    <w:p w:rsidR="00083068" w:rsidRPr="00017771" w:rsidRDefault="00083068" w:rsidP="00235F0A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ans =</w:t>
      </w:r>
    </w:p>
    <w:p w:rsidR="00083068" w:rsidRPr="00017771" w:rsidRDefault="00083068" w:rsidP="00235F0A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15.0600</w:t>
      </w:r>
    </w:p>
    <w:p w:rsidR="00083068" w:rsidRDefault="00083068" w:rsidP="002A2D18">
      <w:pPr>
        <w:ind w:firstLine="31680"/>
      </w:pPr>
      <w:bookmarkStart w:id="0" w:name="_GoBack"/>
      <w:bookmarkEnd w:id="0"/>
    </w:p>
    <w:sectPr w:rsidR="00083068" w:rsidSect="00877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7B33"/>
    <w:rsid w:val="00016ABB"/>
    <w:rsid w:val="00017771"/>
    <w:rsid w:val="00083068"/>
    <w:rsid w:val="00235F0A"/>
    <w:rsid w:val="002A2D18"/>
    <w:rsid w:val="00757B33"/>
    <w:rsid w:val="0087782B"/>
    <w:rsid w:val="00A21C50"/>
    <w:rsid w:val="00A71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B33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757B33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757B33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757B33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757B33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757B33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25</Words>
  <Characters>145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2014-11-23T05:31:00Z</dcterms:created>
  <dcterms:modified xsi:type="dcterms:W3CDTF">2015-01-11T06:33:00Z</dcterms:modified>
</cp:coreProperties>
</file>