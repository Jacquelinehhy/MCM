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809" w:rsidRPr="00A21C50" w:rsidRDefault="00E00809" w:rsidP="00BF3173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-8</w:t>
      </w:r>
      <w:r w:rsidRPr="00A21C50">
        <w:rPr>
          <w:rFonts w:hint="eastAsia"/>
          <w:b/>
        </w:rPr>
        <w:t>】</w:t>
      </w:r>
      <w:r w:rsidRPr="00A21C50">
        <w:rPr>
          <w:b/>
        </w:rPr>
        <w:t xml:space="preserve"> </w:t>
      </w:r>
      <w:r w:rsidRPr="00A21C50">
        <w:rPr>
          <w:rFonts w:hint="eastAsia"/>
        </w:rPr>
        <w:t>绘制卡方分布密度函数在</w:t>
      </w:r>
      <w:r w:rsidRPr="00A21C50">
        <w:t>n</w:t>
      </w:r>
      <w:r w:rsidRPr="00A21C50">
        <w:rPr>
          <w:rFonts w:hint="eastAsia"/>
        </w:rPr>
        <w:t>分别等于</w:t>
      </w:r>
      <w:r w:rsidRPr="00A21C50">
        <w:t>1</w:t>
      </w:r>
      <w:r w:rsidRPr="00A21C50">
        <w:rPr>
          <w:rFonts w:hint="eastAsia"/>
        </w:rPr>
        <w:t>，</w:t>
      </w:r>
      <w:r w:rsidRPr="00A21C50">
        <w:t>5</w:t>
      </w:r>
      <w:r w:rsidRPr="00A21C50">
        <w:rPr>
          <w:rFonts w:hint="eastAsia"/>
        </w:rPr>
        <w:t>，</w:t>
      </w:r>
      <w:r w:rsidRPr="00A21C50">
        <w:t>15</w:t>
      </w:r>
      <w:r w:rsidRPr="00A21C50">
        <w:rPr>
          <w:rFonts w:hint="eastAsia"/>
        </w:rPr>
        <w:t>时的图形。</w:t>
      </w:r>
    </w:p>
    <w:p w:rsidR="00E00809" w:rsidRPr="00A21C50" w:rsidRDefault="00E00809" w:rsidP="00BF3173">
      <w:pPr>
        <w:adjustRightInd w:val="0"/>
        <w:snapToGrid w:val="0"/>
        <w:ind w:firstLine="31680"/>
      </w:pPr>
      <w:r>
        <w:rPr>
          <w:rFonts w:eastAsia="黑体" w:hint="eastAsia"/>
          <w:b/>
        </w:rPr>
        <w:t>解：</w:t>
      </w:r>
      <w:r w:rsidRPr="00A21C50">
        <w:rPr>
          <w:rFonts w:hint="eastAsia"/>
        </w:rPr>
        <w:t>在</w:t>
      </w:r>
      <w:r w:rsidRPr="00A21C50">
        <w:t>Matlab</w:t>
      </w:r>
      <w:r w:rsidRPr="00A21C50">
        <w:rPr>
          <w:rFonts w:hint="eastAsia"/>
        </w:rPr>
        <w:t>编辑器中编辑</w:t>
      </w:r>
      <w:r w:rsidRPr="00A21C50">
        <w:t>M</w:t>
      </w:r>
      <w:r w:rsidRPr="00A21C50">
        <w:rPr>
          <w:rFonts w:hint="eastAsia"/>
        </w:rPr>
        <w:t>文件：</w:t>
      </w:r>
      <w:r w:rsidRPr="00A21C50">
        <w:t>LX0806.m</w:t>
      </w:r>
    </w:p>
    <w:p w:rsidR="00E00809" w:rsidRPr="00BF3173" w:rsidRDefault="00E00809" w:rsidP="00BF3173">
      <w:pPr>
        <w:pStyle w:val="a2"/>
        <w:ind w:firstLine="31680"/>
        <w:rPr>
          <w:sz w:val="18"/>
          <w:szCs w:val="18"/>
          <w:lang w:val="es-ES"/>
        </w:rPr>
      </w:pPr>
      <w:r w:rsidRPr="00BF3173">
        <w:rPr>
          <w:sz w:val="18"/>
          <w:szCs w:val="18"/>
          <w:lang w:val="es-ES"/>
        </w:rPr>
        <w:t>x=0:0.1:30;</w:t>
      </w:r>
    </w:p>
    <w:p w:rsidR="00E00809" w:rsidRPr="00BF3173" w:rsidRDefault="00E00809" w:rsidP="00BF3173">
      <w:pPr>
        <w:pStyle w:val="a2"/>
        <w:ind w:firstLine="31680"/>
        <w:rPr>
          <w:sz w:val="18"/>
          <w:szCs w:val="18"/>
          <w:lang w:val="es-ES"/>
        </w:rPr>
      </w:pPr>
      <w:r w:rsidRPr="00BF3173">
        <w:rPr>
          <w:sz w:val="18"/>
          <w:szCs w:val="18"/>
          <w:lang w:val="es-ES"/>
        </w:rPr>
        <w:t>y1=chi2pdf(x,1);</w:t>
      </w:r>
    </w:p>
    <w:p w:rsidR="00E00809" w:rsidRPr="00BF3173" w:rsidRDefault="00E00809" w:rsidP="00BF3173">
      <w:pPr>
        <w:pStyle w:val="a2"/>
        <w:ind w:firstLine="31680"/>
        <w:rPr>
          <w:sz w:val="18"/>
          <w:szCs w:val="18"/>
          <w:lang w:val="es-ES"/>
        </w:rPr>
      </w:pPr>
      <w:r w:rsidRPr="00BF3173">
        <w:rPr>
          <w:sz w:val="18"/>
          <w:szCs w:val="18"/>
          <w:lang w:val="es-ES"/>
        </w:rPr>
        <w:t>plot(x,y1,':')</w:t>
      </w:r>
    </w:p>
    <w:p w:rsidR="00E00809" w:rsidRPr="00116000" w:rsidRDefault="00E00809" w:rsidP="00BF3173">
      <w:pPr>
        <w:pStyle w:val="a2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hold on</w:t>
      </w:r>
    </w:p>
    <w:p w:rsidR="00E00809" w:rsidRPr="00116000" w:rsidRDefault="00E00809" w:rsidP="00BF3173">
      <w:pPr>
        <w:pStyle w:val="a2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y2=chi2pdf(x,5);</w:t>
      </w:r>
    </w:p>
    <w:p w:rsidR="00E00809" w:rsidRPr="00BF3173" w:rsidRDefault="00E00809" w:rsidP="00BF3173">
      <w:pPr>
        <w:pStyle w:val="a2"/>
        <w:ind w:firstLine="31680"/>
        <w:rPr>
          <w:sz w:val="18"/>
          <w:szCs w:val="18"/>
          <w:lang w:val="es-ES"/>
        </w:rPr>
      </w:pPr>
      <w:r w:rsidRPr="00BF3173">
        <w:rPr>
          <w:sz w:val="18"/>
          <w:szCs w:val="18"/>
          <w:lang w:val="es-ES"/>
        </w:rPr>
        <w:t>plot(x,y2,'+')</w:t>
      </w:r>
    </w:p>
    <w:p w:rsidR="00E00809" w:rsidRPr="00BF3173" w:rsidRDefault="00E00809" w:rsidP="00BF3173">
      <w:pPr>
        <w:pStyle w:val="a2"/>
        <w:ind w:firstLine="31680"/>
        <w:rPr>
          <w:sz w:val="18"/>
          <w:szCs w:val="18"/>
          <w:lang w:val="es-ES"/>
        </w:rPr>
      </w:pPr>
      <w:r w:rsidRPr="00BF3173">
        <w:rPr>
          <w:sz w:val="18"/>
          <w:szCs w:val="18"/>
          <w:lang w:val="es-ES"/>
        </w:rPr>
        <w:t>y3=chi2pdf(x,15);</w:t>
      </w:r>
    </w:p>
    <w:p w:rsidR="00E00809" w:rsidRPr="00BF3173" w:rsidRDefault="00E00809" w:rsidP="00BF3173">
      <w:pPr>
        <w:pStyle w:val="a2"/>
        <w:ind w:firstLine="31680"/>
        <w:rPr>
          <w:sz w:val="18"/>
          <w:szCs w:val="18"/>
          <w:lang w:val="es-ES"/>
        </w:rPr>
      </w:pPr>
      <w:r w:rsidRPr="00BF3173">
        <w:rPr>
          <w:sz w:val="18"/>
          <w:szCs w:val="18"/>
          <w:lang w:val="es-ES"/>
        </w:rPr>
        <w:t>plot(x,y3,'o')</w:t>
      </w:r>
    </w:p>
    <w:p w:rsidR="00E00809" w:rsidRPr="00BF3173" w:rsidRDefault="00E00809" w:rsidP="00BF3173">
      <w:pPr>
        <w:pStyle w:val="a2"/>
        <w:ind w:firstLine="31680"/>
        <w:rPr>
          <w:sz w:val="18"/>
          <w:szCs w:val="18"/>
          <w:lang w:val="es-ES"/>
        </w:rPr>
      </w:pPr>
      <w:r w:rsidRPr="00BF3173">
        <w:rPr>
          <w:sz w:val="18"/>
          <w:szCs w:val="18"/>
          <w:lang w:val="es-ES"/>
        </w:rPr>
        <w:t>axis([0,30,0,0.2])</w:t>
      </w:r>
    </w:p>
    <w:p w:rsidR="00E00809" w:rsidRPr="00116000" w:rsidRDefault="00E00809" w:rsidP="00BF3173">
      <w:pPr>
        <w:pStyle w:val="a2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xlabel('</w:t>
      </w:r>
      <w:r w:rsidRPr="00116000">
        <w:rPr>
          <w:rFonts w:hint="eastAsia"/>
          <w:sz w:val="18"/>
          <w:szCs w:val="18"/>
        </w:rPr>
        <w:t>图</w:t>
      </w:r>
      <w:r w:rsidRPr="00116000">
        <w:rPr>
          <w:sz w:val="18"/>
          <w:szCs w:val="18"/>
        </w:rPr>
        <w:t>8.1')</w:t>
      </w:r>
    </w:p>
    <w:p w:rsidR="00E00809" w:rsidRPr="00A21C50" w:rsidRDefault="00E00809" w:rsidP="00BF3173">
      <w:pPr>
        <w:adjustRightInd w:val="0"/>
        <w:snapToGrid w:val="0"/>
        <w:ind w:firstLine="31680"/>
      </w:pPr>
      <w:r w:rsidRPr="00A21C50">
        <w:rPr>
          <w:rFonts w:hint="eastAsia"/>
        </w:rPr>
        <w:t>在命令窗口键入</w:t>
      </w:r>
      <w:r w:rsidRPr="00A21C50">
        <w:t>LX0806</w:t>
      </w:r>
      <w:r w:rsidRPr="00A21C50">
        <w:rPr>
          <w:rFonts w:hint="eastAsia"/>
        </w:rPr>
        <w:t>，回车后得结果为图</w:t>
      </w:r>
      <w:r>
        <w:t>9</w:t>
      </w:r>
      <w:r w:rsidRPr="00A21C50">
        <w:t>-5</w:t>
      </w:r>
      <w:r w:rsidRPr="00A21C50">
        <w:rPr>
          <w:rFonts w:hint="eastAsia"/>
        </w:rPr>
        <w:t>。</w:t>
      </w:r>
    </w:p>
    <w:p w:rsidR="00E00809" w:rsidRPr="00A21C50" w:rsidRDefault="00E00809" w:rsidP="00BF3173">
      <w:pPr>
        <w:pStyle w:val="a1"/>
        <w:ind w:firstLine="31680"/>
      </w:pPr>
      <w:r w:rsidRPr="00F86B8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untitled2" style="width:268.5pt;height:201.75pt;visibility:visible">
            <v:imagedata r:id="rId4" o:title=""/>
          </v:shape>
        </w:pict>
      </w:r>
    </w:p>
    <w:p w:rsidR="00E00809" w:rsidRPr="00116000" w:rsidRDefault="00E00809" w:rsidP="007A075E">
      <w:pPr>
        <w:pStyle w:val="a0"/>
        <w:rPr>
          <w:sz w:val="18"/>
          <w:szCs w:val="18"/>
        </w:rPr>
      </w:pPr>
      <w:r w:rsidRPr="00116000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9</w:t>
      </w:r>
      <w:r w:rsidRPr="00116000">
        <w:rPr>
          <w:sz w:val="18"/>
          <w:szCs w:val="18"/>
        </w:rPr>
        <w:t xml:space="preserve">-5 </w:t>
      </w:r>
      <w:r w:rsidRPr="00116000">
        <w:rPr>
          <w:rFonts w:hint="eastAsia"/>
          <w:sz w:val="18"/>
          <w:szCs w:val="18"/>
        </w:rPr>
        <w:t>卡方分布密度函数图</w:t>
      </w:r>
    </w:p>
    <w:p w:rsidR="00E00809" w:rsidRDefault="00E00809" w:rsidP="009B6F88">
      <w:pPr>
        <w:ind w:firstLine="31680"/>
      </w:pPr>
      <w:bookmarkStart w:id="0" w:name="_GoBack"/>
      <w:bookmarkEnd w:id="0"/>
    </w:p>
    <w:sectPr w:rsidR="00E00809" w:rsidSect="00641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075E"/>
    <w:rsid w:val="00016ABB"/>
    <w:rsid w:val="00032F74"/>
    <w:rsid w:val="00116000"/>
    <w:rsid w:val="006419C9"/>
    <w:rsid w:val="007A075E"/>
    <w:rsid w:val="009B6F88"/>
    <w:rsid w:val="00A21C50"/>
    <w:rsid w:val="00BF3173"/>
    <w:rsid w:val="00E00809"/>
    <w:rsid w:val="00F86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75E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7A075E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7A075E"/>
    <w:rPr>
      <w:rFonts w:ascii="黑体" w:eastAsia="黑体" w:hAnsi="Times New Roman"/>
      <w:kern w:val="0"/>
      <w:sz w:val="21"/>
    </w:rPr>
  </w:style>
  <w:style w:type="paragraph" w:customStyle="1" w:styleId="a0">
    <w:name w:val="图注"/>
    <w:basedOn w:val="NormalIndent"/>
    <w:next w:val="NormalIndent"/>
    <w:link w:val="Char"/>
    <w:uiPriority w:val="99"/>
    <w:rsid w:val="007A075E"/>
    <w:pPr>
      <w:adjustRightInd w:val="0"/>
      <w:spacing w:after="40"/>
      <w:ind w:firstLineChars="0" w:firstLine="0"/>
      <w:jc w:val="center"/>
    </w:pPr>
    <w:rPr>
      <w:kern w:val="0"/>
      <w:sz w:val="15"/>
      <w:szCs w:val="20"/>
    </w:rPr>
  </w:style>
  <w:style w:type="character" w:customStyle="1" w:styleId="Char">
    <w:name w:val="图注 Char"/>
    <w:link w:val="a0"/>
    <w:uiPriority w:val="99"/>
    <w:locked/>
    <w:rsid w:val="007A075E"/>
    <w:rPr>
      <w:rFonts w:ascii="Times New Roman" w:eastAsia="宋体" w:hAnsi="Times New Roman"/>
      <w:sz w:val="20"/>
    </w:rPr>
  </w:style>
  <w:style w:type="paragraph" w:customStyle="1" w:styleId="a1">
    <w:name w:val="插图"/>
    <w:basedOn w:val="Normal"/>
    <w:next w:val="Normal"/>
    <w:uiPriority w:val="99"/>
    <w:rsid w:val="007A075E"/>
    <w:pPr>
      <w:keepNext/>
      <w:spacing w:before="60" w:after="40"/>
      <w:jc w:val="center"/>
    </w:pPr>
    <w:rPr>
      <w:szCs w:val="20"/>
    </w:rPr>
  </w:style>
  <w:style w:type="paragraph" w:customStyle="1" w:styleId="a2">
    <w:name w:val="程序"/>
    <w:basedOn w:val="Normal"/>
    <w:next w:val="NormalIndent"/>
    <w:link w:val="Char0"/>
    <w:uiPriority w:val="99"/>
    <w:rsid w:val="007A075E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0">
    <w:name w:val="程序 Char"/>
    <w:link w:val="a2"/>
    <w:uiPriority w:val="99"/>
    <w:locked/>
    <w:rsid w:val="007A075E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7A075E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38</Words>
  <Characters>222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2014-11-23T05:28:00Z</dcterms:created>
  <dcterms:modified xsi:type="dcterms:W3CDTF">2015-01-11T06:32:00Z</dcterms:modified>
</cp:coreProperties>
</file>