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B2" w:rsidRPr="00A21C50" w:rsidRDefault="00B238B2" w:rsidP="00F15179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-19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已知随机变量</w:t>
      </w:r>
      <w:r w:rsidRPr="00A21C50">
        <w:t>X</w:t>
      </w:r>
      <w:r w:rsidRPr="00A21C50">
        <w:rPr>
          <w:rFonts w:hint="eastAsia"/>
        </w:rPr>
        <w:t>的概率密度</w:t>
      </w:r>
    </w:p>
    <w:p w:rsidR="00B238B2" w:rsidRPr="00A21C50" w:rsidRDefault="00B238B2" w:rsidP="00F15179">
      <w:pPr>
        <w:adjustRightInd w:val="0"/>
        <w:snapToGrid w:val="0"/>
        <w:ind w:firstLine="31680"/>
      </w:pPr>
      <w:r w:rsidRPr="00A21C50">
        <w:rPr>
          <w:position w:val="-30"/>
        </w:rPr>
        <w:object w:dxaOrig="22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6pt" o:ole="">
            <v:imagedata r:id="rId4" o:title=""/>
          </v:shape>
          <o:OLEObject Type="Embed" ProgID="Equation.3" ShapeID="_x0000_i1025" DrawAspect="Content" ObjectID="_1482491936" r:id="rId5"/>
        </w:object>
      </w:r>
    </w:p>
    <w:p w:rsidR="00B238B2" w:rsidRPr="00A21C50" w:rsidRDefault="00B238B2" w:rsidP="00F15179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EX</w:t>
      </w:r>
      <w:r w:rsidRPr="00A21C50">
        <w:rPr>
          <w:rFonts w:hint="eastAsia"/>
        </w:rPr>
        <w:t>和</w:t>
      </w:r>
      <w:r w:rsidRPr="00A21C50">
        <w:t>E (4X-1)</w:t>
      </w:r>
      <w:r w:rsidRPr="00A21C50">
        <w:rPr>
          <w:rFonts w:hint="eastAsia"/>
        </w:rPr>
        <w:t>。</w:t>
      </w:r>
    </w:p>
    <w:p w:rsidR="00B238B2" w:rsidRPr="00A21C50" w:rsidRDefault="00B238B2" w:rsidP="00F15179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LX0817.m</w:t>
      </w:r>
      <w:r w:rsidRPr="00A21C50">
        <w:rPr>
          <w:rFonts w:hint="eastAsia"/>
        </w:rPr>
        <w:t>：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syms x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p_x=3*x^2;</w:t>
      </w:r>
    </w:p>
    <w:p w:rsidR="00B238B2" w:rsidRPr="00F15179" w:rsidRDefault="00B238B2" w:rsidP="00F15179">
      <w:pPr>
        <w:pStyle w:val="a0"/>
        <w:ind w:firstLine="31680"/>
        <w:rPr>
          <w:sz w:val="18"/>
          <w:szCs w:val="18"/>
          <w:lang w:val="fr-FR"/>
        </w:rPr>
      </w:pPr>
      <w:r w:rsidRPr="00F15179">
        <w:rPr>
          <w:sz w:val="18"/>
          <w:szCs w:val="18"/>
          <w:lang w:val="fr-FR"/>
        </w:rPr>
        <w:t>EX=int(x*p_x,0,1)</w:t>
      </w:r>
    </w:p>
    <w:p w:rsidR="00B238B2" w:rsidRPr="00F15179" w:rsidRDefault="00B238B2" w:rsidP="00F15179">
      <w:pPr>
        <w:pStyle w:val="a0"/>
        <w:ind w:firstLine="31680"/>
        <w:rPr>
          <w:sz w:val="18"/>
          <w:szCs w:val="18"/>
          <w:lang w:val="fr-FR"/>
        </w:rPr>
      </w:pPr>
      <w:r w:rsidRPr="00F15179">
        <w:rPr>
          <w:sz w:val="18"/>
          <w:szCs w:val="18"/>
          <w:lang w:val="fr-FR"/>
        </w:rPr>
        <w:t>EY=int((4*x-1)*p_x,0,1)</w:t>
      </w:r>
    </w:p>
    <w:p w:rsidR="00B238B2" w:rsidRPr="00A21C50" w:rsidRDefault="00B238B2" w:rsidP="00F15179">
      <w:pPr>
        <w:ind w:firstLine="31680"/>
      </w:pPr>
      <w:r w:rsidRPr="00A21C50">
        <w:rPr>
          <w:rFonts w:hint="eastAsia"/>
        </w:rPr>
        <w:t>运行结果为：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3/4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 =</w:t>
      </w:r>
    </w:p>
    <w:p w:rsidR="00B238B2" w:rsidRPr="00017771" w:rsidRDefault="00B238B2" w:rsidP="00F15179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2</w:t>
      </w:r>
    </w:p>
    <w:p w:rsidR="00B238B2" w:rsidRDefault="00B238B2" w:rsidP="00807A13">
      <w:pPr>
        <w:ind w:firstLine="31680"/>
      </w:pPr>
      <w:bookmarkStart w:id="0" w:name="_GoBack"/>
      <w:bookmarkEnd w:id="0"/>
    </w:p>
    <w:sectPr w:rsidR="00B238B2" w:rsidSect="0007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4729"/>
    <w:rsid w:val="00016ABB"/>
    <w:rsid w:val="00017771"/>
    <w:rsid w:val="000703BD"/>
    <w:rsid w:val="00474729"/>
    <w:rsid w:val="00807A13"/>
    <w:rsid w:val="009E601A"/>
    <w:rsid w:val="00A21C50"/>
    <w:rsid w:val="00B238B2"/>
    <w:rsid w:val="00F1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29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74729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74729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74729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74729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7472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</Words>
  <Characters>146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2014-11-23T05:31:00Z</dcterms:created>
  <dcterms:modified xsi:type="dcterms:W3CDTF">2015-01-11T06:33:00Z</dcterms:modified>
</cp:coreProperties>
</file>