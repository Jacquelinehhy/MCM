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17E" w:rsidRPr="00A21C50" w:rsidRDefault="00F6317E" w:rsidP="004739D4">
      <w:pPr>
        <w:pStyle w:val="a"/>
        <w:ind w:firstLine="31680"/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-26</w:t>
      </w:r>
      <w:r w:rsidRPr="00A21C50">
        <w:rPr>
          <w:rFonts w:hint="eastAsia"/>
          <w:b/>
        </w:rPr>
        <w:t>】</w:t>
      </w:r>
      <w:r w:rsidRPr="00A21C50">
        <w:t xml:space="preserve"> </w:t>
      </w:r>
      <w:r w:rsidRPr="00A21C50">
        <w:rPr>
          <w:rFonts w:hint="eastAsia"/>
        </w:rPr>
        <w:t>求参数为</w:t>
      </w:r>
      <w:r w:rsidRPr="00A21C50">
        <w:t>8</w:t>
      </w:r>
      <w:r w:rsidRPr="00A21C50">
        <w:rPr>
          <w:rFonts w:hint="eastAsia"/>
        </w:rPr>
        <w:t>的</w:t>
      </w:r>
      <w:r w:rsidRPr="00A21C50">
        <w:t>Poisson</w:t>
      </w:r>
      <w:r w:rsidRPr="00A21C50">
        <w:rPr>
          <w:rFonts w:hint="eastAsia"/>
        </w:rPr>
        <w:t>分布的期望和方差。</w:t>
      </w:r>
    </w:p>
    <w:p w:rsidR="00F6317E" w:rsidRPr="004739D4" w:rsidRDefault="00F6317E" w:rsidP="004739D4">
      <w:pPr>
        <w:adjustRightInd w:val="0"/>
        <w:snapToGrid w:val="0"/>
        <w:ind w:firstLine="31680"/>
        <w:rPr>
          <w:rFonts w:eastAsia="黑体"/>
          <w:b/>
          <w:lang w:val="fi-FI"/>
        </w:rPr>
      </w:pPr>
      <w:r>
        <w:rPr>
          <w:rFonts w:eastAsia="黑体" w:hint="eastAsia"/>
          <w:b/>
        </w:rPr>
        <w:t>解</w:t>
      </w:r>
      <w:r w:rsidRPr="004739D4">
        <w:rPr>
          <w:rFonts w:eastAsia="黑体" w:hint="eastAsia"/>
          <w:b/>
          <w:lang w:val="fi-FI"/>
        </w:rPr>
        <w:t>：</w:t>
      </w:r>
    </w:p>
    <w:p w:rsidR="00F6317E" w:rsidRPr="004739D4" w:rsidRDefault="00F6317E" w:rsidP="004739D4">
      <w:pPr>
        <w:pStyle w:val="a0"/>
        <w:ind w:firstLine="31680"/>
        <w:rPr>
          <w:sz w:val="18"/>
          <w:szCs w:val="18"/>
          <w:lang w:val="fi-FI"/>
        </w:rPr>
      </w:pPr>
      <w:r w:rsidRPr="004739D4">
        <w:rPr>
          <w:sz w:val="18"/>
          <w:szCs w:val="18"/>
          <w:lang w:val="fi-FI"/>
        </w:rPr>
        <w:t>&gt;&gt; [m,v]=poisstat(8)</w:t>
      </w:r>
    </w:p>
    <w:p w:rsidR="00F6317E" w:rsidRPr="00017771" w:rsidRDefault="00F6317E" w:rsidP="004739D4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m =</w:t>
      </w:r>
    </w:p>
    <w:p w:rsidR="00F6317E" w:rsidRPr="00017771" w:rsidRDefault="00F6317E" w:rsidP="004739D4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    8</w:t>
      </w:r>
    </w:p>
    <w:p w:rsidR="00F6317E" w:rsidRPr="00017771" w:rsidRDefault="00F6317E" w:rsidP="004739D4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v =</w:t>
      </w:r>
    </w:p>
    <w:p w:rsidR="00F6317E" w:rsidRPr="00017771" w:rsidRDefault="00F6317E" w:rsidP="004739D4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    8</w:t>
      </w:r>
    </w:p>
    <w:p w:rsidR="00F6317E" w:rsidRDefault="00F6317E" w:rsidP="0041717F">
      <w:pPr>
        <w:ind w:firstLine="31680"/>
      </w:pPr>
      <w:bookmarkStart w:id="0" w:name="_GoBack"/>
      <w:bookmarkEnd w:id="0"/>
    </w:p>
    <w:sectPr w:rsidR="00F6317E" w:rsidSect="00623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843DD"/>
    <w:rsid w:val="00016ABB"/>
    <w:rsid w:val="00017771"/>
    <w:rsid w:val="00063065"/>
    <w:rsid w:val="0041717F"/>
    <w:rsid w:val="004739D4"/>
    <w:rsid w:val="00623312"/>
    <w:rsid w:val="006843DD"/>
    <w:rsid w:val="00A21C50"/>
    <w:rsid w:val="00F63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3DD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6843DD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6843DD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6843DD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6843DD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6843DD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11</Words>
  <Characters>68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2014-11-23T05:33:00Z</dcterms:created>
  <dcterms:modified xsi:type="dcterms:W3CDTF">2015-01-11T06:31:00Z</dcterms:modified>
</cp:coreProperties>
</file>