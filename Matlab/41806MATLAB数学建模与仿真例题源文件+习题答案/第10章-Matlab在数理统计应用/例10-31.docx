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B2" w:rsidRPr="00A21C50" w:rsidRDefault="00AD11B2" w:rsidP="00123D25">
      <w:pPr>
        <w:pStyle w:val="a"/>
        <w:ind w:firstLine="31680"/>
      </w:pPr>
      <w:r w:rsidRPr="00A21C50">
        <w:rPr>
          <w:rFonts w:hint="eastAsia"/>
        </w:rPr>
        <w:t>【例</w:t>
      </w:r>
      <w:r>
        <w:t>10</w:t>
      </w:r>
      <w:r w:rsidRPr="00A21C50">
        <w:t>-31</w:t>
      </w:r>
      <w:r w:rsidRPr="00A21C50">
        <w:rPr>
          <w:rFonts w:hint="eastAsia"/>
        </w:rPr>
        <w:t>】</w:t>
      </w:r>
      <w:r w:rsidRPr="00A21C50">
        <w:t xml:space="preserve"> </w:t>
      </w:r>
      <w:r w:rsidRPr="00A21C50">
        <w:rPr>
          <w:rFonts w:hint="eastAsia"/>
        </w:rPr>
        <w:t>求矩阵的协方差。</w:t>
      </w:r>
    </w:p>
    <w:p w:rsidR="00AD11B2" w:rsidRPr="00A21C50" w:rsidRDefault="00AD11B2" w:rsidP="00123D25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窗口键入：</w:t>
      </w:r>
    </w:p>
    <w:p w:rsidR="00AD11B2" w:rsidRPr="00017771" w:rsidRDefault="00AD11B2" w:rsidP="00123D25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&gt;&gt; d=rand(2,6)</w:t>
      </w:r>
    </w:p>
    <w:p w:rsidR="00AD11B2" w:rsidRPr="00017771" w:rsidRDefault="00AD11B2" w:rsidP="00123D25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 =</w:t>
      </w:r>
    </w:p>
    <w:p w:rsidR="00AD11B2" w:rsidRPr="00017771" w:rsidRDefault="00AD11B2" w:rsidP="00123D25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0.9218    0.1763    0.9355    0.4103    0.0579    0.8132</w:t>
      </w:r>
    </w:p>
    <w:p w:rsidR="00AD11B2" w:rsidRPr="00017771" w:rsidRDefault="00AD11B2" w:rsidP="00123D25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0.7382    0.4057    0.9169    0.8936    0.3529    0.0099</w:t>
      </w:r>
    </w:p>
    <w:p w:rsidR="00AD11B2" w:rsidRPr="00017771" w:rsidRDefault="00AD11B2" w:rsidP="00123D25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&gt;&gt; cov1=cov(d)</w:t>
      </w:r>
    </w:p>
    <w:p w:rsidR="00AD11B2" w:rsidRPr="00017771" w:rsidRDefault="00AD11B2" w:rsidP="00123D25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cov1 =</w:t>
      </w:r>
    </w:p>
    <w:p w:rsidR="00AD11B2" w:rsidRPr="00017771" w:rsidRDefault="00AD11B2" w:rsidP="00123D25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0.0169   -0.0211    0.0017   -0.0444   -0.0271    0.0737</w:t>
      </w:r>
    </w:p>
    <w:p w:rsidR="00AD11B2" w:rsidRPr="00017771" w:rsidRDefault="00AD11B2" w:rsidP="00123D25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-0.0211    0.0263   -0.0021    0.0555    0.0338   -0.0922</w:t>
      </w:r>
    </w:p>
    <w:p w:rsidR="00AD11B2" w:rsidRPr="00017771" w:rsidRDefault="00AD11B2" w:rsidP="00123D25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0.0017   -0.0021    0.0002   -0.0045   -0.0027    0.0075</w:t>
      </w:r>
    </w:p>
    <w:p w:rsidR="00AD11B2" w:rsidRPr="00017771" w:rsidRDefault="00AD11B2" w:rsidP="00123D25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-0.0444    0.0555   -0.0045    0.1168    0.0713   -0.1942</w:t>
      </w:r>
    </w:p>
    <w:p w:rsidR="00AD11B2" w:rsidRPr="00017771" w:rsidRDefault="00AD11B2" w:rsidP="00123D25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-0.0271    0.0338   -0.0027    0.0713    0.0435   -0.1185</w:t>
      </w:r>
    </w:p>
    <w:p w:rsidR="00AD11B2" w:rsidRPr="00017771" w:rsidRDefault="00AD11B2" w:rsidP="00123D25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0.0737   -0.0922    0.0075   -0.1942   -0.1185    0.3226</w:t>
      </w:r>
    </w:p>
    <w:p w:rsidR="00AD11B2" w:rsidRDefault="00AD11B2" w:rsidP="006B387D">
      <w:pPr>
        <w:ind w:firstLine="31680"/>
      </w:pPr>
      <w:bookmarkStart w:id="0" w:name="_GoBack"/>
      <w:bookmarkEnd w:id="0"/>
    </w:p>
    <w:sectPr w:rsidR="00AD11B2" w:rsidSect="00E53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5172"/>
    <w:rsid w:val="00017771"/>
    <w:rsid w:val="00123D25"/>
    <w:rsid w:val="00613EA0"/>
    <w:rsid w:val="006B387D"/>
    <w:rsid w:val="00955172"/>
    <w:rsid w:val="00A21C50"/>
    <w:rsid w:val="00AD11B2"/>
    <w:rsid w:val="00E536DE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172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55172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55172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55172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55172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55172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84</Words>
  <Characters>479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2014-11-23T05:37:00Z</dcterms:created>
  <dcterms:modified xsi:type="dcterms:W3CDTF">2015-01-11T06:31:00Z</dcterms:modified>
</cp:coreProperties>
</file>