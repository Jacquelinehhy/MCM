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943" w:rsidRPr="00A21C50" w:rsidRDefault="00787943" w:rsidP="00AF336B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-22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求下列样本的样本方差和样本标准差，方差和标准差</w:t>
      </w:r>
    </w:p>
    <w:p w:rsidR="00787943" w:rsidRPr="00A21C50" w:rsidRDefault="00787943" w:rsidP="00AF336B">
      <w:pPr>
        <w:pStyle w:val="a"/>
        <w:ind w:firstLine="31680"/>
      </w:pPr>
      <w:r w:rsidRPr="00A21C50">
        <w:t>14.70  15.21  14.90  14.91  15.32  15.32</w:t>
      </w:r>
    </w:p>
    <w:p w:rsidR="00787943" w:rsidRPr="00A21C50" w:rsidRDefault="00787943" w:rsidP="00AF336B">
      <w:pPr>
        <w:adjustRightInd w:val="0"/>
        <w:snapToGrid w:val="0"/>
        <w:ind w:leftChars="200" w:left="31680" w:hangingChars="1100"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编辑器中建立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LX0820.m</w:t>
      </w:r>
      <w:r w:rsidRPr="00A21C50">
        <w:rPr>
          <w:rFonts w:hint="eastAsia"/>
        </w:rPr>
        <w:t>：</w:t>
      </w:r>
    </w:p>
    <w:p w:rsidR="00787943" w:rsidRPr="00017771" w:rsidRDefault="00787943" w:rsidP="00AF336B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X=[14.70 15.21 14.90 14.90 15.32 15.32];</w:t>
      </w:r>
    </w:p>
    <w:p w:rsidR="00787943" w:rsidRPr="00017771" w:rsidRDefault="00787943" w:rsidP="00AF336B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DX=var(X,1)              %</w:t>
      </w:r>
      <w:r w:rsidRPr="00017771">
        <w:rPr>
          <w:rFonts w:hint="eastAsia"/>
          <w:sz w:val="18"/>
          <w:szCs w:val="18"/>
        </w:rPr>
        <w:t>方差</w:t>
      </w:r>
    </w:p>
    <w:p w:rsidR="00787943" w:rsidRPr="00017771" w:rsidRDefault="00787943" w:rsidP="00AF336B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sigma=std(X,1)            %</w:t>
      </w:r>
      <w:r w:rsidRPr="00017771">
        <w:rPr>
          <w:rFonts w:hint="eastAsia"/>
          <w:sz w:val="18"/>
          <w:szCs w:val="18"/>
        </w:rPr>
        <w:t>标准差</w:t>
      </w:r>
    </w:p>
    <w:p w:rsidR="00787943" w:rsidRPr="00017771" w:rsidRDefault="00787943" w:rsidP="00AF336B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DX1=var(X)              %</w:t>
      </w:r>
      <w:r w:rsidRPr="00017771">
        <w:rPr>
          <w:rFonts w:hint="eastAsia"/>
          <w:sz w:val="18"/>
          <w:szCs w:val="18"/>
        </w:rPr>
        <w:t>样本方差</w:t>
      </w:r>
    </w:p>
    <w:p w:rsidR="00787943" w:rsidRPr="00017771" w:rsidRDefault="00787943" w:rsidP="00AF336B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sigma1=std(X)            %</w:t>
      </w:r>
      <w:r w:rsidRPr="00017771">
        <w:rPr>
          <w:rFonts w:hint="eastAsia"/>
          <w:sz w:val="18"/>
          <w:szCs w:val="18"/>
        </w:rPr>
        <w:t>样本标准差</w:t>
      </w:r>
    </w:p>
    <w:p w:rsidR="00787943" w:rsidRPr="00A21C50" w:rsidRDefault="00787943" w:rsidP="00AF336B">
      <w:pPr>
        <w:adjustRightInd w:val="0"/>
        <w:snapToGrid w:val="0"/>
        <w:ind w:leftChars="200" w:left="31680" w:hangingChars="1100" w:firstLine="31680"/>
      </w:pPr>
      <w:r w:rsidRPr="00A21C50">
        <w:rPr>
          <w:rFonts w:hint="eastAsia"/>
        </w:rPr>
        <w:t>运行结果为：</w:t>
      </w:r>
    </w:p>
    <w:p w:rsidR="00787943" w:rsidRPr="00017771" w:rsidRDefault="00787943" w:rsidP="00AF336B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DX =</w:t>
      </w:r>
    </w:p>
    <w:p w:rsidR="00787943" w:rsidRPr="00017771" w:rsidRDefault="00787943" w:rsidP="00AF336B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0.0559</w:t>
      </w:r>
    </w:p>
    <w:p w:rsidR="00787943" w:rsidRPr="00017771" w:rsidRDefault="00787943" w:rsidP="00AF336B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sigma =</w:t>
      </w:r>
    </w:p>
    <w:p w:rsidR="00787943" w:rsidRPr="00017771" w:rsidRDefault="00787943" w:rsidP="00AF336B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0.2364</w:t>
      </w:r>
    </w:p>
    <w:p w:rsidR="00787943" w:rsidRPr="00017771" w:rsidRDefault="00787943" w:rsidP="00AF336B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DX1 =</w:t>
      </w:r>
    </w:p>
    <w:p w:rsidR="00787943" w:rsidRPr="00017771" w:rsidRDefault="00787943" w:rsidP="00AF336B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0.0671</w:t>
      </w:r>
    </w:p>
    <w:p w:rsidR="00787943" w:rsidRPr="00017771" w:rsidRDefault="00787943" w:rsidP="00AF336B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sigma1 =</w:t>
      </w:r>
    </w:p>
    <w:p w:rsidR="00787943" w:rsidRPr="00017771" w:rsidRDefault="00787943" w:rsidP="00AF336B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 0.2590</w:t>
      </w:r>
    </w:p>
    <w:p w:rsidR="00787943" w:rsidRDefault="00787943" w:rsidP="008C1317">
      <w:pPr>
        <w:ind w:firstLine="31680"/>
      </w:pPr>
      <w:bookmarkStart w:id="0" w:name="_GoBack"/>
      <w:bookmarkEnd w:id="0"/>
    </w:p>
    <w:sectPr w:rsidR="00787943" w:rsidSect="00A43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1D0B"/>
    <w:rsid w:val="00016ABB"/>
    <w:rsid w:val="00017771"/>
    <w:rsid w:val="00211D0B"/>
    <w:rsid w:val="00787943"/>
    <w:rsid w:val="008C1317"/>
    <w:rsid w:val="00A21C50"/>
    <w:rsid w:val="00A432A3"/>
    <w:rsid w:val="00AF336B"/>
    <w:rsid w:val="00F2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D0B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211D0B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211D0B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211D0B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211D0B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211D0B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51</Words>
  <Characters>294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2014-11-23T05:32:00Z</dcterms:created>
  <dcterms:modified xsi:type="dcterms:W3CDTF">2015-01-11T06:33:00Z</dcterms:modified>
</cp:coreProperties>
</file>