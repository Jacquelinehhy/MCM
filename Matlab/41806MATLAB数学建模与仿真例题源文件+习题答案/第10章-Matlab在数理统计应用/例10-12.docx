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566" w:rsidRPr="00A21C50" w:rsidRDefault="00D23566" w:rsidP="00761590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-12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设</w:t>
      </w:r>
      <w:r w:rsidRPr="00A21C50">
        <w:t>lnX ~ N (1, 2</w:t>
      </w:r>
      <w:r w:rsidRPr="00A21C50">
        <w:rPr>
          <w:vertAlign w:val="superscript"/>
        </w:rPr>
        <w:t>2</w:t>
      </w:r>
      <w:r w:rsidRPr="00A21C50">
        <w:t>)</w:t>
      </w:r>
      <w:r w:rsidRPr="00A21C50">
        <w:rPr>
          <w:rFonts w:hint="eastAsia"/>
        </w:rPr>
        <w:t>，求</w:t>
      </w:r>
      <w:r w:rsidRPr="00A21C50">
        <w:t>P{</w:t>
      </w:r>
      <w:r w:rsidRPr="00A21C50">
        <w:rPr>
          <w:position w:val="-22"/>
        </w:rPr>
        <w:object w:dxaOrig="9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28.5pt" o:ole="">
            <v:imagedata r:id="rId4" o:title=""/>
          </v:shape>
          <o:OLEObject Type="Embed" ProgID="Equation.3" ShapeID="_x0000_i1025" DrawAspect="Content" ObjectID="_1482491927" r:id="rId5"/>
        </w:object>
      </w:r>
      <w:r w:rsidRPr="00A21C50">
        <w:t>}</w:t>
      </w:r>
      <w:r w:rsidRPr="00A21C50">
        <w:rPr>
          <w:rFonts w:hint="eastAsia"/>
        </w:rPr>
        <w:t>。</w:t>
      </w:r>
    </w:p>
    <w:p w:rsidR="00D23566" w:rsidRPr="00A21C50" w:rsidRDefault="00D23566" w:rsidP="00761590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利用对数分布累积专用函数，在</w:t>
      </w:r>
      <w:r w:rsidRPr="00A21C50">
        <w:t>Matlab</w:t>
      </w:r>
      <w:r w:rsidRPr="00A21C50">
        <w:rPr>
          <w:rFonts w:hint="eastAsia"/>
        </w:rPr>
        <w:t>命令窗口键入：</w:t>
      </w:r>
    </w:p>
    <w:p w:rsidR="00D23566" w:rsidRPr="00017771" w:rsidRDefault="00D23566" w:rsidP="00761590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&gt;&gt; p=logncdf(2,1,2)-logncdf(1/2,1,2)</w:t>
      </w:r>
    </w:p>
    <w:p w:rsidR="00D23566" w:rsidRPr="00017771" w:rsidRDefault="00D23566" w:rsidP="00761590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p =</w:t>
      </w:r>
    </w:p>
    <w:p w:rsidR="00D23566" w:rsidRPr="00017771" w:rsidRDefault="00D23566" w:rsidP="00761590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0.2404</w:t>
      </w:r>
    </w:p>
    <w:p w:rsidR="00D23566" w:rsidRDefault="00D23566" w:rsidP="00F44BC7">
      <w:pPr>
        <w:ind w:firstLine="31680"/>
      </w:pPr>
      <w:bookmarkStart w:id="0" w:name="_GoBack"/>
      <w:bookmarkEnd w:id="0"/>
    </w:p>
    <w:sectPr w:rsidR="00D23566" w:rsidSect="00857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5825"/>
    <w:rsid w:val="00016ABB"/>
    <w:rsid w:val="00017771"/>
    <w:rsid w:val="000F5825"/>
    <w:rsid w:val="00406FCD"/>
    <w:rsid w:val="00761590"/>
    <w:rsid w:val="00857A8D"/>
    <w:rsid w:val="00A21C50"/>
    <w:rsid w:val="00D23566"/>
    <w:rsid w:val="00F44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825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0F5825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0F5825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0F5825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0F5825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0F5825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20</Words>
  <Characters>115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2014-11-23T05:29:00Z</dcterms:created>
  <dcterms:modified xsi:type="dcterms:W3CDTF">2015-01-11T06:32:00Z</dcterms:modified>
</cp:coreProperties>
</file>