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7AD" w:rsidRPr="00A21C50" w:rsidRDefault="002167AD" w:rsidP="00481FA4">
      <w:pPr>
        <w:pStyle w:val="a"/>
        <w:ind w:firstLine="31680"/>
      </w:pPr>
      <w:r w:rsidRPr="00A21C50">
        <w:rPr>
          <w:rFonts w:hint="eastAsia"/>
          <w:b/>
        </w:rPr>
        <w:t>【例</w:t>
      </w:r>
      <w:r>
        <w:rPr>
          <w:b/>
        </w:rPr>
        <w:t>10</w:t>
      </w:r>
      <w:r w:rsidRPr="00A21C50">
        <w:rPr>
          <w:b/>
        </w:rPr>
        <w:t>-28</w:t>
      </w:r>
      <w:r w:rsidRPr="00A21C50">
        <w:rPr>
          <w:rFonts w:hint="eastAsia"/>
          <w:b/>
        </w:rPr>
        <w:t>】</w:t>
      </w:r>
      <w:r w:rsidRPr="00A21C50">
        <w:rPr>
          <w:b/>
        </w:rPr>
        <w:t xml:space="preserve"> </w:t>
      </w:r>
      <w:r w:rsidRPr="00A21C50">
        <w:rPr>
          <w:rFonts w:hint="eastAsia"/>
        </w:rPr>
        <w:t>射击试验中，在靶平面建立以靶心为原点的直角坐标系，设</w:t>
      </w:r>
      <w:r w:rsidRPr="00A21C50">
        <w:t>X</w:t>
      </w:r>
      <w:r w:rsidRPr="00A21C50">
        <w:rPr>
          <w:rFonts w:hint="eastAsia"/>
        </w:rPr>
        <w:t>、</w:t>
      </w:r>
      <w:r w:rsidRPr="00A21C50">
        <w:t>Y</w:t>
      </w:r>
      <w:r w:rsidRPr="00A21C50">
        <w:rPr>
          <w:rFonts w:hint="eastAsia"/>
        </w:rPr>
        <w:t>分别为弹着点的横坐标和纵坐标，它们相互独立且均服从</w:t>
      </w:r>
      <w:r w:rsidRPr="00A21C50">
        <w:t>N (0, 1)</w:t>
      </w:r>
      <w:r w:rsidRPr="00A21C50">
        <w:rPr>
          <w:rFonts w:hint="eastAsia"/>
        </w:rPr>
        <w:t>，求弹着点到靶心距离的均值。</w:t>
      </w:r>
    </w:p>
    <w:p w:rsidR="002167AD" w:rsidRPr="00A21C50" w:rsidRDefault="002167AD" w:rsidP="00481FA4">
      <w:pPr>
        <w:adjustRightInd w:val="0"/>
        <w:snapToGrid w:val="0"/>
        <w:ind w:firstLine="31680"/>
      </w:pPr>
      <w:r>
        <w:rPr>
          <w:rFonts w:eastAsia="黑体" w:hint="eastAsia"/>
          <w:b/>
        </w:rPr>
        <w:t>解：</w:t>
      </w:r>
      <w:r w:rsidRPr="00A21C50">
        <w:rPr>
          <w:rFonts w:hint="eastAsia"/>
        </w:rPr>
        <w:t>弹着点到靶心的距离为</w:t>
      </w:r>
      <w:r w:rsidRPr="00A21C50">
        <w:rPr>
          <w:position w:val="-6"/>
        </w:rPr>
        <w:object w:dxaOrig="1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18pt" o:ole="">
            <v:imagedata r:id="rId4" o:title=""/>
          </v:shape>
          <o:OLEObject Type="Embed" ProgID="Equation.3" ShapeID="_x0000_i1025" DrawAspect="Content" ObjectID="_1482491824" r:id="rId5"/>
        </w:object>
      </w:r>
      <w:r w:rsidRPr="00A21C50">
        <w:rPr>
          <w:rFonts w:hint="eastAsia"/>
        </w:rPr>
        <w:t>，求</w:t>
      </w:r>
      <w:r w:rsidRPr="00A21C50">
        <w:t>EZ</w:t>
      </w:r>
      <w:r>
        <w:rPr>
          <w:rFonts w:hint="eastAsia"/>
        </w:rPr>
        <w:t>。</w:t>
      </w:r>
    </w:p>
    <w:p w:rsidR="002167AD" w:rsidRPr="00A21C50" w:rsidRDefault="002167AD" w:rsidP="00481FA4">
      <w:pPr>
        <w:adjustRightInd w:val="0"/>
        <w:snapToGrid w:val="0"/>
        <w:ind w:firstLine="31680"/>
      </w:pPr>
      <w:r w:rsidRPr="00A21C50">
        <w:rPr>
          <w:rFonts w:hint="eastAsia"/>
        </w:rPr>
        <w:t>其联合分布密度为</w:t>
      </w:r>
    </w:p>
    <w:p w:rsidR="002167AD" w:rsidRPr="00A21C50" w:rsidRDefault="002167AD" w:rsidP="00481FA4">
      <w:pPr>
        <w:adjustRightInd w:val="0"/>
        <w:snapToGrid w:val="0"/>
        <w:ind w:firstLine="31680"/>
        <w:jc w:val="center"/>
      </w:pPr>
      <w:r w:rsidRPr="00B331AE">
        <w:rPr>
          <w:position w:val="-24"/>
        </w:rPr>
        <w:object w:dxaOrig="5260" w:dyaOrig="660">
          <v:shape id="_x0000_i1026" type="#_x0000_t75" style="width:263.25pt;height:32.25pt" o:ole="">
            <v:imagedata r:id="rId6" o:title=""/>
          </v:shape>
          <o:OLEObject Type="Embed" ProgID="Equation.DSMT4" ShapeID="_x0000_i1026" DrawAspect="Content" ObjectID="_1482491825" r:id="rId7"/>
        </w:object>
      </w:r>
    </w:p>
    <w:p w:rsidR="002167AD" w:rsidRPr="00A21C50" w:rsidRDefault="002167AD" w:rsidP="00481FA4">
      <w:pPr>
        <w:adjustRightInd w:val="0"/>
        <w:snapToGrid w:val="0"/>
        <w:ind w:firstLine="31680"/>
      </w:pPr>
      <w:r w:rsidRPr="00A21C50">
        <w:rPr>
          <w:rFonts w:hint="eastAsia"/>
        </w:rPr>
        <w:t>在</w:t>
      </w:r>
      <w:r w:rsidRPr="00A21C50">
        <w:t>Matlab</w:t>
      </w:r>
      <w:r w:rsidRPr="00A21C50">
        <w:rPr>
          <w:rFonts w:hint="eastAsia"/>
        </w:rPr>
        <w:t>编辑器中建立</w:t>
      </w:r>
      <w:r w:rsidRPr="00A21C50">
        <w:t>M</w:t>
      </w:r>
      <w:r w:rsidRPr="00A21C50">
        <w:rPr>
          <w:rFonts w:hint="eastAsia"/>
        </w:rPr>
        <w:t>文件</w:t>
      </w:r>
      <w:r w:rsidRPr="00A21C50">
        <w:t>LX0826.m</w:t>
      </w:r>
      <w:r w:rsidRPr="00A21C50">
        <w:rPr>
          <w:rFonts w:hint="eastAsia"/>
        </w:rPr>
        <w:t>：</w:t>
      </w:r>
    </w:p>
    <w:p w:rsidR="002167AD" w:rsidRPr="00017771" w:rsidRDefault="002167AD" w:rsidP="00481FA4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syms x y r t</w:t>
      </w:r>
    </w:p>
    <w:p w:rsidR="002167AD" w:rsidRPr="00017771" w:rsidRDefault="002167AD" w:rsidP="00481FA4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pxy=1/(2*pi)*exp(-1/2*(x.^2+y.^2));</w:t>
      </w:r>
    </w:p>
    <w:p w:rsidR="002167AD" w:rsidRPr="00481FA4" w:rsidRDefault="002167AD" w:rsidP="00481FA4">
      <w:pPr>
        <w:pStyle w:val="a0"/>
        <w:ind w:firstLine="31680"/>
        <w:rPr>
          <w:sz w:val="18"/>
          <w:szCs w:val="18"/>
          <w:lang w:val="pt-BR"/>
        </w:rPr>
      </w:pPr>
      <w:r w:rsidRPr="00481FA4">
        <w:rPr>
          <w:sz w:val="18"/>
          <w:szCs w:val="18"/>
          <w:lang w:val="pt-BR"/>
        </w:rPr>
        <w:t xml:space="preserve">EZ=int(int(r*1/(2*pi)*exp(-1/2*r^2)*r,r,0,inf),t,0,2*pi)     </w:t>
      </w:r>
    </w:p>
    <w:p w:rsidR="002167AD" w:rsidRPr="00017771" w:rsidRDefault="002167AD" w:rsidP="00481FA4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%</w:t>
      </w:r>
      <w:r w:rsidRPr="00017771">
        <w:rPr>
          <w:rFonts w:hint="eastAsia"/>
          <w:sz w:val="18"/>
          <w:szCs w:val="18"/>
        </w:rPr>
        <w:t>利用极坐标计算较简单</w:t>
      </w:r>
    </w:p>
    <w:p w:rsidR="002167AD" w:rsidRPr="00A21C50" w:rsidRDefault="002167AD" w:rsidP="00481FA4">
      <w:pPr>
        <w:adjustRightInd w:val="0"/>
        <w:snapToGrid w:val="0"/>
        <w:ind w:firstLine="31680"/>
      </w:pPr>
      <w:r w:rsidRPr="00A21C50">
        <w:rPr>
          <w:rFonts w:hint="eastAsia"/>
        </w:rPr>
        <w:t>运行结果为：</w:t>
      </w:r>
    </w:p>
    <w:p w:rsidR="002167AD" w:rsidRPr="00017771" w:rsidRDefault="002167AD" w:rsidP="00481FA4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EZ =</w:t>
      </w:r>
    </w:p>
    <w:p w:rsidR="002167AD" w:rsidRPr="00017771" w:rsidRDefault="002167AD" w:rsidP="00481FA4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 xml:space="preserve"> 1/2*2^(1/2)*pi^(1/2)</w:t>
      </w:r>
    </w:p>
    <w:p w:rsidR="002167AD" w:rsidRPr="00A21C50" w:rsidRDefault="002167AD" w:rsidP="00481FA4">
      <w:pPr>
        <w:adjustRightInd w:val="0"/>
        <w:snapToGrid w:val="0"/>
        <w:ind w:firstLine="31680"/>
      </w:pPr>
      <w:r w:rsidRPr="00A21C50">
        <w:rPr>
          <w:rFonts w:hint="eastAsia"/>
        </w:rPr>
        <w:t>即</w:t>
      </w:r>
      <w:r w:rsidRPr="00A21C50">
        <w:t xml:space="preserve"> EZ = </w:t>
      </w:r>
      <w:r w:rsidRPr="00A21C50">
        <w:rPr>
          <w:position w:val="-24"/>
        </w:rPr>
        <w:object w:dxaOrig="560" w:dyaOrig="700">
          <v:shape id="_x0000_i1027" type="#_x0000_t75" style="width:27.75pt;height:34.5pt" o:ole="">
            <v:imagedata r:id="rId8" o:title=""/>
          </v:shape>
          <o:OLEObject Type="Embed" ProgID="Equation.3" ShapeID="_x0000_i1027" DrawAspect="Content" ObjectID="_1482491826" r:id="rId9"/>
        </w:object>
      </w:r>
    </w:p>
    <w:p w:rsidR="002167AD" w:rsidRDefault="002167AD" w:rsidP="00CD7074">
      <w:pPr>
        <w:ind w:firstLine="31680"/>
      </w:pPr>
      <w:bookmarkStart w:id="0" w:name="_GoBack"/>
      <w:bookmarkEnd w:id="0"/>
    </w:p>
    <w:sectPr w:rsidR="002167AD" w:rsidSect="00A64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73311"/>
    <w:rsid w:val="00017771"/>
    <w:rsid w:val="00130F59"/>
    <w:rsid w:val="002167AD"/>
    <w:rsid w:val="00481FA4"/>
    <w:rsid w:val="00A21C50"/>
    <w:rsid w:val="00A64200"/>
    <w:rsid w:val="00B331AE"/>
    <w:rsid w:val="00B73311"/>
    <w:rsid w:val="00CD7074"/>
    <w:rsid w:val="00F03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311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B73311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B73311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B73311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B73311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B73311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55</Words>
  <Characters>315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2014-11-23T05:35:00Z</dcterms:created>
  <dcterms:modified xsi:type="dcterms:W3CDTF">2015-01-11T06:31:00Z</dcterms:modified>
</cp:coreProperties>
</file>