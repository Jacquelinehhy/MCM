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28" w:rsidRPr="00A21C50" w:rsidRDefault="00D95F28" w:rsidP="00A3464F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某机床出次品的概率为</w:t>
      </w:r>
      <w:r w:rsidRPr="00A21C50">
        <w:t>0.01</w:t>
      </w:r>
      <w:r w:rsidRPr="00A21C50">
        <w:rPr>
          <w:rFonts w:hint="eastAsia"/>
        </w:rPr>
        <w:t>，求生产</w:t>
      </w:r>
      <w:r w:rsidRPr="00A21C50">
        <w:t>100</w:t>
      </w:r>
      <w:r w:rsidRPr="00A21C50">
        <w:rPr>
          <w:rFonts w:hint="eastAsia"/>
        </w:rPr>
        <w:t>件产品中：</w:t>
      </w:r>
    </w:p>
    <w:p w:rsidR="00D95F28" w:rsidRPr="00A21C50" w:rsidRDefault="00D95F28" w:rsidP="00A3464F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）恰有</w:t>
      </w:r>
      <w:r w:rsidRPr="00A21C50">
        <w:t>1</w:t>
      </w:r>
      <w:r w:rsidRPr="00A21C50">
        <w:rPr>
          <w:rFonts w:hint="eastAsia"/>
        </w:rPr>
        <w:t>件次品的概率；</w:t>
      </w:r>
    </w:p>
    <w:p w:rsidR="00D95F28" w:rsidRPr="00A21C50" w:rsidRDefault="00D95F28" w:rsidP="00A3464F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）至少有</w:t>
      </w:r>
      <w:r w:rsidRPr="00A21C50">
        <w:t>1</w:t>
      </w:r>
      <w:r w:rsidRPr="00A21C50">
        <w:rPr>
          <w:rFonts w:hint="eastAsia"/>
        </w:rPr>
        <w:t>件次品的概率。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eastAsia="黑体" w:hint="eastAsia"/>
          <w:b/>
        </w:rPr>
        <w:t>解</w:t>
      </w:r>
      <w:r>
        <w:rPr>
          <w:rFonts w:eastAsia="黑体" w:hint="eastAsia"/>
          <w:b/>
        </w:rPr>
        <w:t>：</w:t>
      </w:r>
      <w:r w:rsidRPr="00A21C50">
        <w:rPr>
          <w:rFonts w:hint="eastAsia"/>
        </w:rPr>
        <w:t>此问题可看作是</w:t>
      </w:r>
      <w:r w:rsidRPr="00A21C50">
        <w:t>100</w:t>
      </w:r>
      <w:r w:rsidRPr="00A21C50">
        <w:rPr>
          <w:rFonts w:hint="eastAsia"/>
        </w:rPr>
        <w:t>次独立重复试验，每次试验出次品的概率为</w:t>
      </w:r>
      <w:r w:rsidRPr="00A21C50">
        <w:t>0.01</w:t>
      </w:r>
      <w:r w:rsidRPr="00A21C50">
        <w:rPr>
          <w:rFonts w:hint="eastAsia"/>
        </w:rPr>
        <w:t>。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）恰有</w:t>
      </w:r>
      <w:r w:rsidRPr="00A21C50">
        <w:t>1</w:t>
      </w:r>
      <w:r w:rsidRPr="00A21C50">
        <w:rPr>
          <w:rFonts w:hint="eastAsia"/>
        </w:rPr>
        <w:t>件次品的概率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&gt;&gt; p=pdf('bino',1,100,0.01)             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 =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0.3697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hint="eastAsia"/>
        </w:rPr>
        <w:t>或在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&gt;&gt; p=binopdf(1,100,0.01)              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 =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0.3697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）至少有</w:t>
      </w:r>
      <w:r w:rsidRPr="00A21C50">
        <w:t>1</w:t>
      </w:r>
      <w:r w:rsidRPr="00A21C50">
        <w:rPr>
          <w:rFonts w:hint="eastAsia"/>
        </w:rPr>
        <w:t>件次品的概率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&gt;&gt;  p=1-cdf('bino',0,100,0.01)         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 =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0.6340</w:t>
      </w:r>
    </w:p>
    <w:p w:rsidR="00D95F28" w:rsidRPr="00A21C50" w:rsidRDefault="00D95F28" w:rsidP="00A3464F">
      <w:pPr>
        <w:adjustRightInd w:val="0"/>
        <w:snapToGrid w:val="0"/>
        <w:ind w:firstLine="31680"/>
      </w:pPr>
      <w:r w:rsidRPr="00A21C50">
        <w:rPr>
          <w:rFonts w:hint="eastAsia"/>
        </w:rPr>
        <w:t>或在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&gt;&gt; p=1-binocdf(0,100,0.01)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>p =</w:t>
      </w:r>
    </w:p>
    <w:p w:rsidR="00D95F28" w:rsidRPr="00116000" w:rsidRDefault="00D95F28" w:rsidP="00A3464F">
      <w:pPr>
        <w:pStyle w:val="a0"/>
        <w:ind w:firstLine="31680"/>
        <w:rPr>
          <w:sz w:val="18"/>
          <w:szCs w:val="18"/>
        </w:rPr>
      </w:pPr>
      <w:r w:rsidRPr="00116000">
        <w:rPr>
          <w:sz w:val="18"/>
          <w:szCs w:val="18"/>
        </w:rPr>
        <w:t xml:space="preserve">    0.6340</w:t>
      </w:r>
    </w:p>
    <w:p w:rsidR="00D95F28" w:rsidRDefault="00D95F28" w:rsidP="00BD1CE8">
      <w:pPr>
        <w:ind w:firstLine="31680"/>
      </w:pPr>
      <w:bookmarkStart w:id="0" w:name="_GoBack"/>
      <w:bookmarkEnd w:id="0"/>
    </w:p>
    <w:sectPr w:rsidR="00D95F28" w:rsidSect="000F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09F8"/>
    <w:rsid w:val="00016ABB"/>
    <w:rsid w:val="000F3F4F"/>
    <w:rsid w:val="00116000"/>
    <w:rsid w:val="004A09F8"/>
    <w:rsid w:val="00A21C50"/>
    <w:rsid w:val="00A3464F"/>
    <w:rsid w:val="00BD1CE8"/>
    <w:rsid w:val="00D95F28"/>
    <w:rsid w:val="00E2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F8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A09F8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A09F8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A09F8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A09F8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4A09F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59</Words>
  <Characters>339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2014-11-23T05:26:00Z</dcterms:created>
  <dcterms:modified xsi:type="dcterms:W3CDTF">2015-01-11T06:32:00Z</dcterms:modified>
</cp:coreProperties>
</file>