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5DF" w:rsidRPr="00A21C50" w:rsidRDefault="001E15DF" w:rsidP="001A78FD">
      <w:pPr>
        <w:ind w:leftChars="200" w:left="31680" w:firstLineChars="0" w:firstLine="0"/>
      </w:pPr>
      <w:r w:rsidRPr="008C57FF">
        <w:rPr>
          <w:rStyle w:val="CharChar"/>
          <w:rFonts w:cs="宋体" w:hint="eastAsia"/>
          <w:szCs w:val="21"/>
        </w:rPr>
        <w:t>【例</w:t>
      </w:r>
      <w:r>
        <w:rPr>
          <w:rStyle w:val="CharChar"/>
          <w:rFonts w:cs="宋体"/>
          <w:szCs w:val="21"/>
        </w:rPr>
        <w:t>10</w:t>
      </w:r>
      <w:r w:rsidRPr="008C57FF">
        <w:rPr>
          <w:rStyle w:val="CharChar"/>
          <w:rFonts w:cs="宋体"/>
          <w:szCs w:val="21"/>
        </w:rPr>
        <w:t>-1</w:t>
      </w:r>
      <w:r w:rsidRPr="008C57FF">
        <w:rPr>
          <w:rStyle w:val="CharChar"/>
          <w:rFonts w:cs="宋体" w:hint="eastAsia"/>
          <w:szCs w:val="21"/>
        </w:rPr>
        <w:t>】</w:t>
      </w:r>
      <w:r w:rsidRPr="008C57FF">
        <w:rPr>
          <w:rStyle w:val="CharChar"/>
          <w:rFonts w:cs="宋体"/>
          <w:szCs w:val="21"/>
        </w:rPr>
        <w:t xml:space="preserve"> </w:t>
      </w:r>
      <w:r w:rsidRPr="008C57FF">
        <w:rPr>
          <w:rStyle w:val="CharChar"/>
          <w:rFonts w:cs="宋体" w:hint="eastAsia"/>
          <w:szCs w:val="21"/>
        </w:rPr>
        <w:t>设总体密度函数为</w:t>
      </w:r>
    </w:p>
    <w:p w:rsidR="001E15DF" w:rsidRPr="00A21C50" w:rsidRDefault="001E15DF" w:rsidP="001A78FD">
      <w:pPr>
        <w:pStyle w:val="a"/>
        <w:ind w:firstLine="31680"/>
      </w:pPr>
      <w:r w:rsidRPr="00A21C50">
        <w:rPr>
          <w:position w:val="-46"/>
        </w:rPr>
        <w:object w:dxaOrig="3159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47.25pt" o:ole="">
            <v:imagedata r:id="rId4" o:title=""/>
          </v:shape>
          <o:OLEObject Type="Embed" ProgID="Equation.3" ShapeID="_x0000_i1025" DrawAspect="Content" ObjectID="_1482490572" r:id="rId5"/>
        </w:object>
      </w:r>
      <w:r>
        <w:rPr>
          <w:rFonts w:hint="eastAsia"/>
        </w:rPr>
        <w:t>，</w:t>
      </w:r>
      <w:r w:rsidRPr="00A21C50">
        <w:rPr>
          <w:rFonts w:hint="eastAsia"/>
        </w:rPr>
        <w:t>试从该总体中抽取容量为</w:t>
      </w:r>
      <w:r w:rsidRPr="00A21C50">
        <w:t>1000</w:t>
      </w:r>
      <w:r w:rsidRPr="00A21C50">
        <w:rPr>
          <w:rFonts w:hint="eastAsia"/>
        </w:rPr>
        <w:t>的简单随机样本。</w:t>
      </w:r>
    </w:p>
    <w:p w:rsidR="001E15DF" w:rsidRPr="00A21C50" w:rsidRDefault="001E15DF" w:rsidP="001A78FD">
      <w:pPr>
        <w:ind w:firstLine="31680"/>
      </w:pPr>
      <w:r w:rsidRPr="00A21C50">
        <w:rPr>
          <w:rFonts w:eastAsia="黑体" w:hint="eastAsia"/>
          <w:b/>
        </w:rPr>
        <w:t>解</w:t>
      </w:r>
      <w:r>
        <w:rPr>
          <w:rFonts w:hint="eastAsia"/>
        </w:rPr>
        <w:t>：</w:t>
      </w:r>
      <w:r w:rsidRPr="00A21C50">
        <w:rPr>
          <w:rFonts w:hint="eastAsia"/>
        </w:rPr>
        <w:t>利用</w:t>
      </w:r>
      <w:r w:rsidRPr="00A21C50">
        <w:t>matlab</w:t>
      </w:r>
      <w:r w:rsidRPr="00A21C50">
        <w:rPr>
          <w:rFonts w:hint="eastAsia"/>
        </w:rPr>
        <w:t>编辑窗口保存以下程序，保存为</w:t>
      </w:r>
      <w:r w:rsidRPr="00A21C50">
        <w:t>ex11.m</w:t>
      </w:r>
      <w:r>
        <w:rPr>
          <w:rFonts w:hint="eastAsia"/>
        </w:rPr>
        <w:t>。</w:t>
      </w:r>
    </w:p>
    <w:p w:rsidR="001E15DF" w:rsidRPr="001A78FD" w:rsidRDefault="001E15DF" w:rsidP="001A78FD">
      <w:pPr>
        <w:pStyle w:val="a0"/>
        <w:ind w:firstLine="31680"/>
        <w:rPr>
          <w:sz w:val="18"/>
          <w:szCs w:val="18"/>
          <w:lang w:val="pt-BR"/>
        </w:rPr>
      </w:pPr>
      <w:r w:rsidRPr="001A78FD">
        <w:rPr>
          <w:sz w:val="18"/>
          <w:szCs w:val="18"/>
          <w:lang w:val="pt-BR"/>
        </w:rPr>
        <w:t>n=1000;</w:t>
      </w:r>
    </w:p>
    <w:p w:rsidR="001E15DF" w:rsidRPr="001A78FD" w:rsidRDefault="001E15DF" w:rsidP="001A78FD">
      <w:pPr>
        <w:pStyle w:val="a0"/>
        <w:ind w:firstLine="31680"/>
        <w:rPr>
          <w:sz w:val="18"/>
          <w:szCs w:val="18"/>
          <w:lang w:val="pt-BR"/>
        </w:rPr>
      </w:pPr>
      <w:r w:rsidRPr="001A78FD">
        <w:rPr>
          <w:sz w:val="18"/>
          <w:szCs w:val="18"/>
          <w:lang w:val="pt-BR"/>
        </w:rPr>
        <w:t>x=zeros(1,n);</w:t>
      </w:r>
    </w:p>
    <w:p w:rsidR="001E15DF" w:rsidRPr="001A78FD" w:rsidRDefault="001E15DF" w:rsidP="001A78FD">
      <w:pPr>
        <w:pStyle w:val="a0"/>
        <w:ind w:firstLine="31680"/>
        <w:rPr>
          <w:sz w:val="18"/>
          <w:szCs w:val="18"/>
          <w:lang w:val="pt-BR"/>
        </w:rPr>
      </w:pPr>
      <w:r w:rsidRPr="001A78FD">
        <w:rPr>
          <w:sz w:val="18"/>
          <w:szCs w:val="18"/>
          <w:lang w:val="pt-BR"/>
        </w:rPr>
        <w:t>k=0;</w:t>
      </w:r>
    </w:p>
    <w:p w:rsidR="001E15DF" w:rsidRPr="001A78FD" w:rsidRDefault="001E15DF" w:rsidP="001A78FD">
      <w:pPr>
        <w:pStyle w:val="a0"/>
        <w:ind w:firstLine="31680"/>
        <w:rPr>
          <w:sz w:val="18"/>
          <w:szCs w:val="18"/>
          <w:lang w:val="pt-BR"/>
        </w:rPr>
      </w:pPr>
      <w:r w:rsidRPr="001A78FD">
        <w:rPr>
          <w:sz w:val="18"/>
          <w:szCs w:val="18"/>
          <w:lang w:val="pt-BR"/>
        </w:rPr>
        <w:t>while k&lt;n</w:t>
      </w:r>
    </w:p>
    <w:p w:rsidR="001E15DF" w:rsidRPr="00116000" w:rsidRDefault="001E15DF" w:rsidP="001A78FD">
      <w:pPr>
        <w:pStyle w:val="a0"/>
        <w:ind w:firstLine="31680"/>
        <w:rPr>
          <w:sz w:val="18"/>
          <w:szCs w:val="18"/>
        </w:rPr>
      </w:pPr>
      <w:r w:rsidRPr="001A78FD">
        <w:rPr>
          <w:sz w:val="18"/>
          <w:szCs w:val="18"/>
          <w:lang w:val="pt-BR"/>
        </w:rPr>
        <w:t xml:space="preserve">    </w:t>
      </w:r>
      <w:r w:rsidRPr="00116000">
        <w:rPr>
          <w:sz w:val="18"/>
          <w:szCs w:val="18"/>
        </w:rPr>
        <w:t>a=rand*pi-pi/2;</w:t>
      </w:r>
    </w:p>
    <w:p w:rsidR="001E15DF" w:rsidRPr="00116000" w:rsidRDefault="001E15DF" w:rsidP="001A78F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b=rand/2;</w:t>
      </w:r>
    </w:p>
    <w:p w:rsidR="001E15DF" w:rsidRPr="00116000" w:rsidRDefault="001E15DF" w:rsidP="001A78F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if b&lt;(cos(a)/2)</w:t>
      </w:r>
    </w:p>
    <w:p w:rsidR="001E15DF" w:rsidRPr="00116000" w:rsidRDefault="001E15DF" w:rsidP="001A78F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    k=k+1;</w:t>
      </w:r>
    </w:p>
    <w:p w:rsidR="001E15DF" w:rsidRPr="00116000" w:rsidRDefault="001E15DF" w:rsidP="001A78F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x(k)=a;</w:t>
      </w:r>
    </w:p>
    <w:p w:rsidR="001E15DF" w:rsidRPr="00116000" w:rsidRDefault="001E15DF" w:rsidP="001A78F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end</w:t>
      </w:r>
    </w:p>
    <w:p w:rsidR="001E15DF" w:rsidRPr="00116000" w:rsidRDefault="001E15DF" w:rsidP="001A78FD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end</w:t>
      </w:r>
    </w:p>
    <w:p w:rsidR="001E15DF" w:rsidRPr="0033337A" w:rsidRDefault="001E15DF" w:rsidP="00C55B9E">
      <w:pPr>
        <w:ind w:firstLine="31680"/>
      </w:pPr>
      <w:bookmarkStart w:id="0" w:name="_GoBack"/>
      <w:bookmarkEnd w:id="0"/>
    </w:p>
    <w:sectPr w:rsidR="001E15DF" w:rsidRPr="0033337A" w:rsidSect="00E36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337A"/>
    <w:rsid w:val="00016ABB"/>
    <w:rsid w:val="00116000"/>
    <w:rsid w:val="00130222"/>
    <w:rsid w:val="001A78FD"/>
    <w:rsid w:val="001E15DF"/>
    <w:rsid w:val="0033337A"/>
    <w:rsid w:val="008C57FF"/>
    <w:rsid w:val="00A21C50"/>
    <w:rsid w:val="00C55B9E"/>
    <w:rsid w:val="00E3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A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33337A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33337A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33337A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33337A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33337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31</Words>
  <Characters>182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2014-11-23T05:25:00Z</dcterms:created>
  <dcterms:modified xsi:type="dcterms:W3CDTF">2015-01-11T06:10:00Z</dcterms:modified>
</cp:coreProperties>
</file>