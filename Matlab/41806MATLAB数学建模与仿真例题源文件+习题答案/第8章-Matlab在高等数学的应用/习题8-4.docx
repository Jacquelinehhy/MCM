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EDB" w:rsidRPr="00DF298D" w:rsidRDefault="00912EDB" w:rsidP="00912EDB">
      <w:pPr>
        <w:ind w:firstLine="31680"/>
        <w:rPr>
          <w:b/>
        </w:rPr>
      </w:pPr>
      <w:bookmarkStart w:id="0" w:name="_GoBack"/>
      <w:r>
        <w:rPr>
          <w:b/>
        </w:rPr>
        <w:t>8-</w:t>
      </w:r>
      <w:r w:rsidRPr="00DF298D">
        <w:rPr>
          <w:b/>
        </w:rPr>
        <w:t>4.</w:t>
      </w:r>
      <w:r w:rsidRPr="00DF298D">
        <w:rPr>
          <w:rFonts w:hint="eastAsia"/>
          <w:b/>
        </w:rPr>
        <w:t>求</w:t>
      </w:r>
      <w:r w:rsidRPr="00DF298D">
        <w:rPr>
          <w:b/>
          <w:position w:val="-10"/>
        </w:rPr>
        <w:object w:dxaOrig="25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75pt;height:16.5pt" o:ole="">
            <v:imagedata r:id="rId6" o:title=""/>
          </v:shape>
          <o:OLEObject Type="Embed" ProgID="Equation.DSMT4" ShapeID="_x0000_i1025" DrawAspect="Content" ObjectID="_1482490388" r:id="rId7"/>
        </w:object>
      </w:r>
      <w:r w:rsidRPr="00DF298D">
        <w:rPr>
          <w:rFonts w:hint="eastAsia"/>
          <w:b/>
        </w:rPr>
        <w:t>。</w:t>
      </w:r>
    </w:p>
    <w:p w:rsidR="00912EDB" w:rsidRPr="00B21E3D" w:rsidRDefault="00912EDB" w:rsidP="009230A3">
      <w:pPr>
        <w:ind w:firstLine="31680"/>
        <w:rPr>
          <w:b/>
          <w:lang w:val="es-ES"/>
        </w:rPr>
      </w:pPr>
      <w:r w:rsidRPr="00DF298D">
        <w:rPr>
          <w:rFonts w:hint="eastAsia"/>
          <w:b/>
        </w:rPr>
        <w:t>答</w:t>
      </w:r>
      <w:r w:rsidRPr="00B21E3D">
        <w:rPr>
          <w:rFonts w:hint="eastAsia"/>
          <w:b/>
          <w:lang w:val="es-ES"/>
        </w:rPr>
        <w:t>：</w:t>
      </w:r>
    </w:p>
    <w:bookmarkEnd w:id="0"/>
    <w:p w:rsidR="00912EDB" w:rsidRPr="00B21E3D" w:rsidRDefault="00912EDB" w:rsidP="00B21E3D">
      <w:pPr>
        <w:pStyle w:val="a"/>
        <w:ind w:firstLine="31680"/>
        <w:rPr>
          <w:sz w:val="18"/>
          <w:szCs w:val="18"/>
          <w:lang w:val="es-ES"/>
        </w:rPr>
      </w:pPr>
      <w:r w:rsidRPr="00B21E3D">
        <w:rPr>
          <w:sz w:val="18"/>
          <w:szCs w:val="18"/>
          <w:lang w:val="es-ES"/>
        </w:rPr>
        <w:t>&gt;&gt;syms x;</w:t>
      </w:r>
    </w:p>
    <w:p w:rsidR="00912EDB" w:rsidRPr="00B21E3D" w:rsidRDefault="00912EDB" w:rsidP="00B21E3D">
      <w:pPr>
        <w:pStyle w:val="a"/>
        <w:ind w:firstLineChars="350" w:firstLine="31680"/>
        <w:rPr>
          <w:sz w:val="18"/>
          <w:szCs w:val="18"/>
          <w:lang w:val="es-ES"/>
        </w:rPr>
      </w:pPr>
      <w:r w:rsidRPr="00B21E3D">
        <w:rPr>
          <w:sz w:val="18"/>
          <w:szCs w:val="18"/>
          <w:lang w:val="es-ES"/>
        </w:rPr>
        <w:t>&gt;&gt; f=log(sin(x));</w:t>
      </w:r>
    </w:p>
    <w:p w:rsidR="00912EDB" w:rsidRPr="00A114F7" w:rsidRDefault="00912EDB" w:rsidP="00B21E3D">
      <w:pPr>
        <w:pStyle w:val="a"/>
        <w:ind w:firstLineChars="350" w:firstLine="31680"/>
        <w:rPr>
          <w:sz w:val="18"/>
          <w:szCs w:val="18"/>
        </w:rPr>
      </w:pPr>
      <w:r w:rsidRPr="00A114F7">
        <w:rPr>
          <w:sz w:val="18"/>
          <w:szCs w:val="18"/>
        </w:rPr>
        <w:t>&gt;&gt; f1=diff(f,x)</w:t>
      </w:r>
    </w:p>
    <w:p w:rsidR="00912EDB" w:rsidRPr="00A114F7" w:rsidRDefault="00912EDB" w:rsidP="00B21E3D">
      <w:pPr>
        <w:pStyle w:val="a"/>
        <w:ind w:firstLineChars="300" w:firstLine="31680"/>
        <w:rPr>
          <w:sz w:val="18"/>
          <w:szCs w:val="18"/>
        </w:rPr>
      </w:pPr>
      <w:r w:rsidRPr="00A114F7">
        <w:rPr>
          <w:rFonts w:hint="eastAsia"/>
          <w:sz w:val="18"/>
          <w:szCs w:val="18"/>
        </w:rPr>
        <w:t>运行结果：</w:t>
      </w:r>
    </w:p>
    <w:p w:rsidR="00912EDB" w:rsidRPr="00A114F7" w:rsidRDefault="00912EDB" w:rsidP="00B21E3D">
      <w:pPr>
        <w:pStyle w:val="a"/>
        <w:ind w:firstLineChars="300" w:firstLine="31680"/>
        <w:rPr>
          <w:sz w:val="18"/>
          <w:szCs w:val="18"/>
        </w:rPr>
      </w:pPr>
      <w:r w:rsidRPr="00A114F7">
        <w:rPr>
          <w:sz w:val="18"/>
          <w:szCs w:val="18"/>
        </w:rPr>
        <w:t>f1 =cos(x)/sin(x)</w:t>
      </w:r>
    </w:p>
    <w:p w:rsidR="00912EDB" w:rsidRPr="00A114F7" w:rsidRDefault="00912EDB" w:rsidP="00B21E3D">
      <w:pPr>
        <w:pStyle w:val="a"/>
        <w:ind w:firstLineChars="300" w:firstLine="31680"/>
        <w:rPr>
          <w:sz w:val="18"/>
          <w:szCs w:val="18"/>
        </w:rPr>
      </w:pPr>
      <w:r w:rsidRPr="00A114F7">
        <w:rPr>
          <w:rFonts w:hint="eastAsia"/>
          <w:sz w:val="18"/>
          <w:szCs w:val="18"/>
        </w:rPr>
        <w:t>即：</w:t>
      </w:r>
      <w:r w:rsidRPr="00A114F7">
        <w:rPr>
          <w:sz w:val="18"/>
          <w:szCs w:val="18"/>
        </w:rPr>
        <w:t xml:space="preserve">dy= </w:t>
      </w:r>
      <w:r w:rsidRPr="00A114F7">
        <w:rPr>
          <w:position w:val="-24"/>
          <w:sz w:val="18"/>
          <w:szCs w:val="18"/>
        </w:rPr>
        <w:object w:dxaOrig="580" w:dyaOrig="620">
          <v:shape id="_x0000_i1026" type="#_x0000_t75" style="width:28.5pt;height:31.5pt" o:ole="">
            <v:imagedata r:id="rId8" o:title=""/>
          </v:shape>
          <o:OLEObject Type="Embed" ProgID="Equation.DSMT4" ShapeID="_x0000_i1026" DrawAspect="Content" ObjectID="_1482490389" r:id="rId9"/>
        </w:object>
      </w:r>
      <w:r w:rsidRPr="00A114F7">
        <w:rPr>
          <w:sz w:val="18"/>
          <w:szCs w:val="18"/>
        </w:rPr>
        <w:fldChar w:fldCharType="begin"/>
      </w:r>
      <w:r w:rsidRPr="00A114F7">
        <w:rPr>
          <w:sz w:val="18"/>
          <w:szCs w:val="18"/>
        </w:rPr>
        <w:instrText xml:space="preserve"> QUOTE </w:instrText>
      </w:r>
      <w:r w:rsidRPr="00A114F7">
        <w:rPr>
          <w:rFonts w:ascii="Cambria Math" w:hAnsi="Cambria Math"/>
          <w:sz w:val="18"/>
          <w:szCs w:val="18"/>
        </w:rPr>
        <w:instrText>cosxsinx</w:instrText>
      </w:r>
      <w:r w:rsidRPr="00A114F7">
        <w:rPr>
          <w:sz w:val="18"/>
          <w:szCs w:val="18"/>
        </w:rPr>
        <w:fldChar w:fldCharType="end"/>
      </w:r>
      <w:r w:rsidRPr="00A114F7">
        <w:rPr>
          <w:sz w:val="18"/>
          <w:szCs w:val="18"/>
        </w:rPr>
        <w:t>dx=tanxdx</w:t>
      </w:r>
    </w:p>
    <w:p w:rsidR="00912EDB" w:rsidRDefault="00912EDB" w:rsidP="009230A3">
      <w:pPr>
        <w:ind w:firstLine="31680"/>
      </w:pPr>
    </w:p>
    <w:sectPr w:rsidR="00912EDB" w:rsidSect="008E2A7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2EDB" w:rsidRDefault="00912EDB" w:rsidP="009230A3">
      <w:pPr>
        <w:ind w:firstLine="31680"/>
      </w:pPr>
      <w:r>
        <w:separator/>
      </w:r>
    </w:p>
  </w:endnote>
  <w:endnote w:type="continuationSeparator" w:id="1">
    <w:p w:rsidR="00912EDB" w:rsidRDefault="00912EDB" w:rsidP="009230A3">
      <w:pPr>
        <w:ind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EDB" w:rsidRDefault="00912EDB" w:rsidP="009230A3">
    <w:pPr>
      <w:pStyle w:val="Footer"/>
      <w:ind w:firstLine="316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EDB" w:rsidRDefault="00912EDB" w:rsidP="009230A3">
    <w:pPr>
      <w:pStyle w:val="Footer"/>
      <w:ind w:firstLine="3168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EDB" w:rsidRDefault="00912EDB" w:rsidP="009230A3">
    <w:pPr>
      <w:pStyle w:val="Footer"/>
      <w:ind w:firstLine="31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2EDB" w:rsidRDefault="00912EDB" w:rsidP="009230A3">
      <w:pPr>
        <w:ind w:firstLine="31680"/>
      </w:pPr>
      <w:r>
        <w:separator/>
      </w:r>
    </w:p>
  </w:footnote>
  <w:footnote w:type="continuationSeparator" w:id="1">
    <w:p w:rsidR="00912EDB" w:rsidRDefault="00912EDB" w:rsidP="009230A3">
      <w:pPr>
        <w:ind w:firstLine="316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EDB" w:rsidRDefault="00912EDB" w:rsidP="009230A3">
    <w:pPr>
      <w:pStyle w:val="Header"/>
      <w:ind w:firstLine="316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EDB" w:rsidRDefault="00912EDB" w:rsidP="009230A3">
    <w:pPr>
      <w:pStyle w:val="Header"/>
      <w:ind w:firstLine="316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EDB" w:rsidRDefault="00912EDB" w:rsidP="009230A3">
    <w:pPr>
      <w:pStyle w:val="Header"/>
      <w:ind w:firstLine="3168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23239"/>
    <w:rsid w:val="00234CF6"/>
    <w:rsid w:val="00323239"/>
    <w:rsid w:val="007D0AB7"/>
    <w:rsid w:val="008E2A71"/>
    <w:rsid w:val="00912EDB"/>
    <w:rsid w:val="009230A3"/>
    <w:rsid w:val="00A114F7"/>
    <w:rsid w:val="00B21E3D"/>
    <w:rsid w:val="00BD1DAB"/>
    <w:rsid w:val="00DF2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239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F2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F298D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DF2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F298D"/>
    <w:rPr>
      <w:rFonts w:ascii="Times New Roman" w:eastAsia="宋体" w:hAnsi="Times New Roman" w:cs="Times New Roman"/>
      <w:sz w:val="18"/>
      <w:szCs w:val="18"/>
    </w:rPr>
  </w:style>
  <w:style w:type="paragraph" w:customStyle="1" w:styleId="a">
    <w:name w:val="程序"/>
    <w:basedOn w:val="Normal"/>
    <w:link w:val="Char"/>
    <w:uiPriority w:val="99"/>
    <w:rsid w:val="00DF298D"/>
    <w:pPr>
      <w:shd w:val="clear" w:color="auto" w:fill="F2F2F2"/>
      <w:adjustRightInd w:val="0"/>
      <w:snapToGrid w:val="0"/>
      <w:ind w:firstLine="420"/>
    </w:pPr>
    <w:rPr>
      <w:rFonts w:ascii="Courier New" w:hAnsi="Courier New" w:cs="Courier New"/>
      <w:color w:val="000000"/>
      <w:kern w:val="0"/>
    </w:rPr>
  </w:style>
  <w:style w:type="character" w:customStyle="1" w:styleId="Char">
    <w:name w:val="程序 Char"/>
    <w:basedOn w:val="DefaultParagraphFont"/>
    <w:link w:val="a"/>
    <w:uiPriority w:val="99"/>
    <w:locked/>
    <w:rsid w:val="00DF298D"/>
    <w:rPr>
      <w:rFonts w:ascii="Courier New" w:eastAsia="宋体" w:hAnsi="Courier New" w:cs="Courier New"/>
      <w:color w:val="000000"/>
      <w:kern w:val="0"/>
      <w:sz w:val="24"/>
      <w:szCs w:val="24"/>
      <w:shd w:val="clear" w:color="auto" w:fill="F2F2F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23</Words>
  <Characters>137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3</cp:revision>
  <dcterms:created xsi:type="dcterms:W3CDTF">2014-11-23T06:20:00Z</dcterms:created>
  <dcterms:modified xsi:type="dcterms:W3CDTF">2015-01-11T06:07:00Z</dcterms:modified>
</cp:coreProperties>
</file>