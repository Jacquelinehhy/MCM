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16" w:rsidRPr="00782F72" w:rsidRDefault="00493716" w:rsidP="009A5854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8-12</w:t>
      </w:r>
      <w:r>
        <w:rPr>
          <w:rFonts w:hint="eastAsia"/>
          <w:b/>
        </w:rPr>
        <w:t>】</w:t>
      </w:r>
      <w:r w:rsidRPr="00782F72">
        <w:rPr>
          <w:rFonts w:hint="eastAsia"/>
        </w:rPr>
        <w:t>求函数</w:t>
      </w:r>
      <w:r w:rsidRPr="00FF1725">
        <w:rPr>
          <w:position w:val="-12"/>
        </w:rPr>
        <w:object w:dxaOrig="4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8.75pt" o:ole="">
            <v:imagedata r:id="rId4" o:title=""/>
          </v:shape>
          <o:OLEObject Type="Embed" ProgID="Equation.DSMT4" ShapeID="_x0000_i1025" DrawAspect="Content" ObjectID="_1482491232" r:id="rId5"/>
        </w:object>
      </w:r>
      <w:r w:rsidRPr="00782F72">
        <w:rPr>
          <w:rFonts w:hint="eastAsia"/>
        </w:rPr>
        <w:t>在</w:t>
      </w:r>
      <w:r w:rsidRPr="00FF1725">
        <w:rPr>
          <w:position w:val="-12"/>
        </w:rPr>
        <w:object w:dxaOrig="1460" w:dyaOrig="360">
          <v:shape id="_x0000_i1026" type="#_x0000_t75" style="width:72.75pt;height:18pt" o:ole="">
            <v:imagedata r:id="rId6" o:title=""/>
          </v:shape>
          <o:OLEObject Type="Embed" ProgID="Equation.DSMT4" ShapeID="_x0000_i1026" DrawAspect="Content" ObjectID="_1482491233" r:id="rId7"/>
        </w:object>
      </w:r>
      <w:r w:rsidRPr="00782F72">
        <w:rPr>
          <w:rFonts w:hint="eastAsia"/>
        </w:rPr>
        <w:t>附近的极小值。</w:t>
      </w:r>
    </w:p>
    <w:p w:rsidR="00493716" w:rsidRPr="00782F72" w:rsidRDefault="00493716" w:rsidP="009A5854">
      <w:pPr>
        <w:ind w:firstLine="31680"/>
      </w:pPr>
      <w:r w:rsidRPr="00782F72">
        <w:rPr>
          <w:rFonts w:hint="eastAsia"/>
        </w:rPr>
        <w:t>具体操作步骤：</w:t>
      </w:r>
    </w:p>
    <w:p w:rsidR="00493716" w:rsidRPr="00782F72" w:rsidRDefault="00493716" w:rsidP="009A5854">
      <w:pPr>
        <w:ind w:firstLine="31680"/>
      </w:pPr>
      <w:r w:rsidRPr="00782F72">
        <w:rPr>
          <w:rFonts w:hint="eastAsia"/>
        </w:rPr>
        <w:t>打开</w:t>
      </w:r>
      <w:r w:rsidRPr="00782F72">
        <w:t>MatLab</w:t>
      </w:r>
      <w:r w:rsidRPr="00782F72">
        <w:rPr>
          <w:rFonts w:hint="eastAsia"/>
        </w:rPr>
        <w:t>软件，单击菜单</w:t>
      </w:r>
      <w:r w:rsidRPr="00782F72">
        <w:t>file</w:t>
      </w:r>
      <w:r w:rsidRPr="00782F72">
        <w:rPr>
          <w:rFonts w:hint="eastAsia"/>
        </w:rPr>
        <w:t>，</w:t>
      </w:r>
      <w:r w:rsidRPr="00782F72">
        <w:t>new</w:t>
      </w:r>
      <w:r w:rsidRPr="00782F72">
        <w:rPr>
          <w:rFonts w:hint="eastAsia"/>
        </w:rPr>
        <w:t>，</w:t>
      </w:r>
      <w:r w:rsidRPr="00782F72">
        <w:t>m-file</w:t>
      </w:r>
      <w:r w:rsidRPr="00782F72">
        <w:rPr>
          <w:rFonts w:hint="eastAsia"/>
        </w:rPr>
        <w:t>，进入</w:t>
      </w:r>
      <w:r w:rsidRPr="00782F72">
        <w:t>M</w:t>
      </w:r>
      <w:r w:rsidRPr="00782F72">
        <w:rPr>
          <w:rFonts w:hint="eastAsia"/>
        </w:rPr>
        <w:t>文件编辑窗口。</w:t>
      </w:r>
    </w:p>
    <w:p w:rsidR="00493716" w:rsidRPr="00782F72" w:rsidRDefault="00493716" w:rsidP="009A5854">
      <w:pPr>
        <w:ind w:firstLine="31680"/>
      </w:pPr>
      <w:r w:rsidRPr="00782F72">
        <w:rPr>
          <w:rFonts w:hint="eastAsia"/>
        </w:rPr>
        <w:t>在编辑窗口输入</w:t>
      </w:r>
      <w:r>
        <w:rPr>
          <w:rFonts w:hint="eastAsia"/>
        </w:rPr>
        <w:t>：</w:t>
      </w:r>
    </w:p>
    <w:p w:rsidR="00493716" w:rsidRPr="006347F6" w:rsidRDefault="00493716" w:rsidP="009A5854">
      <w:pPr>
        <w:pStyle w:val="a0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function  y=f1(x)</w:t>
      </w:r>
    </w:p>
    <w:p w:rsidR="00493716" w:rsidRPr="006347F6" w:rsidRDefault="00493716" w:rsidP="009A5854">
      <w:pPr>
        <w:pStyle w:val="a0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y=(x(1)*x(1)-4*x(2))^2+120*(1-2*x(2))^2;</w:t>
      </w:r>
    </w:p>
    <w:p w:rsidR="00493716" w:rsidRPr="00782F72" w:rsidRDefault="00493716" w:rsidP="009A5854">
      <w:pPr>
        <w:ind w:firstLine="31680"/>
      </w:pPr>
      <w:r w:rsidRPr="00782F72">
        <w:rPr>
          <w:rFonts w:hint="eastAsia"/>
        </w:rPr>
        <w:t>单击菜单</w:t>
      </w:r>
      <w:r w:rsidRPr="00782F72">
        <w:t>file</w:t>
      </w:r>
      <w:r w:rsidRPr="00782F72">
        <w:rPr>
          <w:rFonts w:hint="eastAsia"/>
        </w:rPr>
        <w:t>，</w:t>
      </w:r>
      <w:r w:rsidRPr="00782F72">
        <w:t>save</w:t>
      </w:r>
      <w:r w:rsidRPr="00782F72">
        <w:rPr>
          <w:rFonts w:hint="eastAsia"/>
        </w:rPr>
        <w:t>存盘，命名为</w:t>
      </w:r>
      <w:r w:rsidRPr="00782F72">
        <w:t>f1.m</w:t>
      </w:r>
      <w:r>
        <w:rPr>
          <w:rFonts w:hint="eastAsia"/>
        </w:rPr>
        <w:t>。</w:t>
      </w:r>
    </w:p>
    <w:p w:rsidR="00493716" w:rsidRPr="00782F72" w:rsidRDefault="00493716" w:rsidP="009A5854">
      <w:pPr>
        <w:ind w:firstLine="31680"/>
      </w:pPr>
      <w:r w:rsidRPr="00782F72">
        <w:rPr>
          <w:rFonts w:hint="eastAsia"/>
        </w:rPr>
        <w:t>回到</w:t>
      </w:r>
      <w:r w:rsidRPr="00782F72">
        <w:t>MatLab</w:t>
      </w:r>
      <w:r>
        <w:rPr>
          <w:rFonts w:hint="eastAsia"/>
        </w:rPr>
        <w:t>命令窗口</w:t>
      </w:r>
      <w:r w:rsidRPr="00782F72">
        <w:rPr>
          <w:rFonts w:hint="eastAsia"/>
        </w:rPr>
        <w:t>输入</w:t>
      </w:r>
      <w:r>
        <w:rPr>
          <w:rFonts w:hint="eastAsia"/>
        </w:rPr>
        <w:t>：</w:t>
      </w:r>
    </w:p>
    <w:p w:rsidR="00493716" w:rsidRPr="006347F6" w:rsidRDefault="00493716" w:rsidP="009A5854">
      <w:pPr>
        <w:pStyle w:val="a0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 xml:space="preserve">d1=fmins('f1',[-2, 2]) </w:t>
      </w:r>
      <w:r w:rsidRPr="006347F6">
        <w:rPr>
          <w:rFonts w:hint="eastAsia"/>
          <w:sz w:val="18"/>
          <w:szCs w:val="18"/>
        </w:rPr>
        <w:t>计算函数的极小值点。</w:t>
      </w:r>
    </w:p>
    <w:p w:rsidR="00493716" w:rsidRPr="006347F6" w:rsidRDefault="00493716" w:rsidP="009A5854">
      <w:pPr>
        <w:pStyle w:val="a0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执行结果：</w:t>
      </w:r>
      <w:r w:rsidRPr="006347F6">
        <w:rPr>
          <w:sz w:val="18"/>
          <w:szCs w:val="18"/>
        </w:rPr>
        <w:t>d1 =-1.4142    0.5000</w:t>
      </w:r>
    </w:p>
    <w:p w:rsidR="00493716" w:rsidRPr="006347F6" w:rsidRDefault="00493716" w:rsidP="009A5854">
      <w:pPr>
        <w:pStyle w:val="a0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再输入</w:t>
      </w:r>
      <w:r w:rsidRPr="006347F6">
        <w:rPr>
          <w:sz w:val="18"/>
          <w:szCs w:val="18"/>
        </w:rPr>
        <w:t>f1(d1)</w:t>
      </w:r>
      <w:r w:rsidRPr="006347F6">
        <w:rPr>
          <w:rFonts w:hint="eastAsia"/>
          <w:sz w:val="18"/>
          <w:szCs w:val="18"/>
        </w:rPr>
        <w:t>计算极小值。</w:t>
      </w:r>
    </w:p>
    <w:p w:rsidR="00493716" w:rsidRPr="006347F6" w:rsidRDefault="00493716" w:rsidP="009A5854">
      <w:pPr>
        <w:pStyle w:val="a0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执行结果：</w:t>
      </w:r>
      <w:r w:rsidRPr="006347F6">
        <w:rPr>
          <w:sz w:val="18"/>
          <w:szCs w:val="18"/>
        </w:rPr>
        <w:t>ans =  9.7459e-009</w:t>
      </w:r>
    </w:p>
    <w:p w:rsidR="00493716" w:rsidRDefault="00493716" w:rsidP="00DE068E">
      <w:pPr>
        <w:ind w:firstLine="31680"/>
      </w:pPr>
      <w:bookmarkStart w:id="0" w:name="_GoBack"/>
      <w:bookmarkEnd w:id="0"/>
    </w:p>
    <w:sectPr w:rsidR="00493716" w:rsidSect="0058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745"/>
    <w:rsid w:val="0024181C"/>
    <w:rsid w:val="00411745"/>
    <w:rsid w:val="00493716"/>
    <w:rsid w:val="00585C97"/>
    <w:rsid w:val="006347F6"/>
    <w:rsid w:val="00782F72"/>
    <w:rsid w:val="009A5854"/>
    <w:rsid w:val="00A512EB"/>
    <w:rsid w:val="00DE068E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4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1174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1174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1174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1174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41174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48</Words>
  <Characters>280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2014-11-23T04:27:00Z</dcterms:created>
  <dcterms:modified xsi:type="dcterms:W3CDTF">2015-01-11T06:21:00Z</dcterms:modified>
</cp:coreProperties>
</file>