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28E" w:rsidRPr="00782F72" w:rsidRDefault="0085628E" w:rsidP="00182D60">
      <w:pPr>
        <w:pStyle w:val="a"/>
        <w:ind w:firstLine="31680"/>
      </w:pP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8-37</w:t>
      </w:r>
      <w:r>
        <w:rPr>
          <w:rFonts w:hint="eastAsia"/>
          <w:b/>
        </w:rPr>
        <w:t>】</w:t>
      </w:r>
      <w:r w:rsidRPr="00782F72">
        <w:t xml:space="preserve">  </w:t>
      </w:r>
      <w:r w:rsidRPr="00782F72">
        <w:rPr>
          <w:rFonts w:hint="eastAsia"/>
        </w:rPr>
        <w:t>解常微分方程</w:t>
      </w:r>
      <w:r w:rsidRPr="00782F72">
        <w:rPr>
          <w:position w:val="-10"/>
        </w:rPr>
        <w:object w:dxaOrig="13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4.25pt" o:ole="">
            <v:imagedata r:id="rId4" o:title=""/>
          </v:shape>
          <o:OLEObject Type="Embed" ProgID="Equation.3" ShapeID="_x0000_i1025" DrawAspect="Content" ObjectID="_1482491560" r:id="rId5"/>
        </w:object>
      </w:r>
      <w:r>
        <w:rPr>
          <w:rFonts w:hint="eastAsia"/>
        </w:rPr>
        <w:t>。</w:t>
      </w:r>
    </w:p>
    <w:p w:rsidR="0085628E" w:rsidRPr="00182D60" w:rsidRDefault="0085628E" w:rsidP="00182D60">
      <w:pPr>
        <w:pStyle w:val="a0"/>
        <w:ind w:firstLine="31680"/>
        <w:rPr>
          <w:sz w:val="18"/>
          <w:szCs w:val="18"/>
          <w:lang w:val="es-ES"/>
        </w:rPr>
      </w:pPr>
      <w:r w:rsidRPr="00182D60">
        <w:rPr>
          <w:sz w:val="18"/>
          <w:szCs w:val="18"/>
          <w:lang w:val="es-ES"/>
        </w:rPr>
        <w:t xml:space="preserve">syms   x  </w:t>
      </w:r>
    </w:p>
    <w:p w:rsidR="0085628E" w:rsidRPr="00182D60" w:rsidRDefault="0085628E" w:rsidP="00182D60">
      <w:pPr>
        <w:pStyle w:val="a0"/>
        <w:ind w:firstLine="31680"/>
        <w:rPr>
          <w:sz w:val="18"/>
          <w:szCs w:val="18"/>
          <w:lang w:val="es-ES"/>
        </w:rPr>
      </w:pPr>
      <w:r w:rsidRPr="00182D60">
        <w:rPr>
          <w:sz w:val="18"/>
          <w:szCs w:val="18"/>
          <w:lang w:val="es-ES"/>
        </w:rPr>
        <w:t>diff_equ='D2y+y=x*cos(2*x)';</w:t>
      </w:r>
    </w:p>
    <w:p w:rsidR="0085628E" w:rsidRPr="00182D60" w:rsidRDefault="0085628E" w:rsidP="00182D60">
      <w:pPr>
        <w:pStyle w:val="a0"/>
        <w:ind w:firstLine="31680"/>
        <w:rPr>
          <w:sz w:val="18"/>
          <w:szCs w:val="18"/>
          <w:lang w:val="es-ES"/>
        </w:rPr>
      </w:pPr>
      <w:r w:rsidRPr="00182D60">
        <w:rPr>
          <w:sz w:val="18"/>
          <w:szCs w:val="18"/>
          <w:lang w:val="es-ES"/>
        </w:rPr>
        <w:t>y=dsolve(diff_equ, 'x')</w:t>
      </w:r>
    </w:p>
    <w:p w:rsidR="0085628E" w:rsidRPr="00182D60" w:rsidRDefault="0085628E" w:rsidP="00182D60">
      <w:pPr>
        <w:ind w:firstLine="31680"/>
        <w:rPr>
          <w:color w:val="000000"/>
          <w:szCs w:val="21"/>
          <w:lang w:val="es-ES"/>
        </w:rPr>
      </w:pPr>
      <w:r w:rsidRPr="00782F72">
        <w:rPr>
          <w:rFonts w:hint="eastAsia"/>
          <w:color w:val="000000"/>
          <w:szCs w:val="21"/>
        </w:rPr>
        <w:t>解得结果为</w:t>
      </w:r>
      <w:r w:rsidRPr="00182D60">
        <w:rPr>
          <w:rFonts w:hint="eastAsia"/>
          <w:color w:val="000000"/>
          <w:szCs w:val="21"/>
          <w:lang w:val="es-ES"/>
        </w:rPr>
        <w:t>：</w:t>
      </w:r>
    </w:p>
    <w:p w:rsidR="0085628E" w:rsidRPr="00182D60" w:rsidRDefault="0085628E" w:rsidP="00182D60">
      <w:pPr>
        <w:pStyle w:val="a0"/>
        <w:ind w:firstLine="31680"/>
        <w:rPr>
          <w:sz w:val="18"/>
          <w:szCs w:val="18"/>
          <w:lang w:val="es-ES"/>
        </w:rPr>
      </w:pPr>
      <w:r w:rsidRPr="00182D60">
        <w:rPr>
          <w:sz w:val="18"/>
          <w:szCs w:val="18"/>
          <w:lang w:val="es-ES"/>
        </w:rPr>
        <w:t>y =</w:t>
      </w:r>
    </w:p>
    <w:p w:rsidR="0085628E" w:rsidRPr="00182D60" w:rsidRDefault="0085628E" w:rsidP="00182D60">
      <w:pPr>
        <w:pStyle w:val="a0"/>
        <w:ind w:firstLine="31680"/>
        <w:rPr>
          <w:sz w:val="18"/>
          <w:szCs w:val="18"/>
          <w:lang w:val="es-ES"/>
        </w:rPr>
      </w:pPr>
      <w:r w:rsidRPr="00182D60">
        <w:rPr>
          <w:sz w:val="18"/>
          <w:szCs w:val="18"/>
          <w:lang w:val="es-ES"/>
        </w:rPr>
        <w:t>(1/2*cos(x)+1/2*x*sin(x)+1/18*cos(3*x)+1/6*x*sin(3*x))*sin(x)+(-1/18*sin(3*x)+1/6*x*cos(3*x)+1/2*sin(x)-1/2*x*cos(x))*cos(x)+C1*sin(x)+C2*cos(x)</w:t>
      </w:r>
    </w:p>
    <w:p w:rsidR="0085628E" w:rsidRPr="00182D60" w:rsidRDefault="0085628E" w:rsidP="00C240A0">
      <w:pPr>
        <w:ind w:firstLine="31680"/>
        <w:rPr>
          <w:lang w:val="es-ES"/>
        </w:rPr>
      </w:pPr>
      <w:bookmarkStart w:id="0" w:name="_GoBack"/>
      <w:bookmarkEnd w:id="0"/>
    </w:p>
    <w:sectPr w:rsidR="0085628E" w:rsidRPr="00182D60" w:rsidSect="00C03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2651"/>
    <w:rsid w:val="00182D60"/>
    <w:rsid w:val="0024181C"/>
    <w:rsid w:val="00782F72"/>
    <w:rsid w:val="008352A3"/>
    <w:rsid w:val="0085628E"/>
    <w:rsid w:val="00C033D4"/>
    <w:rsid w:val="00C240A0"/>
    <w:rsid w:val="00C64ACB"/>
    <w:rsid w:val="00C72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51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C72651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C72651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C72651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C72651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C7265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38</Words>
  <Characters>220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2014-11-23T05:23:00Z</dcterms:created>
  <dcterms:modified xsi:type="dcterms:W3CDTF">2015-01-11T06:26:00Z</dcterms:modified>
</cp:coreProperties>
</file>