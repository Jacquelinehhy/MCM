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472" w:rsidRPr="00782F72" w:rsidRDefault="003C6472" w:rsidP="002F5A7B">
      <w:pPr>
        <w:pStyle w:val="a"/>
        <w:ind w:firstLine="31680"/>
      </w:pPr>
      <w:r>
        <w:rPr>
          <w:rFonts w:hint="eastAsia"/>
          <w:b/>
        </w:rPr>
        <w:t>【</w:t>
      </w:r>
      <w:r w:rsidRPr="00344CC4">
        <w:rPr>
          <w:rFonts w:hint="eastAsia"/>
          <w:b/>
        </w:rPr>
        <w:t>例</w:t>
      </w:r>
      <w:r>
        <w:rPr>
          <w:b/>
        </w:rPr>
        <w:t>8</w:t>
      </w:r>
      <w:r w:rsidRPr="00344CC4">
        <w:rPr>
          <w:b/>
        </w:rPr>
        <w:t>-</w:t>
      </w:r>
      <w:r>
        <w:rPr>
          <w:b/>
        </w:rPr>
        <w:t>9</w:t>
      </w:r>
      <w:r>
        <w:rPr>
          <w:rFonts w:hint="eastAsia"/>
          <w:b/>
        </w:rPr>
        <w:t>】</w:t>
      </w:r>
      <w:r w:rsidRPr="00782F72">
        <w:rPr>
          <w:rFonts w:hint="eastAsia"/>
        </w:rPr>
        <w:t>已知</w:t>
      </w:r>
      <w:r w:rsidRPr="00782F72">
        <w:rPr>
          <w:position w:val="-10"/>
        </w:rPr>
        <w:object w:dxaOrig="1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7.25pt" o:ole="">
            <v:imagedata r:id="rId4" o:title=""/>
          </v:shape>
          <o:OLEObject Type="Embed" ProgID="Equation.3" ShapeID="_x0000_i1025" DrawAspect="Content" ObjectID="_1482491243" r:id="rId5"/>
        </w:object>
      </w:r>
      <w:r w:rsidRPr="00782F72">
        <w:t>,</w:t>
      </w:r>
      <w:r w:rsidRPr="00782F72">
        <w:rPr>
          <w:rFonts w:hint="eastAsia"/>
        </w:rPr>
        <w:t>求</w:t>
      </w:r>
      <w:r w:rsidRPr="00FF1725">
        <w:rPr>
          <w:position w:val="-28"/>
        </w:rPr>
        <w:object w:dxaOrig="1420" w:dyaOrig="700">
          <v:shape id="_x0000_i1026" type="#_x0000_t75" style="width:71.25pt;height:34.5pt" o:ole="">
            <v:imagedata r:id="rId6" o:title=""/>
          </v:shape>
          <o:OLEObject Type="Embed" ProgID="Equation.DSMT4" ShapeID="_x0000_i1026" DrawAspect="Content" ObjectID="_1482491244" r:id="rId7"/>
        </w:object>
      </w:r>
      <w:r>
        <w:rPr>
          <w:rFonts w:hint="eastAsia"/>
        </w:rPr>
        <w:t>。</w:t>
      </w:r>
    </w:p>
    <w:p w:rsidR="003C6472" w:rsidRPr="00782F72" w:rsidRDefault="003C6472" w:rsidP="002F5A7B">
      <w:pPr>
        <w:ind w:firstLine="31680"/>
        <w:rPr>
          <w:sz w:val="24"/>
        </w:rPr>
      </w:pPr>
      <w:r w:rsidRPr="00782F72">
        <w:rPr>
          <w:rFonts w:hint="eastAsia"/>
        </w:rPr>
        <w:t>在</w:t>
      </w:r>
      <w:r w:rsidRPr="00782F72">
        <w:t>MatLab</w:t>
      </w:r>
      <w:r w:rsidRPr="00782F72">
        <w:rPr>
          <w:rFonts w:hint="eastAsia"/>
        </w:rPr>
        <w:t>的命令窗口输入如下命令序列</w:t>
      </w:r>
      <w:r w:rsidRPr="00782F72">
        <w:t>:</w:t>
      </w:r>
    </w:p>
    <w:p w:rsidR="003C6472" w:rsidRPr="003A481B" w:rsidRDefault="003C6472" w:rsidP="002F5A7B">
      <w:pPr>
        <w:pStyle w:val="a0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syms  x y z</w:t>
      </w:r>
    </w:p>
    <w:p w:rsidR="003C6472" w:rsidRPr="003A481B" w:rsidRDefault="003C6472" w:rsidP="002F5A7B">
      <w:pPr>
        <w:pStyle w:val="a0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z=x^2*sin(2*y);</w:t>
      </w:r>
    </w:p>
    <w:p w:rsidR="003C6472" w:rsidRPr="003A481B" w:rsidRDefault="003C6472" w:rsidP="002F5A7B">
      <w:pPr>
        <w:pStyle w:val="a0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diff(z,x)          %</w:t>
      </w:r>
      <w:r w:rsidRPr="003A481B">
        <w:rPr>
          <w:rFonts w:hint="eastAsia"/>
          <w:sz w:val="18"/>
          <w:szCs w:val="18"/>
        </w:rPr>
        <w:t>执行结果</w:t>
      </w:r>
      <w:r w:rsidRPr="003A481B">
        <w:rPr>
          <w:sz w:val="18"/>
          <w:szCs w:val="18"/>
        </w:rPr>
        <w:t>ans =2*x*sin(2*y)</w:t>
      </w:r>
    </w:p>
    <w:p w:rsidR="003C6472" w:rsidRPr="003A481B" w:rsidRDefault="003C6472" w:rsidP="002F5A7B">
      <w:pPr>
        <w:pStyle w:val="a0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diff(z,x,2)         %</w:t>
      </w:r>
      <w:r w:rsidRPr="003A481B">
        <w:rPr>
          <w:rFonts w:hint="eastAsia"/>
          <w:sz w:val="18"/>
          <w:szCs w:val="18"/>
        </w:rPr>
        <w:t>执行结果</w:t>
      </w:r>
      <w:r w:rsidRPr="003A481B">
        <w:rPr>
          <w:sz w:val="18"/>
          <w:szCs w:val="18"/>
        </w:rPr>
        <w:t>ans =2*sin(2*y)</w:t>
      </w:r>
    </w:p>
    <w:p w:rsidR="003C6472" w:rsidRPr="003A481B" w:rsidRDefault="003C6472" w:rsidP="002F5A7B">
      <w:pPr>
        <w:pStyle w:val="a0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diff(diff(z,x),y)   %</w:t>
      </w:r>
      <w:r w:rsidRPr="003A481B">
        <w:rPr>
          <w:rFonts w:hint="eastAsia"/>
          <w:sz w:val="18"/>
          <w:szCs w:val="18"/>
        </w:rPr>
        <w:t>执行结果</w:t>
      </w:r>
      <w:r w:rsidRPr="003A481B">
        <w:rPr>
          <w:sz w:val="18"/>
          <w:szCs w:val="18"/>
        </w:rPr>
        <w:t>ans =4*x*cos(2*y)</w:t>
      </w:r>
    </w:p>
    <w:p w:rsidR="003C6472" w:rsidRPr="00782F72" w:rsidRDefault="003C6472" w:rsidP="002F5A7B">
      <w:pPr>
        <w:ind w:firstLine="31680"/>
      </w:pPr>
      <w:r w:rsidRPr="00782F72">
        <w:rPr>
          <w:rFonts w:hint="eastAsia"/>
        </w:rPr>
        <w:t>已知</w:t>
      </w:r>
      <w:r w:rsidRPr="00782F72">
        <w:rPr>
          <w:position w:val="-10"/>
        </w:rPr>
        <w:object w:dxaOrig="2100" w:dyaOrig="360">
          <v:shape id="_x0000_i1027" type="#_x0000_t75" style="width:105pt;height:17.25pt" o:ole="">
            <v:imagedata r:id="rId8" o:title=""/>
          </v:shape>
          <o:OLEObject Type="Embed" ProgID="Equation.3" ShapeID="_x0000_i1027" DrawAspect="Content" ObjectID="_1482491245" r:id="rId9"/>
        </w:object>
      </w:r>
      <w:r w:rsidRPr="00782F72">
        <w:t>,</w:t>
      </w:r>
      <w:r w:rsidRPr="00782F72">
        <w:rPr>
          <w:rFonts w:hint="eastAsia"/>
        </w:rPr>
        <w:t>求</w:t>
      </w:r>
      <w:r w:rsidRPr="00782F72">
        <w:rPr>
          <w:position w:val="-26"/>
        </w:rPr>
        <w:object w:dxaOrig="1600" w:dyaOrig="700">
          <v:shape id="_x0000_i1028" type="#_x0000_t75" style="width:79.5pt;height:35.25pt" o:ole="">
            <v:imagedata r:id="rId10" o:title=""/>
          </v:shape>
          <o:OLEObject Type="Embed" ProgID="Equation.3" ShapeID="_x0000_i1028" DrawAspect="Content" ObjectID="_1482491246" r:id="rId11"/>
        </w:object>
      </w:r>
      <w:r>
        <w:rPr>
          <w:rFonts w:hint="eastAsia"/>
        </w:rPr>
        <w:t>（</w:t>
      </w:r>
      <w:r w:rsidRPr="00782F72">
        <w:rPr>
          <w:rFonts w:hint="eastAsia"/>
        </w:rPr>
        <w:t>复合函数求导偏导数</w:t>
      </w:r>
      <w:r>
        <w:rPr>
          <w:rFonts w:hint="eastAsia"/>
        </w:rPr>
        <w:t>）。</w:t>
      </w:r>
    </w:p>
    <w:p w:rsidR="003C6472" w:rsidRPr="00782F72" w:rsidRDefault="003C6472" w:rsidP="002F5A7B">
      <w:pPr>
        <w:ind w:firstLine="31680"/>
        <w:rPr>
          <w:sz w:val="24"/>
        </w:rPr>
      </w:pPr>
      <w:r w:rsidRPr="00782F72">
        <w:rPr>
          <w:rFonts w:hint="eastAsia"/>
        </w:rPr>
        <w:t>在</w:t>
      </w:r>
      <w:r w:rsidRPr="00782F72">
        <w:t>MatLab</w:t>
      </w:r>
      <w:r w:rsidRPr="00782F72">
        <w:rPr>
          <w:rFonts w:hint="eastAsia"/>
        </w:rPr>
        <w:t>的命令窗口输入如下命令序列</w:t>
      </w:r>
      <w:r w:rsidRPr="00782F72">
        <w:t>:</w:t>
      </w:r>
    </w:p>
    <w:p w:rsidR="003C6472" w:rsidRPr="00D20CF6" w:rsidRDefault="003C6472" w:rsidP="002F5A7B">
      <w:pPr>
        <w:pStyle w:val="a0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syms  x y z u</w:t>
      </w:r>
    </w:p>
    <w:p w:rsidR="003C6472" w:rsidRPr="00D20CF6" w:rsidRDefault="003C6472" w:rsidP="002F5A7B">
      <w:pPr>
        <w:pStyle w:val="a0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z=x^2+y^2;</w:t>
      </w:r>
    </w:p>
    <w:p w:rsidR="003C6472" w:rsidRPr="00D20CF6" w:rsidRDefault="003C6472" w:rsidP="002F5A7B">
      <w:pPr>
        <w:pStyle w:val="a0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u=(x-y)^z;</w:t>
      </w:r>
    </w:p>
    <w:p w:rsidR="003C6472" w:rsidRPr="00D20CF6" w:rsidRDefault="003C6472" w:rsidP="002F5A7B">
      <w:pPr>
        <w:pStyle w:val="a0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diff(u,x)   %</w:t>
      </w:r>
      <w:r w:rsidRPr="00D20CF6">
        <w:rPr>
          <w:rFonts w:hint="eastAsia"/>
          <w:sz w:val="18"/>
          <w:szCs w:val="18"/>
        </w:rPr>
        <w:t>执行结果</w:t>
      </w:r>
      <w:r w:rsidRPr="00D20CF6">
        <w:rPr>
          <w:position w:val="-24"/>
          <w:sz w:val="18"/>
          <w:szCs w:val="18"/>
        </w:rPr>
        <w:object w:dxaOrig="580" w:dyaOrig="620">
          <v:shape id="_x0000_i1029" type="#_x0000_t75" style="width:28.5pt;height:30.75pt" o:ole="">
            <v:imagedata r:id="rId12" o:title=""/>
          </v:shape>
          <o:OLEObject Type="Embed" ProgID="Equation.DSMT4" ShapeID="_x0000_i1029" DrawAspect="Content" ObjectID="_1482491247" r:id="rId13"/>
        </w:object>
      </w:r>
      <w:r w:rsidRPr="00D20CF6">
        <w:rPr>
          <w:sz w:val="18"/>
          <w:szCs w:val="18"/>
        </w:rPr>
        <w:t xml:space="preserve"> (x-y)^(x^2+y^2)*(2*x*log(x-y)+(x^2+y^2)/(x-y))</w:t>
      </w:r>
    </w:p>
    <w:p w:rsidR="003C6472" w:rsidRPr="00D20CF6" w:rsidRDefault="003C6472" w:rsidP="002F5A7B">
      <w:pPr>
        <w:pStyle w:val="a0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 xml:space="preserve">diff(u,y,2)   </w:t>
      </w:r>
    </w:p>
    <w:p w:rsidR="003C6472" w:rsidRPr="00D20CF6" w:rsidRDefault="003C6472" w:rsidP="002F5A7B">
      <w:pPr>
        <w:pStyle w:val="a0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%</w:t>
      </w:r>
      <w:r w:rsidRPr="00D20CF6">
        <w:rPr>
          <w:rFonts w:hint="eastAsia"/>
          <w:sz w:val="18"/>
          <w:szCs w:val="18"/>
        </w:rPr>
        <w:t>执行结果</w:t>
      </w:r>
      <w:r w:rsidRPr="00D20CF6">
        <w:rPr>
          <w:position w:val="-28"/>
          <w:sz w:val="18"/>
          <w:szCs w:val="18"/>
        </w:rPr>
        <w:object w:dxaOrig="580" w:dyaOrig="660">
          <v:shape id="_x0000_i1030" type="#_x0000_t75" style="width:29.25pt;height:33pt" o:ole="">
            <v:imagedata r:id="rId14" o:title=""/>
          </v:shape>
          <o:OLEObject Type="Embed" ProgID="Equation.3" ShapeID="_x0000_i1030" DrawAspect="Content" ObjectID="_1482491248" r:id="rId15"/>
        </w:object>
      </w:r>
      <w:r w:rsidRPr="00D20CF6">
        <w:rPr>
          <w:sz w:val="18"/>
          <w:szCs w:val="18"/>
        </w:rPr>
        <w:t>(x-y)^(x^2+y^2)*(2*y*log(x-y)-(x^2+y^2)/(x-y))^2+</w:t>
      </w:r>
    </w:p>
    <w:p w:rsidR="003C6472" w:rsidRPr="00D20CF6" w:rsidRDefault="003C6472" w:rsidP="002F5A7B">
      <w:pPr>
        <w:pStyle w:val="a0"/>
        <w:ind w:firstLine="31680"/>
        <w:rPr>
          <w:sz w:val="18"/>
          <w:szCs w:val="18"/>
        </w:rPr>
      </w:pPr>
      <w:r w:rsidRPr="00D20CF6">
        <w:rPr>
          <w:sz w:val="18"/>
          <w:szCs w:val="18"/>
        </w:rPr>
        <w:t>(x-y)^(x^2+y^2)*(2*log(x-y)-4*y/(x-y)-(x^2+y^2)/(x-y)^2)</w:t>
      </w:r>
    </w:p>
    <w:p w:rsidR="003C6472" w:rsidRPr="002F5A7B" w:rsidRDefault="003C6472" w:rsidP="002F5A7B">
      <w:pPr>
        <w:pStyle w:val="a0"/>
        <w:ind w:firstLine="31680"/>
        <w:rPr>
          <w:spacing w:val="8"/>
          <w:sz w:val="18"/>
          <w:szCs w:val="18"/>
          <w:lang w:val="es-ES"/>
        </w:rPr>
      </w:pPr>
      <w:r w:rsidRPr="002F5A7B">
        <w:rPr>
          <w:spacing w:val="8"/>
          <w:sz w:val="18"/>
          <w:szCs w:val="18"/>
          <w:lang w:val="es-ES"/>
        </w:rPr>
        <w:t xml:space="preserve">diff(diff(u,x),y)   </w:t>
      </w:r>
    </w:p>
    <w:p w:rsidR="003C6472" w:rsidRPr="002F5A7B" w:rsidRDefault="003C6472" w:rsidP="002F5A7B">
      <w:pPr>
        <w:pStyle w:val="a0"/>
        <w:ind w:firstLine="31680"/>
        <w:rPr>
          <w:spacing w:val="8"/>
          <w:sz w:val="18"/>
          <w:szCs w:val="18"/>
          <w:lang w:val="es-ES"/>
        </w:rPr>
      </w:pPr>
      <w:r w:rsidRPr="00D20CF6">
        <w:rPr>
          <w:rFonts w:hint="eastAsia"/>
          <w:spacing w:val="8"/>
          <w:sz w:val="18"/>
          <w:szCs w:val="18"/>
        </w:rPr>
        <w:t>执行结果</w:t>
      </w:r>
      <w:r w:rsidRPr="00D20CF6">
        <w:rPr>
          <w:spacing w:val="8"/>
          <w:position w:val="-28"/>
          <w:sz w:val="18"/>
          <w:szCs w:val="18"/>
          <w:lang w:val="es-ES"/>
        </w:rPr>
        <w:object w:dxaOrig="780" w:dyaOrig="700">
          <v:shape id="_x0000_i1031" type="#_x0000_t75" style="width:38.25pt;height:35.25pt" o:ole="">
            <v:imagedata r:id="rId16" o:title=""/>
          </v:shape>
          <o:OLEObject Type="Embed" ProgID="Equation.3" ShapeID="_x0000_i1031" DrawAspect="Content" ObjectID="_1482491249" r:id="rId17"/>
        </w:object>
      </w:r>
      <w:r w:rsidRPr="002F5A7B">
        <w:rPr>
          <w:spacing w:val="8"/>
          <w:sz w:val="18"/>
          <w:szCs w:val="18"/>
          <w:lang w:val="es-ES"/>
        </w:rPr>
        <w:t xml:space="preserve"> (x-y)^(x^2+y^2)*(2*y*log(x-y)-</w:t>
      </w:r>
    </w:p>
    <w:p w:rsidR="003C6472" w:rsidRPr="002F5A7B" w:rsidRDefault="003C6472" w:rsidP="002F5A7B">
      <w:pPr>
        <w:pStyle w:val="a0"/>
        <w:ind w:firstLine="31680"/>
        <w:rPr>
          <w:spacing w:val="8"/>
          <w:sz w:val="18"/>
          <w:szCs w:val="18"/>
          <w:lang w:val="es-ES"/>
        </w:rPr>
      </w:pPr>
      <w:r w:rsidRPr="002F5A7B">
        <w:rPr>
          <w:spacing w:val="8"/>
          <w:sz w:val="18"/>
          <w:szCs w:val="18"/>
          <w:lang w:val="es-ES"/>
        </w:rPr>
        <w:t>(x^2+y^2)/(x-y))*(2*x*log(x-y)+(x^2+y^2)/(x-y))+(x-y)^(x^2+y^2)*(-2*x/(x-y)</w:t>
      </w:r>
    </w:p>
    <w:p w:rsidR="003C6472" w:rsidRPr="00D20CF6" w:rsidRDefault="003C6472" w:rsidP="002F5A7B">
      <w:pPr>
        <w:pStyle w:val="a0"/>
        <w:ind w:firstLine="31680"/>
        <w:rPr>
          <w:spacing w:val="8"/>
          <w:sz w:val="18"/>
          <w:szCs w:val="18"/>
        </w:rPr>
      </w:pPr>
      <w:r w:rsidRPr="00D20CF6">
        <w:rPr>
          <w:spacing w:val="8"/>
          <w:sz w:val="18"/>
          <w:szCs w:val="18"/>
        </w:rPr>
        <w:t>+2*y/(x-y)+(x^2+y^2)/(x-y)^2)</w:t>
      </w:r>
    </w:p>
    <w:p w:rsidR="003C6472" w:rsidRDefault="003C6472" w:rsidP="006E2030">
      <w:pPr>
        <w:ind w:firstLine="31680"/>
      </w:pPr>
      <w:bookmarkStart w:id="0" w:name="_GoBack"/>
      <w:bookmarkEnd w:id="0"/>
    </w:p>
    <w:sectPr w:rsidR="003C6472" w:rsidSect="00175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6236"/>
    <w:rsid w:val="0017585C"/>
    <w:rsid w:val="0024181C"/>
    <w:rsid w:val="002F5A7B"/>
    <w:rsid w:val="00344CC4"/>
    <w:rsid w:val="003A481B"/>
    <w:rsid w:val="003C6472"/>
    <w:rsid w:val="005C3044"/>
    <w:rsid w:val="006E2030"/>
    <w:rsid w:val="00782F72"/>
    <w:rsid w:val="00D16236"/>
    <w:rsid w:val="00D20CF6"/>
    <w:rsid w:val="00FF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23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D16236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D16236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D16236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D16236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D16236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114</Words>
  <Characters>653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2014-11-23T04:25:00Z</dcterms:created>
  <dcterms:modified xsi:type="dcterms:W3CDTF">2015-01-11T06:21:00Z</dcterms:modified>
</cp:coreProperties>
</file>