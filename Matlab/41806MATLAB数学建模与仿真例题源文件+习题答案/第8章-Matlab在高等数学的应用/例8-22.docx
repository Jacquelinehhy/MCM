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410" w:rsidRPr="002D1963" w:rsidRDefault="00B12410" w:rsidP="00D36762">
      <w:pPr>
        <w:pStyle w:val="a"/>
        <w:ind w:firstLineChars="0" w:firstLine="0"/>
        <w:rPr>
          <w:rFonts w:ascii="Times New Roman"/>
          <w:spacing w:val="8"/>
        </w:rPr>
      </w:pPr>
      <w:r w:rsidRPr="002D1963">
        <w:rPr>
          <w:rFonts w:ascii="Times New Roman" w:hint="eastAsia"/>
          <w:b/>
          <w:spacing w:val="8"/>
        </w:rPr>
        <w:t>【例</w:t>
      </w:r>
      <w:r>
        <w:rPr>
          <w:rFonts w:ascii="Times New Roman"/>
          <w:b/>
          <w:spacing w:val="8"/>
        </w:rPr>
        <w:t>8-22</w:t>
      </w:r>
      <w:r w:rsidRPr="002D1963">
        <w:rPr>
          <w:rFonts w:ascii="Times New Roman" w:hint="eastAsia"/>
          <w:b/>
          <w:spacing w:val="8"/>
        </w:rPr>
        <w:t>】</w:t>
      </w:r>
      <w:r w:rsidRPr="002D1963">
        <w:rPr>
          <w:rFonts w:ascii="Times New Roman" w:hint="eastAsia"/>
          <w:spacing w:val="8"/>
        </w:rPr>
        <w:t>求</w:t>
      </w:r>
      <w:r w:rsidRPr="002D1963">
        <w:rPr>
          <w:position w:val="-24"/>
        </w:rPr>
        <w:object w:dxaOrig="1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30.75pt" o:ole="">
            <v:imagedata r:id="rId4" o:title=""/>
          </v:shape>
          <o:OLEObject Type="Embed" ProgID="Equation.DSMT4" ShapeID="_x0000_i1025" DrawAspect="Content" ObjectID="_1482491557" r:id="rId5"/>
        </w:object>
      </w:r>
      <w:r w:rsidRPr="002D1963">
        <w:rPr>
          <w:rFonts w:ascii="Times New Roman" w:hint="eastAsia"/>
          <w:spacing w:val="8"/>
        </w:rPr>
        <w:t>下列极限。</w:t>
      </w:r>
    </w:p>
    <w:p w:rsidR="00B12410" w:rsidRPr="002B2069" w:rsidRDefault="00B12410" w:rsidP="002B2069">
      <w:pPr>
        <w:pStyle w:val="a0"/>
        <w:ind w:firstLine="31680"/>
        <w:rPr>
          <w:sz w:val="18"/>
          <w:szCs w:val="18"/>
          <w:lang w:val="de-DE"/>
        </w:rPr>
      </w:pPr>
      <w:r w:rsidRPr="002B2069">
        <w:rPr>
          <w:sz w:val="18"/>
          <w:szCs w:val="18"/>
          <w:lang w:val="de-DE"/>
        </w:rPr>
        <w:t>&gt;&gt;syms x t;</w:t>
      </w:r>
    </w:p>
    <w:p w:rsidR="00B12410" w:rsidRPr="002B2069" w:rsidRDefault="00B12410" w:rsidP="002B2069">
      <w:pPr>
        <w:pStyle w:val="a0"/>
        <w:ind w:firstLine="31680"/>
        <w:rPr>
          <w:sz w:val="18"/>
          <w:szCs w:val="18"/>
          <w:lang w:val="de-DE"/>
        </w:rPr>
      </w:pPr>
      <w:r w:rsidRPr="002B2069">
        <w:rPr>
          <w:sz w:val="18"/>
          <w:szCs w:val="18"/>
          <w:lang w:val="de-DE"/>
        </w:rPr>
        <w:t>&gt;&gt; f=cos(t^2);</w:t>
      </w:r>
    </w:p>
    <w:p w:rsidR="00B12410" w:rsidRPr="002B2069" w:rsidRDefault="00B12410" w:rsidP="002B2069">
      <w:pPr>
        <w:pStyle w:val="a0"/>
        <w:ind w:firstLine="31680"/>
        <w:rPr>
          <w:sz w:val="18"/>
          <w:szCs w:val="18"/>
          <w:lang w:val="de-DE"/>
        </w:rPr>
      </w:pPr>
      <w:r w:rsidRPr="002B2069">
        <w:rPr>
          <w:sz w:val="18"/>
          <w:szCs w:val="18"/>
          <w:lang w:val="de-DE"/>
        </w:rPr>
        <w:t>&gt;&gt;int(f,t,sin(x),0);</w:t>
      </w:r>
    </w:p>
    <w:p w:rsidR="00B12410" w:rsidRPr="002B2069" w:rsidRDefault="00B12410" w:rsidP="002B2069">
      <w:pPr>
        <w:pStyle w:val="a0"/>
        <w:ind w:firstLine="31680"/>
        <w:rPr>
          <w:sz w:val="18"/>
          <w:szCs w:val="18"/>
          <w:lang w:val="de-DE"/>
        </w:rPr>
      </w:pPr>
      <w:r w:rsidRPr="002B2069">
        <w:rPr>
          <w:sz w:val="18"/>
          <w:szCs w:val="18"/>
          <w:lang w:val="de-DE"/>
        </w:rPr>
        <w:t>&gt;&gt; f1=diff(int(f,t,sin(x),0),x)</w:t>
      </w:r>
    </w:p>
    <w:p w:rsidR="00B12410" w:rsidRPr="002B2069" w:rsidRDefault="00B12410" w:rsidP="002B2069">
      <w:pPr>
        <w:pStyle w:val="a0"/>
        <w:ind w:firstLine="31680"/>
        <w:rPr>
          <w:sz w:val="18"/>
          <w:szCs w:val="18"/>
          <w:lang w:val="de-DE"/>
        </w:rPr>
      </w:pPr>
      <w:r w:rsidRPr="002B2069">
        <w:rPr>
          <w:sz w:val="18"/>
          <w:szCs w:val="18"/>
          <w:lang w:val="de-DE"/>
        </w:rPr>
        <w:t>&gt;&gt; f2=f1/1</w:t>
      </w:r>
    </w:p>
    <w:p w:rsidR="00B12410" w:rsidRPr="002D1963" w:rsidRDefault="00B12410" w:rsidP="002B2069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&gt;&gt;limit(f2)</w:t>
      </w:r>
    </w:p>
    <w:p w:rsidR="00B12410" w:rsidRDefault="00B12410" w:rsidP="006D7813">
      <w:pPr>
        <w:pStyle w:val="PlainText"/>
        <w:spacing w:afterLines="50"/>
        <w:ind w:firstLine="512"/>
        <w:rPr>
          <w:rFonts w:ascii="Times New Roman" w:hAnsi="Times New Roman"/>
          <w:spacing w:val="8"/>
          <w:sz w:val="24"/>
        </w:rPr>
      </w:pPr>
      <w:r>
        <w:rPr>
          <w:rFonts w:ascii="Times New Roman" w:hAnsi="Times New Roman" w:hint="eastAsia"/>
          <w:spacing w:val="8"/>
          <w:sz w:val="24"/>
        </w:rPr>
        <w:t>运行结果：</w:t>
      </w:r>
    </w:p>
    <w:p w:rsidR="00B12410" w:rsidRPr="002D1963" w:rsidRDefault="00B12410" w:rsidP="002B2069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f1 =</w:t>
      </w:r>
    </w:p>
    <w:p w:rsidR="00B12410" w:rsidRPr="002D1963" w:rsidRDefault="00B12410" w:rsidP="002B2069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-cos(sin(x)^2)*cos(x)</w:t>
      </w:r>
    </w:p>
    <w:p w:rsidR="00B12410" w:rsidRPr="002D1963" w:rsidRDefault="00B12410" w:rsidP="002B2069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 xml:space="preserve"> f2 = </w:t>
      </w:r>
    </w:p>
    <w:p w:rsidR="00B12410" w:rsidRPr="002D1963" w:rsidRDefault="00B12410" w:rsidP="002B2069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 xml:space="preserve">-cos(sin(x)^2)*cos(x) </w:t>
      </w:r>
    </w:p>
    <w:p w:rsidR="00B12410" w:rsidRPr="002D1963" w:rsidRDefault="00B12410" w:rsidP="002B2069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ans =</w:t>
      </w:r>
    </w:p>
    <w:p w:rsidR="00B12410" w:rsidRPr="002D1963" w:rsidRDefault="00B12410" w:rsidP="002B2069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ab/>
      </w:r>
      <w:r w:rsidRPr="002D1963">
        <w:rPr>
          <w:sz w:val="18"/>
          <w:szCs w:val="18"/>
        </w:rPr>
        <w:tab/>
        <w:t>-1</w:t>
      </w:r>
    </w:p>
    <w:p w:rsidR="00B12410" w:rsidRDefault="00B12410">
      <w:bookmarkStart w:id="0" w:name="_GoBack"/>
      <w:bookmarkEnd w:id="0"/>
    </w:p>
    <w:sectPr w:rsidR="00B12410" w:rsidSect="00E3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6762"/>
    <w:rsid w:val="0024181C"/>
    <w:rsid w:val="002B2069"/>
    <w:rsid w:val="002D1963"/>
    <w:rsid w:val="006D7813"/>
    <w:rsid w:val="00B12410"/>
    <w:rsid w:val="00D36762"/>
    <w:rsid w:val="00DA683D"/>
    <w:rsid w:val="00E30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2F9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D36762"/>
    <w:pPr>
      <w:widowControl/>
      <w:spacing w:line="360" w:lineRule="auto"/>
      <w:ind w:firstLineChars="200" w:firstLine="200"/>
      <w:jc w:val="left"/>
    </w:pPr>
    <w:rPr>
      <w:rFonts w:ascii="黑体" w:eastAsia="黑体" w:hAnsi="Times New Roman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D36762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D36762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D36762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PlainText">
    <w:name w:val="Plain Text"/>
    <w:basedOn w:val="Normal"/>
    <w:link w:val="PlainTextChar"/>
    <w:uiPriority w:val="99"/>
    <w:rsid w:val="00D36762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36762"/>
    <w:rPr>
      <w:rFonts w:ascii="宋体" w:eastAsia="宋体" w:hAnsi="Courier New" w:cs="Times New Roman"/>
      <w:kern w:val="0"/>
      <w:sz w:val="20"/>
      <w:szCs w:val="20"/>
    </w:rPr>
  </w:style>
  <w:style w:type="paragraph" w:styleId="NormalIndent">
    <w:name w:val="Normal Indent"/>
    <w:basedOn w:val="Normal"/>
    <w:uiPriority w:val="99"/>
    <w:semiHidden/>
    <w:rsid w:val="00D367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32</Words>
  <Characters>184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2014-11-23T04:33:00Z</dcterms:created>
  <dcterms:modified xsi:type="dcterms:W3CDTF">2015-01-11T06:26:00Z</dcterms:modified>
</cp:coreProperties>
</file>