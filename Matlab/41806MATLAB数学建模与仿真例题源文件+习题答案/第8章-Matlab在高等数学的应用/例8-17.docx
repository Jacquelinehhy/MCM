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FB2" w:rsidRPr="00AF78B4" w:rsidRDefault="003D2FB2" w:rsidP="006B075B">
      <w:pPr>
        <w:pStyle w:val="a"/>
        <w:ind w:firstLine="31680"/>
      </w:pPr>
      <w:r>
        <w:rPr>
          <w:rFonts w:hint="eastAsia"/>
          <w:b/>
          <w:sz w:val="22"/>
        </w:rPr>
        <w:t>【</w:t>
      </w:r>
      <w:r w:rsidRPr="00AF78B4">
        <w:rPr>
          <w:rFonts w:hint="eastAsia"/>
          <w:b/>
          <w:sz w:val="22"/>
        </w:rPr>
        <w:t>例</w:t>
      </w:r>
      <w:r>
        <w:rPr>
          <w:b/>
          <w:sz w:val="22"/>
        </w:rPr>
        <w:t>8-17</w:t>
      </w:r>
      <w:r>
        <w:rPr>
          <w:rFonts w:hint="eastAsia"/>
          <w:b/>
          <w:sz w:val="22"/>
        </w:rPr>
        <w:t>】</w:t>
      </w:r>
      <w:r w:rsidRPr="00AF78B4">
        <w:rPr>
          <w:rFonts w:hint="eastAsia"/>
        </w:rPr>
        <w:t>求由圆</w:t>
      </w:r>
      <w:r>
        <w:t>r=3cos</w:t>
      </w:r>
      <w:r w:rsidRPr="00DE5C16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3.5pt" o:ole="">
            <v:imagedata r:id="rId4" o:title=""/>
          </v:shape>
          <o:OLEObject Type="Embed" ProgID="Equation.DSMT4" ShapeID="_x0000_i1025" DrawAspect="Content" ObjectID="_1482491219" r:id="rId5"/>
        </w:object>
      </w:r>
      <w:r w:rsidRPr="00AF78B4">
        <w:rPr>
          <w:rFonts w:hint="eastAsia"/>
        </w:rPr>
        <w:t>和双纽线</w:t>
      </w:r>
      <w:r>
        <w:t xml:space="preserve"> 1+r=cos</w:t>
      </w:r>
      <w:r w:rsidRPr="00DE5C16">
        <w:rPr>
          <w:position w:val="-6"/>
        </w:rPr>
        <w:object w:dxaOrig="200" w:dyaOrig="279">
          <v:shape id="_x0000_i1026" type="#_x0000_t75" style="width:9.75pt;height:13.5pt" o:ole="">
            <v:imagedata r:id="rId6" o:title=""/>
          </v:shape>
          <o:OLEObject Type="Embed" ProgID="Equation.DSMT4" ShapeID="_x0000_i1026" DrawAspect="Content" ObjectID="_1482491220" r:id="rId7"/>
        </w:object>
      </w:r>
      <w:r w:rsidRPr="00AF78B4">
        <w:rPr>
          <w:rFonts w:hint="eastAsia"/>
        </w:rPr>
        <w:t>所围图形的面积。</w:t>
      </w:r>
    </w:p>
    <w:p w:rsidR="003D2FB2" w:rsidRPr="00AF78B4" w:rsidRDefault="003D2FB2" w:rsidP="006B075B">
      <w:pPr>
        <w:ind w:firstLine="31680"/>
      </w:pPr>
      <w:r w:rsidRPr="00AF78B4">
        <w:rPr>
          <w:rFonts w:hint="eastAsia"/>
        </w:rPr>
        <w:t>首先在极坐标系下画出两曲线的图形，如图</w:t>
      </w:r>
      <w:r>
        <w:t>7</w:t>
      </w:r>
      <w:r w:rsidRPr="00AF78B4">
        <w:t>-18</w:t>
      </w:r>
      <w:r>
        <w:rPr>
          <w:rFonts w:hint="eastAsia"/>
        </w:rPr>
        <w:t>。</w:t>
      </w:r>
    </w:p>
    <w:p w:rsidR="003D2FB2" w:rsidRPr="002D1963" w:rsidRDefault="003D2FB2" w:rsidP="006B075B">
      <w:pPr>
        <w:pStyle w:val="a2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th=0:0.5:2*pi;</w:t>
      </w:r>
    </w:p>
    <w:p w:rsidR="003D2FB2" w:rsidRPr="002D1963" w:rsidRDefault="003D2FB2" w:rsidP="006B075B">
      <w:pPr>
        <w:pStyle w:val="a2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 xml:space="preserve">th=0:0.05:2*pi; </w:t>
      </w:r>
    </w:p>
    <w:p w:rsidR="003D2FB2" w:rsidRPr="002D1963" w:rsidRDefault="003D2FB2" w:rsidP="006B075B">
      <w:pPr>
        <w:pStyle w:val="a2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 xml:space="preserve">r1=3*cos(th); r2=1+cos(th); </w:t>
      </w:r>
    </w:p>
    <w:p w:rsidR="003D2FB2" w:rsidRPr="002D1963" w:rsidRDefault="003D2FB2" w:rsidP="006B075B">
      <w:pPr>
        <w:pStyle w:val="a2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 xml:space="preserve">polar(th,r1,'b'); </w:t>
      </w:r>
    </w:p>
    <w:p w:rsidR="003D2FB2" w:rsidRPr="002D1963" w:rsidRDefault="003D2FB2" w:rsidP="006B075B">
      <w:pPr>
        <w:pStyle w:val="a2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hold on; polar(th,r2,'r') ; hold off</w:t>
      </w:r>
    </w:p>
    <w:p w:rsidR="003D2FB2" w:rsidRPr="002D1963" w:rsidRDefault="003D2FB2" w:rsidP="006B075B">
      <w:pPr>
        <w:pStyle w:val="a2"/>
        <w:ind w:firstLine="31680"/>
        <w:rPr>
          <w:sz w:val="18"/>
          <w:szCs w:val="18"/>
        </w:rPr>
      </w:pPr>
      <w:r w:rsidRPr="002D1963">
        <w:rPr>
          <w:rFonts w:hint="eastAsia"/>
          <w:sz w:val="18"/>
          <w:szCs w:val="18"/>
        </w:rPr>
        <w:t>由对称性</w:t>
      </w:r>
      <w:r w:rsidRPr="002D1963">
        <w:rPr>
          <w:sz w:val="18"/>
          <w:szCs w:val="18"/>
        </w:rPr>
        <w:t>,</w:t>
      </w:r>
      <w:r w:rsidRPr="002D1963">
        <w:rPr>
          <w:rFonts w:hint="eastAsia"/>
          <w:sz w:val="18"/>
          <w:szCs w:val="18"/>
        </w:rPr>
        <w:t>求的交点（）</w:t>
      </w:r>
    </w:p>
    <w:p w:rsidR="003D2FB2" w:rsidRPr="002D1963" w:rsidRDefault="003D2FB2" w:rsidP="006B075B">
      <w:pPr>
        <w:pStyle w:val="a2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 xml:space="preserve">s1=int(1/2*r2^2,th,0,pi/3); </w:t>
      </w:r>
    </w:p>
    <w:p w:rsidR="003D2FB2" w:rsidRPr="002D1963" w:rsidRDefault="003D2FB2" w:rsidP="006B075B">
      <w:pPr>
        <w:pStyle w:val="a2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 xml:space="preserve">s2=int(1/2*r1^2,th,pi/3,pi/2); </w:t>
      </w:r>
    </w:p>
    <w:p w:rsidR="003D2FB2" w:rsidRPr="002D1963" w:rsidRDefault="003D2FB2" w:rsidP="006B075B">
      <w:pPr>
        <w:pStyle w:val="a2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 xml:space="preserve">S=2*(s1+s2) </w:t>
      </w:r>
    </w:p>
    <w:p w:rsidR="003D2FB2" w:rsidRPr="002D1963" w:rsidRDefault="003D2FB2" w:rsidP="006B075B">
      <w:pPr>
        <w:pStyle w:val="a2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S=5/4*pi</w:t>
      </w:r>
    </w:p>
    <w:p w:rsidR="003D2FB2" w:rsidRPr="00AF78B4" w:rsidRDefault="003D2FB2" w:rsidP="006B075B">
      <w:pPr>
        <w:pStyle w:val="a1"/>
        <w:ind w:firstLine="31680"/>
      </w:pPr>
      <w:r w:rsidRPr="00FD7BF9">
        <w:rPr>
          <w:noProof/>
        </w:rPr>
        <w:pict>
          <v:shape id="图片 1" o:spid="_x0000_i1027" type="#_x0000_t75" style="width:235.5pt;height:176.25pt;visibility:visible">
            <v:imagedata r:id="rId8" o:title=""/>
          </v:shape>
        </w:pict>
      </w:r>
    </w:p>
    <w:p w:rsidR="003D2FB2" w:rsidRPr="002D1963" w:rsidRDefault="003D2FB2" w:rsidP="007C5885">
      <w:pPr>
        <w:pStyle w:val="a0"/>
        <w:rPr>
          <w:rFonts w:ascii="宋体"/>
          <w:spacing w:val="20"/>
          <w:sz w:val="18"/>
          <w:szCs w:val="18"/>
        </w:rPr>
      </w:pPr>
      <w:r w:rsidRPr="002D1963">
        <w:rPr>
          <w:rFonts w:ascii="宋体" w:hAnsi="宋体" w:hint="eastAsia"/>
          <w:spacing w:val="20"/>
          <w:sz w:val="18"/>
          <w:szCs w:val="18"/>
        </w:rPr>
        <w:t>图</w:t>
      </w:r>
      <w:r>
        <w:rPr>
          <w:rFonts w:ascii="宋体" w:hAnsi="宋体"/>
          <w:spacing w:val="20"/>
          <w:sz w:val="18"/>
          <w:szCs w:val="18"/>
        </w:rPr>
        <w:t>8</w:t>
      </w:r>
      <w:r w:rsidRPr="002D1963">
        <w:rPr>
          <w:rFonts w:ascii="宋体" w:hAnsi="宋体"/>
          <w:spacing w:val="20"/>
          <w:sz w:val="18"/>
          <w:szCs w:val="18"/>
        </w:rPr>
        <w:t>-18</w:t>
      </w:r>
      <w:r w:rsidRPr="002D1963">
        <w:rPr>
          <w:sz w:val="18"/>
          <w:szCs w:val="18"/>
        </w:rPr>
        <w:t>r=3cos</w:t>
      </w:r>
      <w:r w:rsidRPr="002D1963">
        <w:rPr>
          <w:position w:val="-6"/>
          <w:sz w:val="18"/>
          <w:szCs w:val="18"/>
        </w:rPr>
        <w:object w:dxaOrig="200" w:dyaOrig="279">
          <v:shape id="_x0000_i1028" type="#_x0000_t75" style="width:9.75pt;height:13.5pt" o:ole="">
            <v:imagedata r:id="rId4" o:title=""/>
          </v:shape>
          <o:OLEObject Type="Embed" ProgID="Equation.DSMT4" ShapeID="_x0000_i1028" DrawAspect="Content" ObjectID="_1482491221" r:id="rId9"/>
        </w:object>
      </w:r>
      <w:r w:rsidRPr="002D1963">
        <w:rPr>
          <w:rFonts w:hint="eastAsia"/>
          <w:sz w:val="18"/>
          <w:szCs w:val="18"/>
        </w:rPr>
        <w:t>和</w:t>
      </w:r>
      <w:r w:rsidRPr="002D1963">
        <w:rPr>
          <w:sz w:val="18"/>
          <w:szCs w:val="18"/>
        </w:rPr>
        <w:t xml:space="preserve"> 1+r=cos</w:t>
      </w:r>
      <w:r w:rsidRPr="002D1963">
        <w:rPr>
          <w:position w:val="-6"/>
          <w:sz w:val="18"/>
          <w:szCs w:val="18"/>
        </w:rPr>
        <w:object w:dxaOrig="200" w:dyaOrig="279">
          <v:shape id="_x0000_i1029" type="#_x0000_t75" style="width:9.75pt;height:13.5pt" o:ole="">
            <v:imagedata r:id="rId6" o:title=""/>
          </v:shape>
          <o:OLEObject Type="Embed" ProgID="Equation.DSMT4" ShapeID="_x0000_i1029" DrawAspect="Content" ObjectID="_1482491222" r:id="rId10"/>
        </w:object>
      </w:r>
      <w:r w:rsidRPr="002D1963">
        <w:rPr>
          <w:rFonts w:hint="eastAsia"/>
          <w:sz w:val="18"/>
          <w:szCs w:val="18"/>
        </w:rPr>
        <w:t>图形示意图</w:t>
      </w:r>
    </w:p>
    <w:p w:rsidR="003D2FB2" w:rsidRDefault="003D2FB2" w:rsidP="001E5528">
      <w:pPr>
        <w:ind w:firstLine="31680"/>
      </w:pPr>
      <w:bookmarkStart w:id="0" w:name="_GoBack"/>
      <w:bookmarkEnd w:id="0"/>
    </w:p>
    <w:sectPr w:rsidR="003D2FB2" w:rsidSect="00C97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5885"/>
    <w:rsid w:val="001E5528"/>
    <w:rsid w:val="0024181C"/>
    <w:rsid w:val="002D1963"/>
    <w:rsid w:val="003D2FB2"/>
    <w:rsid w:val="006B075B"/>
    <w:rsid w:val="007C5885"/>
    <w:rsid w:val="00AF78B4"/>
    <w:rsid w:val="00C97DE6"/>
    <w:rsid w:val="00CA123E"/>
    <w:rsid w:val="00DE5C16"/>
    <w:rsid w:val="00FD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85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7C5885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7C5885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7C5885"/>
    <w:pPr>
      <w:adjustRightInd w:val="0"/>
      <w:spacing w:after="40"/>
      <w:ind w:firstLineChars="0" w:firstLine="0"/>
      <w:jc w:val="center"/>
    </w:pPr>
    <w:rPr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7C5885"/>
    <w:rPr>
      <w:rFonts w:ascii="Times New Roman" w:eastAsia="宋体" w:hAnsi="Times New Roman"/>
      <w:sz w:val="20"/>
    </w:rPr>
  </w:style>
  <w:style w:type="paragraph" w:customStyle="1" w:styleId="a1">
    <w:name w:val="插图"/>
    <w:basedOn w:val="Normal"/>
    <w:next w:val="Normal"/>
    <w:uiPriority w:val="99"/>
    <w:rsid w:val="007C5885"/>
    <w:pPr>
      <w:keepNext/>
      <w:spacing w:before="60" w:after="40"/>
      <w:jc w:val="center"/>
    </w:pPr>
    <w:rPr>
      <w:szCs w:val="20"/>
    </w:rPr>
  </w:style>
  <w:style w:type="paragraph" w:customStyle="1" w:styleId="a2">
    <w:name w:val="程序"/>
    <w:basedOn w:val="Normal"/>
    <w:next w:val="NormalIndent"/>
    <w:link w:val="Char0"/>
    <w:uiPriority w:val="99"/>
    <w:rsid w:val="007C5885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0">
    <w:name w:val="程序 Char"/>
    <w:link w:val="a2"/>
    <w:uiPriority w:val="99"/>
    <w:locked/>
    <w:rsid w:val="007C5885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7C5885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59</Words>
  <Characters>340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2014-11-23T04:30:00Z</dcterms:created>
  <dcterms:modified xsi:type="dcterms:W3CDTF">2015-01-11T06:21:00Z</dcterms:modified>
</cp:coreProperties>
</file>