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F7" w:rsidRDefault="009D3EF7" w:rsidP="00953952">
      <w:pPr>
        <w:pStyle w:val="a"/>
        <w:ind w:firstLine="31680"/>
      </w:pPr>
      <w:r>
        <w:rPr>
          <w:rFonts w:hint="eastAsia"/>
          <w:b/>
        </w:rPr>
        <w:t>【</w:t>
      </w:r>
      <w:r w:rsidRPr="0025070C">
        <w:rPr>
          <w:rFonts w:hint="eastAsia"/>
          <w:b/>
        </w:rPr>
        <w:t>例</w:t>
      </w:r>
      <w:r>
        <w:rPr>
          <w:b/>
        </w:rPr>
        <w:t>8-33</w:t>
      </w:r>
      <w:r>
        <w:rPr>
          <w:rFonts w:hint="eastAsia"/>
          <w:b/>
        </w:rPr>
        <w:t>】</w:t>
      </w:r>
      <w:r>
        <w:rPr>
          <w:rFonts w:hint="eastAsia"/>
        </w:rPr>
        <w:t>设</w:t>
      </w:r>
      <w:r>
        <w:t>g(x)</w:t>
      </w:r>
      <w:r>
        <w:rPr>
          <w:rFonts w:hint="eastAsia"/>
        </w:rPr>
        <w:t>是</w:t>
      </w:r>
      <w:r w:rsidRPr="00BB4C99">
        <w:rPr>
          <w:position w:val="-6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3.5pt" o:ole="">
            <v:imagedata r:id="rId4" o:title=""/>
          </v:shape>
          <o:OLEObject Type="Embed" ProgID="Equation.DSMT4" ShapeID="_x0000_i1025" DrawAspect="Content" ObjectID="_1482491535" r:id="rId5"/>
        </w:object>
      </w:r>
      <w:r w:rsidRPr="005301BF">
        <w:fldChar w:fldCharType="begin"/>
      </w:r>
      <w:r w:rsidRPr="005301BF">
        <w:instrText xml:space="preserve"> QUOTE </w:instrText>
      </w:r>
      <w:r w:rsidRPr="00E8140D">
        <w:fldChar w:fldCharType="begin"/>
      </w:r>
      <w:r w:rsidRPr="00E8140D">
        <w:instrText xml:space="preserve"> QUOTE </w:instrText>
      </w:r>
      <w:r w:rsidRPr="00E8140D">
        <w:pict>
          <v:shape id="_x0000_i1026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575F3&quot;/&gt;&lt;wsp:rsid wsp:val=&quot;0024181C&quot;/&gt;&lt;wsp:rsid wsp:val=&quot;00406BCB&quot;/&gt;&lt;wsp:rsid wsp:val=&quot;00A575F3&quot;/&gt;&lt;wsp:rsid wsp:val=&quot;00B83A59&quot;/&gt;&lt;wsp:rsid wsp:val=&quot;00E8140D&quot;/&gt;&lt;/wsp:rsids&gt;&lt;/w:docPr&gt;&lt;w:body&gt;&lt;w:p wsp:rsidR=&quot;00000000&quot; wsp:rsidRDefault=&quot;00406BCB&quot; wsp:rsidP=&quot;00406BCB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蟺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E8140D">
        <w:instrText xml:space="preserve"> </w:instrText>
      </w:r>
      <w:r w:rsidRPr="00E8140D">
        <w:fldChar w:fldCharType="separate"/>
      </w:r>
      <w:r w:rsidRPr="00E8140D">
        <w:pict>
          <v:shape id="_x0000_i1027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575F3&quot;/&gt;&lt;wsp:rsid wsp:val=&quot;0024181C&quot;/&gt;&lt;wsp:rsid wsp:val=&quot;00406BCB&quot;/&gt;&lt;wsp:rsid wsp:val=&quot;00A575F3&quot;/&gt;&lt;wsp:rsid wsp:val=&quot;00B83A59&quot;/&gt;&lt;wsp:rsid wsp:val=&quot;00E8140D&quot;/&gt;&lt;/wsp:rsids&gt;&lt;/w:docPr&gt;&lt;w:body&gt;&lt;w:p wsp:rsidR=&quot;00000000&quot; wsp:rsidRDefault=&quot;00406BCB&quot; wsp:rsidP=&quot;00406BCB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蟺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C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E8140D">
        <w:fldChar w:fldCharType="end"/>
      </w:r>
      <w:r w:rsidRPr="005301BF">
        <w:fldChar w:fldCharType="end"/>
      </w:r>
      <w:r>
        <w:rPr>
          <w:rFonts w:hint="eastAsia"/>
        </w:rPr>
        <w:t>为周期函数，它在</w:t>
      </w:r>
      <w:r w:rsidRPr="005301BF">
        <w:fldChar w:fldCharType="begin"/>
      </w:r>
      <w:r w:rsidRPr="005301BF">
        <w:instrText xml:space="preserve"> QUOTE </w:instrText>
      </w:r>
      <w:r w:rsidRPr="00E8140D">
        <w:fldChar w:fldCharType="begin"/>
      </w:r>
      <w:r w:rsidRPr="00E8140D">
        <w:instrText xml:space="preserve"> QUOTE </w:instrText>
      </w:r>
      <w:r w:rsidRPr="00E8140D">
        <w:pict>
          <v:shape id="_x0000_i1028" type="#_x0000_t75" style="width:25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575F3&quot;/&gt;&lt;wsp:rsid wsp:val=&quot;0024181C&quot;/&gt;&lt;wsp:rsid wsp:val=&quot;00A575F3&quot;/&gt;&lt;wsp:rsid wsp:val=&quot;00B83A59&quot;/&gt;&lt;wsp:rsid wsp:val=&quot;00E8140D&quot;/&gt;&lt;wsp:rsid wsp:val=&quot;00FA4758&quot;/&gt;&lt;/wsp:rsids&gt;&lt;/w:docPr&gt;&lt;w:body&gt;&lt;w:p wsp:rsidR=&quot;00000000&quot; wsp:rsidRDefault=&quot;00FA4758&quot; wsp:rsidP=&quot;00FA475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-蟺,蟺&lt;/m:t&gt;&lt;/m:r&gt;&lt;/m:oMath&gt;&lt;/m:oMathPara&gt;&lt;/w:p&gt;&lt;w:sectPr wsp:rsidR=&quot;00000000&quot;&gt;&lt;w:pgSz w:w=&quot;12240&quot; w:h=&quot;15840&quot;/&gt;&lt;w:pgMar w:top=&quot;1440&quot; w:right=&quot;1800&quot; w:bottom=&quot;1440&quot; w:left=&quot;C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E8140D">
        <w:instrText xml:space="preserve"> </w:instrText>
      </w:r>
      <w:r w:rsidRPr="00E8140D">
        <w:fldChar w:fldCharType="separate"/>
      </w:r>
      <w:r w:rsidRPr="00E8140D">
        <w:pict>
          <v:shape id="_x0000_i1029" type="#_x0000_t75" style="width:25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575F3&quot;/&gt;&lt;wsp:rsid wsp:val=&quot;0024181C&quot;/&gt;&lt;wsp:rsid wsp:val=&quot;00A575F3&quot;/&gt;&lt;wsp:rsid wsp:val=&quot;00B83A59&quot;/&gt;&lt;wsp:rsid wsp:val=&quot;00E8140D&quot;/&gt;&lt;wsp:rsid wsp:val=&quot;00FA4758&quot;/&gt;&lt;/wsp:rsids&gt;&lt;/w:docPr&gt;&lt;w:body&gt;&lt;w:p wsp:rsidR=&quot;00000000&quot; wsp:rsidRDefault=&quot;00FA4758&quot; wsp:rsidP=&quot;00FA4758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-蟺,蟺&lt;/m:t&gt;&lt;/m:r&gt;&lt;/m:oMath&gt;&lt;/m:oMathPara&gt;&lt;/w:p&gt;&lt;w:sectPr wsp:rsidR=&quot;00000000&quot;&gt;&lt;w:pgSz w:w=&quot;12240&quot; w:h=&quot;15840&quot;/&gt;&lt;w:pgMar w:top=&quot;1440&quot; w:right=&quot;1800&quot; w:bottom=&quot;1440&quot; w:left=&quot;C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E8140D">
        <w:fldChar w:fldCharType="end"/>
      </w:r>
      <w:r w:rsidRPr="005301BF">
        <w:fldChar w:fldCharType="separate"/>
      </w:r>
      <w:r w:rsidRPr="00BB4C99">
        <w:rPr>
          <w:position w:val="-10"/>
        </w:rPr>
        <w:object w:dxaOrig="740" w:dyaOrig="320">
          <v:shape id="_x0000_i1030" type="#_x0000_t75" style="width:36.75pt;height:15.75pt" o:ole="">
            <v:imagedata r:id="rId8" o:title=""/>
          </v:shape>
          <o:OLEObject Type="Embed" ProgID="Equation.DSMT4" ShapeID="_x0000_i1030" DrawAspect="Content" ObjectID="_1482491536" r:id="rId9"/>
        </w:object>
      </w:r>
      <w:r w:rsidRPr="005301BF">
        <w:fldChar w:fldCharType="end"/>
      </w:r>
      <w:r>
        <w:rPr>
          <w:rFonts w:hint="eastAsia"/>
        </w:rPr>
        <w:t>的表达式。</w:t>
      </w:r>
    </w:p>
    <w:p w:rsidR="009D3EF7" w:rsidRPr="0025070C" w:rsidRDefault="009D3EF7" w:rsidP="00953952">
      <w:pPr>
        <w:ind w:firstLine="31680"/>
        <w:rPr>
          <w:spacing w:val="8"/>
          <w:szCs w:val="21"/>
        </w:rPr>
      </w:pPr>
      <w:r w:rsidRPr="00B3632A">
        <w:rPr>
          <w:position w:val="-30"/>
        </w:rPr>
        <w:object w:dxaOrig="1980" w:dyaOrig="720">
          <v:shape id="_x0000_i1031" type="#_x0000_t75" style="width:98.25pt;height:36pt" o:ole="">
            <v:imagedata r:id="rId10" o:title=""/>
          </v:shape>
          <o:OLEObject Type="Embed" ProgID="Equation.DSMT4" ShapeID="_x0000_i1031" DrawAspect="Content" ObjectID="_1482491537" r:id="rId11"/>
        </w:object>
      </w:r>
      <w:r>
        <w:rPr>
          <w:rFonts w:hint="eastAsia"/>
        </w:rPr>
        <w:t>，</w:t>
      </w:r>
      <w:r w:rsidRPr="009A0650">
        <w:rPr>
          <w:rStyle w:val="CharChar"/>
          <w:rFonts w:cs="宋体" w:hint="eastAsia"/>
          <w:szCs w:val="21"/>
        </w:rPr>
        <w:t>将</w:t>
      </w:r>
      <w:r w:rsidRPr="009A0650">
        <w:rPr>
          <w:rStyle w:val="CharChar"/>
          <w:rFonts w:cs="宋体"/>
          <w:szCs w:val="21"/>
        </w:rPr>
        <w:t>g(x)</w:t>
      </w:r>
      <w:r w:rsidRPr="009A0650">
        <w:rPr>
          <w:rStyle w:val="CharChar"/>
          <w:rFonts w:cs="宋体" w:hint="eastAsia"/>
          <w:szCs w:val="21"/>
        </w:rPr>
        <w:t>展开成傅里叶级数。</w:t>
      </w:r>
    </w:p>
    <w:p w:rsidR="009D3EF7" w:rsidRPr="0025070C" w:rsidRDefault="009D3EF7" w:rsidP="00953952">
      <w:pPr>
        <w:ind w:firstLine="31680"/>
        <w:rPr>
          <w:spacing w:val="8"/>
          <w:szCs w:val="21"/>
        </w:rPr>
      </w:pPr>
      <w:r w:rsidRPr="0025070C">
        <w:rPr>
          <w:rFonts w:hint="eastAsia"/>
          <w:spacing w:val="8"/>
          <w:szCs w:val="21"/>
        </w:rPr>
        <w:t>因为</w:t>
      </w:r>
      <w:r w:rsidRPr="0025070C">
        <w:rPr>
          <w:spacing w:val="8"/>
          <w:szCs w:val="21"/>
        </w:rPr>
        <w:t>g(x)</w:t>
      </w:r>
      <w:r w:rsidRPr="0025070C">
        <w:rPr>
          <w:rFonts w:hint="eastAsia"/>
          <w:spacing w:val="8"/>
          <w:szCs w:val="21"/>
        </w:rPr>
        <w:t>是奇函数</w:t>
      </w:r>
      <w:r w:rsidRPr="0025070C">
        <w:rPr>
          <w:spacing w:val="8"/>
          <w:szCs w:val="21"/>
        </w:rPr>
        <w:t xml:space="preserve">, </w:t>
      </w:r>
      <w:r w:rsidRPr="0025070C">
        <w:rPr>
          <w:rFonts w:hint="eastAsia"/>
          <w:spacing w:val="8"/>
          <w:szCs w:val="21"/>
        </w:rPr>
        <w:t>所以它的傅里叶展开式中只含正弦项。</w:t>
      </w:r>
    </w:p>
    <w:p w:rsidR="009D3EF7" w:rsidRPr="0025070C" w:rsidRDefault="009D3EF7" w:rsidP="00953952">
      <w:pPr>
        <w:ind w:firstLine="31680"/>
        <w:rPr>
          <w:spacing w:val="8"/>
          <w:szCs w:val="21"/>
        </w:rPr>
      </w:pPr>
      <w:r w:rsidRPr="0025070C">
        <w:rPr>
          <w:rFonts w:hint="eastAsia"/>
          <w:spacing w:val="8"/>
          <w:szCs w:val="21"/>
        </w:rPr>
        <w:t>计算系数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syms k x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bk=2*int(sin(k*x),x,0,pi)/pi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rFonts w:hint="eastAsia"/>
          <w:sz w:val="18"/>
          <w:szCs w:val="18"/>
        </w:rPr>
        <w:t>输出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bk = (4*sin((pi*k)/2)^2)/(pi*k)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rFonts w:hint="eastAsia"/>
          <w:sz w:val="18"/>
          <w:szCs w:val="18"/>
        </w:rPr>
        <w:t>再输入</w:t>
      </w:r>
      <w:r w:rsidRPr="001C5F4E">
        <w:rPr>
          <w:sz w:val="18"/>
          <w:szCs w:val="18"/>
        </w:rPr>
        <w:t>: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>clear;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f='sign(sin(x))';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x=-3*pi:0.1:3*pi;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y1=eval(f);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plot(x,y1,'r')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pause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hold on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for n=3:2:9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for k=1:n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bk=(4*sin((pi*k)/2)^2)/(pi*k);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s(k,:)=bk*sin(k*x);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end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 xml:space="preserve">    s=sum(s);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plot(x,s)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pause</w:t>
      </w:r>
    </w:p>
    <w:p w:rsidR="009D3EF7" w:rsidRPr="001C5F4E" w:rsidRDefault="009D3EF7" w:rsidP="00953952">
      <w:pPr>
        <w:pStyle w:val="a2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hold on</w:t>
      </w:r>
    </w:p>
    <w:p w:rsidR="009D3EF7" w:rsidRPr="001C5F4E" w:rsidRDefault="009D3EF7" w:rsidP="00953952">
      <w:pPr>
        <w:pStyle w:val="a2"/>
        <w:ind w:firstLineChars="400"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end</w:t>
      </w:r>
    </w:p>
    <w:p w:rsidR="009D3EF7" w:rsidRPr="008955EC" w:rsidRDefault="009D3EF7" w:rsidP="00953952">
      <w:pPr>
        <w:ind w:firstLine="31680"/>
      </w:pPr>
      <w:r w:rsidRPr="008955EC">
        <w:rPr>
          <w:rFonts w:hint="eastAsia"/>
        </w:rPr>
        <w:t>运行结果如图</w:t>
      </w:r>
      <w:r>
        <w:t>8-24</w:t>
      </w:r>
      <w:r w:rsidRPr="008955EC">
        <w:rPr>
          <w:rFonts w:hint="eastAsia"/>
        </w:rPr>
        <w:t>所示</w:t>
      </w:r>
      <w:r w:rsidRPr="008955EC">
        <w:t>(</w:t>
      </w:r>
      <w:r w:rsidRPr="008955EC">
        <w:rPr>
          <w:rFonts w:hint="eastAsia"/>
        </w:rPr>
        <w:t>屏幕上显示的红色线为函数</w:t>
      </w:r>
      <w:r w:rsidRPr="008955EC">
        <w:t>g(x)</w:t>
      </w:r>
      <w:r w:rsidRPr="008955EC">
        <w:rPr>
          <w:rFonts w:hint="eastAsia"/>
        </w:rPr>
        <w:t>的图形</w:t>
      </w:r>
      <w:r w:rsidRPr="008955EC">
        <w:t xml:space="preserve">, </w:t>
      </w:r>
      <w:r w:rsidRPr="008955EC">
        <w:rPr>
          <w:rFonts w:hint="eastAsia"/>
        </w:rPr>
        <w:t>是一方波</w:t>
      </w:r>
      <w:r w:rsidRPr="008955EC">
        <w:t xml:space="preserve">, </w:t>
      </w:r>
      <w:r w:rsidRPr="008955EC">
        <w:rPr>
          <w:rFonts w:hint="eastAsia"/>
        </w:rPr>
        <w:t>蓝色线为展开的</w:t>
      </w:r>
      <w:r w:rsidRPr="008955EC">
        <w:t>g(x)</w:t>
      </w:r>
      <w:r w:rsidRPr="008955EC">
        <w:rPr>
          <w:rFonts w:hint="eastAsia"/>
        </w:rPr>
        <w:t>的傅里叶级数的不同项数的函数曲线</w:t>
      </w:r>
      <w:r w:rsidRPr="008955EC">
        <w:t>)</w:t>
      </w:r>
      <w:r w:rsidRPr="008955EC">
        <w:rPr>
          <w:rFonts w:hint="eastAsia"/>
        </w:rPr>
        <w:t>。可以看到</w:t>
      </w:r>
      <w:r w:rsidRPr="008955EC">
        <w:t>, n</w:t>
      </w:r>
      <w:r w:rsidRPr="008955EC">
        <w:rPr>
          <w:rFonts w:hint="eastAsia"/>
        </w:rPr>
        <w:t>越大</w:t>
      </w:r>
      <w:r w:rsidRPr="008955EC">
        <w:t>, g(x)</w:t>
      </w:r>
      <w:r w:rsidRPr="008955EC">
        <w:rPr>
          <w:rFonts w:hint="eastAsia"/>
        </w:rPr>
        <w:t>的傅里叶级数的前</w:t>
      </w:r>
      <w:r w:rsidRPr="008955EC">
        <w:t>n</w:t>
      </w:r>
      <w:r w:rsidRPr="008955EC">
        <w:rPr>
          <w:rFonts w:hint="eastAsia"/>
        </w:rPr>
        <w:t>项与</w:t>
      </w:r>
      <w:r w:rsidRPr="008955EC">
        <w:t>g(x)</w:t>
      </w:r>
      <w:r w:rsidRPr="008955EC">
        <w:rPr>
          <w:rFonts w:hint="eastAsia"/>
        </w:rPr>
        <w:t>越接近。</w:t>
      </w:r>
    </w:p>
    <w:p w:rsidR="009D3EF7" w:rsidRDefault="009D3EF7" w:rsidP="00953952">
      <w:pPr>
        <w:pStyle w:val="a1"/>
        <w:ind w:firstLine="31680"/>
        <w:rPr>
          <w:noProof/>
        </w:rPr>
      </w:pPr>
      <w:r w:rsidRPr="00D757D9">
        <w:rPr>
          <w:noProof/>
        </w:rPr>
        <w:pict>
          <v:shape id="图片 4" o:spid="_x0000_i1032" type="#_x0000_t75" style="width:155.25pt;height:116.25pt;visibility:visible">
            <v:imagedata r:id="rId12" o:title=""/>
          </v:shape>
        </w:pict>
      </w:r>
      <w:r w:rsidRPr="00D757D9">
        <w:rPr>
          <w:noProof/>
        </w:rPr>
        <w:pict>
          <v:shape id="图片 3" o:spid="_x0000_i1033" type="#_x0000_t75" style="width:159.75pt;height:120pt;visibility:visible">
            <v:imagedata r:id="rId13" o:title=""/>
          </v:shape>
        </w:pict>
      </w:r>
    </w:p>
    <w:p w:rsidR="009D3EF7" w:rsidRPr="008955EC" w:rsidRDefault="009D3EF7" w:rsidP="00953952">
      <w:pPr>
        <w:pStyle w:val="a1"/>
        <w:ind w:firstLine="31680"/>
      </w:pPr>
      <w:r w:rsidRPr="00D757D9">
        <w:rPr>
          <w:noProof/>
        </w:rPr>
        <w:pict>
          <v:shape id="图片 2" o:spid="_x0000_i1034" type="#_x0000_t75" style="width:155.25pt;height:116.25pt;visibility:visible">
            <v:imagedata r:id="rId14" o:title=""/>
          </v:shape>
        </w:pict>
      </w:r>
      <w:r w:rsidRPr="00D757D9">
        <w:rPr>
          <w:noProof/>
        </w:rPr>
        <w:pict>
          <v:shape id="图片 1" o:spid="_x0000_i1035" type="#_x0000_t75" style="width:155.25pt;height:116.25pt;visibility:visible">
            <v:imagedata r:id="rId15" o:title=""/>
          </v:shape>
        </w:pict>
      </w:r>
    </w:p>
    <w:p w:rsidR="009D3EF7" w:rsidRPr="001C5F4E" w:rsidRDefault="009D3EF7" w:rsidP="00A575F3">
      <w:pPr>
        <w:pStyle w:val="a0"/>
        <w:rPr>
          <w:bCs/>
          <w:sz w:val="18"/>
          <w:szCs w:val="18"/>
        </w:rPr>
      </w:pPr>
      <w:r w:rsidRPr="001C5F4E">
        <w:rPr>
          <w:rFonts w:hint="eastAsia"/>
          <w:bCs/>
          <w:sz w:val="18"/>
          <w:szCs w:val="18"/>
        </w:rPr>
        <w:t>图</w:t>
      </w:r>
      <w:r>
        <w:rPr>
          <w:bCs/>
          <w:sz w:val="18"/>
          <w:szCs w:val="18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4"/>
          <w:attr w:name="UnitName" w:val="g"/>
        </w:smartTagPr>
        <w:r w:rsidRPr="001C5F4E">
          <w:rPr>
            <w:bCs/>
            <w:sz w:val="18"/>
            <w:szCs w:val="18"/>
          </w:rPr>
          <w:t xml:space="preserve">-24 </w:t>
        </w:r>
        <w:r w:rsidRPr="001C5F4E">
          <w:rPr>
            <w:sz w:val="18"/>
            <w:szCs w:val="18"/>
          </w:rPr>
          <w:t>g</w:t>
        </w:r>
      </w:smartTag>
      <w:r w:rsidRPr="001C5F4E">
        <w:rPr>
          <w:sz w:val="18"/>
          <w:szCs w:val="18"/>
        </w:rPr>
        <w:t>(x)</w:t>
      </w:r>
      <w:r w:rsidRPr="001C5F4E">
        <w:rPr>
          <w:rFonts w:hint="eastAsia"/>
          <w:sz w:val="18"/>
          <w:szCs w:val="18"/>
        </w:rPr>
        <w:t>展开傅里叶级数图</w:t>
      </w:r>
    </w:p>
    <w:p w:rsidR="009D3EF7" w:rsidRPr="00A575F3" w:rsidRDefault="009D3EF7" w:rsidP="00424655">
      <w:pPr>
        <w:ind w:firstLine="31680"/>
      </w:pPr>
      <w:bookmarkStart w:id="0" w:name="_GoBack"/>
      <w:bookmarkEnd w:id="0"/>
    </w:p>
    <w:sectPr w:rsidR="009D3EF7" w:rsidRPr="00A575F3" w:rsidSect="00B83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75F3"/>
    <w:rsid w:val="001C5F4E"/>
    <w:rsid w:val="0024181C"/>
    <w:rsid w:val="0025070C"/>
    <w:rsid w:val="00424655"/>
    <w:rsid w:val="005301BF"/>
    <w:rsid w:val="008955EC"/>
    <w:rsid w:val="00953952"/>
    <w:rsid w:val="009A0650"/>
    <w:rsid w:val="009D3EF7"/>
    <w:rsid w:val="00A575F3"/>
    <w:rsid w:val="00B3632A"/>
    <w:rsid w:val="00B83A59"/>
    <w:rsid w:val="00BB4C99"/>
    <w:rsid w:val="00D757D9"/>
    <w:rsid w:val="00E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F3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A575F3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A575F3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A575F3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A575F3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A575F3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A575F3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A575F3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A575F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9.jpeg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93</Words>
  <Characters>532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2014-11-23T04:39:00Z</dcterms:created>
  <dcterms:modified xsi:type="dcterms:W3CDTF">2015-01-11T06:26:00Z</dcterms:modified>
</cp:coreProperties>
</file>