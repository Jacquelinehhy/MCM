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02" w:rsidRDefault="003D7D02" w:rsidP="003D7D02">
      <w:pPr>
        <w:ind w:firstLine="31680"/>
        <w:rPr>
          <w:b/>
        </w:rPr>
      </w:pPr>
      <w:r>
        <w:rPr>
          <w:b/>
        </w:rPr>
        <w:t>8-</w:t>
      </w:r>
      <w:r w:rsidRPr="00EB22DB">
        <w:rPr>
          <w:b/>
        </w:rPr>
        <w:t>1</w:t>
      </w:r>
    </w:p>
    <w:p w:rsidR="003D7D02" w:rsidRPr="00EB22DB" w:rsidRDefault="003D7D02" w:rsidP="00A23F83">
      <w:pPr>
        <w:ind w:firstLine="31680"/>
        <w:rPr>
          <w:b/>
        </w:rPr>
      </w:pPr>
      <w:r w:rsidRPr="00EB22DB">
        <w:rPr>
          <w:rFonts w:hint="eastAsia"/>
          <w:b/>
        </w:rPr>
        <w:t>求</w:t>
      </w:r>
      <w:r w:rsidRPr="00EB22DB">
        <w:rPr>
          <w:b/>
        </w:rPr>
        <w:t>cosx</w:t>
      </w:r>
      <w:r w:rsidRPr="00EB22DB">
        <w:rPr>
          <w:rFonts w:hint="eastAsia"/>
          <w:b/>
        </w:rPr>
        <w:t>的</w:t>
      </w:r>
      <w:r w:rsidRPr="00EB22DB">
        <w:rPr>
          <w:b/>
        </w:rPr>
        <w:t>6</w:t>
      </w:r>
      <w:r w:rsidRPr="00EB22DB">
        <w:rPr>
          <w:rFonts w:hint="eastAsia"/>
          <w:b/>
        </w:rPr>
        <w:t>阶麦克劳林展开式。</w:t>
      </w:r>
    </w:p>
    <w:p w:rsidR="003D7D02" w:rsidRPr="00EB22DB" w:rsidRDefault="003D7D02" w:rsidP="00A23F83">
      <w:pPr>
        <w:ind w:firstLine="31680"/>
        <w:rPr>
          <w:b/>
        </w:rPr>
      </w:pPr>
      <w:r w:rsidRPr="00EB22DB">
        <w:rPr>
          <w:rFonts w:hint="eastAsia"/>
          <w:b/>
        </w:rPr>
        <w:t>答：</w:t>
      </w:r>
    </w:p>
    <w:p w:rsidR="003D7D02" w:rsidRPr="00A114F7" w:rsidRDefault="003D7D02" w:rsidP="00A23F83">
      <w:pPr>
        <w:pStyle w:val="a"/>
        <w:ind w:firstLine="31680"/>
        <w:rPr>
          <w:sz w:val="18"/>
          <w:szCs w:val="18"/>
        </w:rPr>
      </w:pPr>
      <w:r w:rsidRPr="00A114F7">
        <w:rPr>
          <w:sz w:val="18"/>
          <w:szCs w:val="18"/>
        </w:rPr>
        <w:tab/>
        <w:t>syms x</w:t>
      </w:r>
    </w:p>
    <w:p w:rsidR="003D7D02" w:rsidRPr="00A114F7" w:rsidRDefault="003D7D02" w:rsidP="00A23F83">
      <w:pPr>
        <w:pStyle w:val="a"/>
        <w:ind w:firstLine="31680"/>
        <w:rPr>
          <w:sz w:val="18"/>
          <w:szCs w:val="18"/>
        </w:rPr>
      </w:pPr>
      <w:r w:rsidRPr="00A114F7">
        <w:rPr>
          <w:sz w:val="18"/>
          <w:szCs w:val="18"/>
        </w:rPr>
        <w:tab/>
        <w:t>ser1=</w:t>
      </w:r>
      <w:smartTag w:uri="urn:schemas-microsoft-com:office:smarttags" w:element="City">
        <w:smartTag w:uri="urn:schemas-microsoft-com:office:smarttags" w:element="place">
          <w:r w:rsidRPr="00A114F7">
            <w:rPr>
              <w:sz w:val="18"/>
              <w:szCs w:val="18"/>
            </w:rPr>
            <w:t>taylor</w:t>
          </w:r>
        </w:smartTag>
      </w:smartTag>
      <w:r w:rsidRPr="00A114F7">
        <w:rPr>
          <w:sz w:val="18"/>
          <w:szCs w:val="18"/>
        </w:rPr>
        <w:t>(cos(x),7)</w:t>
      </w:r>
    </w:p>
    <w:p w:rsidR="003D7D02" w:rsidRPr="004F6535" w:rsidRDefault="003D7D02" w:rsidP="00CD36A4">
      <w:pPr>
        <w:ind w:firstLine="31680"/>
      </w:pPr>
      <w:bookmarkStart w:id="0" w:name="_GoBack"/>
      <w:r w:rsidRPr="004F6535">
        <w:rPr>
          <w:rFonts w:hint="eastAsia"/>
        </w:rPr>
        <w:t>输出为</w:t>
      </w:r>
      <w:r w:rsidRPr="004F6535">
        <w:t xml:space="preserve">: </w:t>
      </w:r>
    </w:p>
    <w:bookmarkEnd w:id="0"/>
    <w:p w:rsidR="003D7D02" w:rsidRPr="00A114F7" w:rsidRDefault="003D7D02" w:rsidP="00A23F83">
      <w:pPr>
        <w:pStyle w:val="a"/>
        <w:ind w:firstLine="31680"/>
        <w:rPr>
          <w:sz w:val="18"/>
          <w:szCs w:val="18"/>
        </w:rPr>
      </w:pPr>
      <w:r w:rsidRPr="004F6535">
        <w:tab/>
      </w:r>
      <w:r w:rsidRPr="00A114F7">
        <w:rPr>
          <w:sz w:val="18"/>
          <w:szCs w:val="18"/>
        </w:rPr>
        <w:t>ser1=-x^6/720+x^4/24-x^2/2+1</w:t>
      </w:r>
    </w:p>
    <w:p w:rsidR="003D7D02" w:rsidRPr="00A61A94" w:rsidRDefault="003D7D02" w:rsidP="00CD36A4">
      <w:pPr>
        <w:ind w:firstLine="31680"/>
      </w:pPr>
    </w:p>
    <w:sectPr w:rsidR="003D7D02" w:rsidRPr="00A61A94" w:rsidSect="006F7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D02" w:rsidRDefault="003D7D02" w:rsidP="00CD36A4">
      <w:pPr>
        <w:ind w:firstLine="31680"/>
      </w:pPr>
      <w:r>
        <w:separator/>
      </w:r>
    </w:p>
  </w:endnote>
  <w:endnote w:type="continuationSeparator" w:id="1">
    <w:p w:rsidR="003D7D02" w:rsidRDefault="003D7D02" w:rsidP="00CD36A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D02" w:rsidRDefault="003D7D02" w:rsidP="00CD36A4">
      <w:pPr>
        <w:ind w:firstLine="31680"/>
      </w:pPr>
      <w:r>
        <w:separator/>
      </w:r>
    </w:p>
  </w:footnote>
  <w:footnote w:type="continuationSeparator" w:id="1">
    <w:p w:rsidR="003D7D02" w:rsidRDefault="003D7D02" w:rsidP="00CD36A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2" w:rsidRDefault="003D7D02" w:rsidP="00CD36A4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1A94"/>
    <w:rsid w:val="00234CF6"/>
    <w:rsid w:val="003D7D02"/>
    <w:rsid w:val="004F6535"/>
    <w:rsid w:val="006F75FD"/>
    <w:rsid w:val="00A114F7"/>
    <w:rsid w:val="00A23F83"/>
    <w:rsid w:val="00A61A94"/>
    <w:rsid w:val="00C60B41"/>
    <w:rsid w:val="00CD36A4"/>
    <w:rsid w:val="00EB22DB"/>
    <w:rsid w:val="00F5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A94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B22D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B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22DB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程序"/>
    <w:basedOn w:val="Normal"/>
    <w:link w:val="Char"/>
    <w:uiPriority w:val="99"/>
    <w:rsid w:val="00EB22DB"/>
    <w:pPr>
      <w:shd w:val="clear" w:color="auto" w:fill="F2F2F2"/>
      <w:adjustRightInd w:val="0"/>
      <w:snapToGrid w:val="0"/>
      <w:ind w:firstLine="420"/>
    </w:pPr>
    <w:rPr>
      <w:rFonts w:ascii="Courier New" w:hAnsi="Courier New" w:cs="Courier New"/>
      <w:color w:val="000000"/>
      <w:kern w:val="0"/>
    </w:rPr>
  </w:style>
  <w:style w:type="character" w:customStyle="1" w:styleId="Char">
    <w:name w:val="程序 Char"/>
    <w:basedOn w:val="DefaultParagraphFont"/>
    <w:link w:val="a"/>
    <w:uiPriority w:val="99"/>
    <w:locked/>
    <w:rsid w:val="00EB22DB"/>
    <w:rPr>
      <w:rFonts w:ascii="Courier New" w:eastAsia="宋体" w:hAnsi="Courier New" w:cs="Courier New"/>
      <w:color w:val="000000"/>
      <w:kern w:val="0"/>
      <w:sz w:val="24"/>
      <w:szCs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</Words>
  <Characters>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2014-11-23T06:19:00Z</dcterms:created>
  <dcterms:modified xsi:type="dcterms:W3CDTF">2015-01-11T06:06:00Z</dcterms:modified>
</cp:coreProperties>
</file>