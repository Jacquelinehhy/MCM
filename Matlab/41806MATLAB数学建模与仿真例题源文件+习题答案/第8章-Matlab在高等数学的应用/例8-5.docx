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19" w:rsidRPr="00782F72" w:rsidRDefault="008D3519" w:rsidP="00F069F2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</w:t>
      </w:r>
      <w:r w:rsidRPr="00782F72">
        <w:rPr>
          <w:b/>
        </w:rPr>
        <w:t>5</w:t>
      </w:r>
      <w:r>
        <w:rPr>
          <w:rFonts w:hint="eastAsia"/>
          <w:b/>
        </w:rPr>
        <w:t>】</w:t>
      </w:r>
      <w:r w:rsidRPr="00A30F4B">
        <w:rPr>
          <w:position w:val="-28"/>
        </w:rPr>
        <w:object w:dxaOrig="2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2.25pt" o:ole="">
            <v:imagedata r:id="rId4" o:title=""/>
          </v:shape>
          <o:OLEObject Type="Embed" ProgID="Equation.DSMT4" ShapeID="_x0000_i1025" DrawAspect="Content" ObjectID="_1482491210" r:id="rId5"/>
        </w:object>
      </w:r>
      <w:r w:rsidRPr="005301BF">
        <w:fldChar w:fldCharType="begin"/>
      </w:r>
      <w:r w:rsidRPr="005301BF">
        <w:instrText xml:space="preserve"> QUOTE </w:instrText>
      </w:r>
      <w:r w:rsidRPr="00EC19A5">
        <w:fldChar w:fldCharType="begin"/>
      </w:r>
      <w:r w:rsidRPr="00EC19A5">
        <w:instrText xml:space="preserve"> QUOTE </w:instrText>
      </w:r>
      <w:r w:rsidRPr="00EC19A5">
        <w:pict>
          <v:shape id="_x0000_i1026" type="#_x0000_t75" style="width:69.7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42443&quot;/&gt;&lt;wsp:rsid wsp:val=&quot;0024181C&quot;/&gt;&lt;wsp:rsid wsp:val=&quot;00654BB4&quot;/&gt;&lt;wsp:rsid wsp:val=&quot;00B42443&quot;/&gt;&lt;wsp:rsid wsp:val=&quot;00B91DB2&quot;/&gt;&lt;wsp:rsid wsp:val=&quot;00EC19A5&quot;/&gt;&lt;/wsp:rsids&gt;&lt;/w:docPr&gt;&lt;w:body&gt;&lt;w:p wsp:rsidR=&quot;00000000&quot; wsp:rsidRDefault=&quot;00654BB4&quot; wsp:rsidP=&quot;00654BB4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&lt;/m:t&gt;&lt;/m:r&gt;&lt;m:r&gt;&lt;m:rPr&gt;&lt;m:sty m:val=&quot;p&quot;/&gt;&lt;/m:rPr&gt;&lt;w:rPr&gt;&lt;w:rFonts w:ascii=&quot;Cambria Math&quot; w:h-ansi=&quot;Cambria Math&quot;/&gt;&lt;wx:font wx:val=&quot;Cambria Math&quot;/&gt;&lt;/w:rPr&gt;&lt;m:t&gt;鈫i">
            <v:imagedata r:id="rId6" o:title="" chromakey="white"/>
          </v:shape>
        </w:pict>
      </w:r>
      <w:r w:rsidRPr="00EC19A5">
        <w:instrText xml:space="preserve"> </w:instrText>
      </w:r>
      <w:r w:rsidRPr="00EC19A5">
        <w:fldChar w:fldCharType="separate"/>
      </w:r>
      <w:r w:rsidRPr="00EC19A5">
        <w:pict>
          <v:shape id="_x0000_i1027" type="#_x0000_t75" style="width:69.7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42443&quot;/&gt;&lt;wsp:rsid wsp:val=&quot;0024181C&quot;/&gt;&lt;wsp:rsid wsp:val=&quot;00654BB4&quot;/&gt;&lt;wsp:rsid wsp:val=&quot;00B42443&quot;/&gt;&lt;wsp:rsid wsp:val=&quot;00B91DB2&quot;/&gt;&lt;wsp:rsid wsp:val=&quot;00EC19A5&quot;/&gt;&lt;/wsp:rsids&gt;&lt;/w:docPr&gt;&lt;w:body&gt;&lt;w:p wsp:rsidR=&quot;00000000&quot; wsp:rsidRDefault=&quot;00654BB4&quot; wsp:rsidP=&quot;00654BB4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&lt;/m:t&gt;&lt;/m:r&gt;&lt;m:r&gt;&lt;m:rPr&gt;&lt;m:sty m:val=&quot;p&quot;/&gt;&lt;/m:rPr&gt;&lt;w:rPr&gt;&lt;w:rFonts w:ascii=&quot;Cambria Math&quot; w:h-ansi=&quot;Cambria Math&quot;/&gt;&lt;wx:font wx:val=&quot;Cambria Math&quot;/&gt;&lt;/w:rPr&gt;&lt;m:t&gt;鈫i">
            <v:imagedata r:id="rId6" o:title="" chromakey="white"/>
          </v:shape>
        </w:pict>
      </w:r>
      <w:r w:rsidRPr="00EC19A5">
        <w:fldChar w:fldCharType="end"/>
      </w:r>
      <w:r w:rsidRPr="005301BF">
        <w:fldChar w:fldCharType="end"/>
      </w:r>
    </w:p>
    <w:p w:rsidR="008D3519" w:rsidRPr="00485A48" w:rsidRDefault="008D3519" w:rsidP="00F069F2">
      <w:pPr>
        <w:pStyle w:val="a1"/>
        <w:ind w:firstLine="31680"/>
      </w:pPr>
      <w:r w:rsidRPr="00183548">
        <w:rPr>
          <w:noProof/>
        </w:rPr>
        <w:pict>
          <v:shape id="图片 2" o:spid="_x0000_i1028" type="#_x0000_t75" style="width:146.25pt;height:187.5pt;visibility:visible">
            <v:imagedata r:id="rId7" o:title=""/>
          </v:shape>
        </w:pict>
      </w:r>
      <w:r w:rsidRPr="00183548">
        <w:rPr>
          <w:noProof/>
        </w:rPr>
        <w:pict>
          <v:shape id="图片 1" o:spid="_x0000_i1029" type="#_x0000_t75" style="width:134.25pt;height:190.5pt;visibility:visible">
            <v:imagedata r:id="rId8" o:title=""/>
          </v:shape>
        </w:pict>
      </w:r>
    </w:p>
    <w:p w:rsidR="008D3519" w:rsidRPr="008843F2" w:rsidRDefault="008D3519" w:rsidP="00F069F2">
      <w:pPr>
        <w:pStyle w:val="a0"/>
        <w:ind w:firstLineChars="1300" w:firstLine="31680"/>
        <w:jc w:val="both"/>
        <w:rPr>
          <w:sz w:val="18"/>
          <w:szCs w:val="18"/>
        </w:rPr>
      </w:pPr>
      <w:r w:rsidRPr="008843F2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8843F2">
        <w:rPr>
          <w:sz w:val="18"/>
          <w:szCs w:val="18"/>
        </w:rPr>
        <w:t>-8 x</w:t>
      </w:r>
      <w:r w:rsidRPr="008843F2">
        <w:rPr>
          <w:rFonts w:hint="eastAsia"/>
          <w:sz w:val="18"/>
          <w:szCs w:val="18"/>
        </w:rPr>
        <w:t>趋于</w:t>
      </w:r>
      <w:r w:rsidRPr="008843F2">
        <w:rPr>
          <w:sz w:val="18"/>
          <w:szCs w:val="18"/>
        </w:rPr>
        <w:t>0</w:t>
      </w:r>
      <w:r w:rsidRPr="008843F2">
        <w:rPr>
          <w:rFonts w:hint="eastAsia"/>
          <w:sz w:val="18"/>
          <w:szCs w:val="18"/>
        </w:rPr>
        <w:t>时图</w:t>
      </w:r>
      <w:r>
        <w:rPr>
          <w:sz w:val="18"/>
          <w:szCs w:val="18"/>
        </w:rPr>
        <w:t>7</w:t>
      </w:r>
      <w:r w:rsidRPr="008843F2">
        <w:rPr>
          <w:sz w:val="18"/>
          <w:szCs w:val="18"/>
        </w:rPr>
        <w:t>-9 x=0</w:t>
      </w:r>
      <w:r w:rsidRPr="008843F2">
        <w:rPr>
          <w:rFonts w:hint="eastAsia"/>
          <w:sz w:val="18"/>
          <w:szCs w:val="18"/>
        </w:rPr>
        <w:t>时</w:t>
      </w:r>
    </w:p>
    <w:p w:rsidR="008D3519" w:rsidRPr="00485A48" w:rsidRDefault="008D3519" w:rsidP="00F069F2">
      <w:pPr>
        <w:ind w:firstLine="31680"/>
      </w:pPr>
      <w:r w:rsidRPr="00782F72">
        <w:rPr>
          <w:rFonts w:hint="eastAsia"/>
        </w:rPr>
        <w:t>当</w:t>
      </w:r>
      <w:r w:rsidRPr="00782F72">
        <w:t>x</w:t>
      </w:r>
      <w:r w:rsidRPr="00782F72">
        <w:rPr>
          <w:rFonts w:hint="eastAsia"/>
        </w:rPr>
        <w:t>趋于</w:t>
      </w:r>
      <w:r w:rsidRPr="00782F72">
        <w:t>0</w:t>
      </w:r>
      <w:r w:rsidRPr="00782F72">
        <w:rPr>
          <w:rFonts w:hint="eastAsia"/>
        </w:rPr>
        <w:t>时</w:t>
      </w:r>
      <w:r w:rsidRPr="00782F72">
        <w:t xml:space="preserve">, </w:t>
      </w:r>
      <w:r w:rsidRPr="00782F72">
        <w:rPr>
          <w:rFonts w:hint="eastAsia"/>
        </w:rPr>
        <w:t>如图</w:t>
      </w:r>
      <w:r>
        <w:t>8-</w:t>
      </w:r>
      <w:r w:rsidRPr="00782F72">
        <w:t>8</w:t>
      </w:r>
      <w:r w:rsidRPr="00782F72">
        <w:rPr>
          <w:rFonts w:hint="eastAsia"/>
        </w:rPr>
        <w:t>所示</w:t>
      </w:r>
      <w:r w:rsidRPr="00782F72">
        <w:t>,</w:t>
      </w:r>
      <w:r w:rsidRPr="00782F72">
        <w:rPr>
          <w:color w:val="000000"/>
          <w:spacing w:val="8"/>
          <w:position w:val="-24"/>
        </w:rPr>
        <w:object w:dxaOrig="560" w:dyaOrig="620">
          <v:shape id="_x0000_i1030" type="#_x0000_t75" style="width:27.75pt;height:30.75pt" o:ole="">
            <v:imagedata r:id="rId9" o:title=""/>
          </v:shape>
          <o:OLEObject Type="Embed" ProgID="Equation.3" ShapeID="_x0000_i1030" DrawAspect="Content" ObjectID="_1482491211" r:id="rId10"/>
        </w:object>
      </w:r>
      <w:r w:rsidRPr="005301BF">
        <w:fldChar w:fldCharType="begin"/>
      </w:r>
      <w:r w:rsidRPr="005301BF">
        <w:instrText xml:space="preserve"> QUOTE </w:instrText>
      </w:r>
      <w:r w:rsidRPr="00EC19A5">
        <w:fldChar w:fldCharType="begin"/>
      </w:r>
      <w:r w:rsidRPr="00EC19A5">
        <w:instrText xml:space="preserve"> QUOTE </w:instrText>
      </w:r>
      <w:r w:rsidRPr="00EC19A5">
        <w:pict>
          <v:shape id="_x0000_i1031" type="#_x0000_t75" style="width:46.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42443&quot;/&gt;&lt;wsp:rsid wsp:val=&quot;0024181C&quot;/&gt;&lt;wsp:rsid wsp:val=&quot;009A34B4&quot;/&gt;&lt;wsp:rsid wsp:val=&quot;00B42443&quot;/&gt;&lt;wsp:rsid wsp:val=&quot;00B91DB2&quot;/&gt;&lt;wsp:rsid wsp:val=&quot;00EC19A5&quot;/&gt;&lt;/wsp:rsids&gt;&lt;/w:docPr&gt;&lt;w:body&gt;&lt;w:p wsp:rsidR=&quot;00000000&quot; wsp:rsidRDefault=&quot;009A34B4&quot; wsp:rsidP=&quot;009A34B4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sin&lt;/m:t&gt;&lt;/m:r&gt;&lt;/m:fName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&lt;/m:t&gt;&lt;/m:r&gt;&lt;/m:num&gt;&lt;m:den&gt;&lt;m:r&gt;&lt;w:rPr&gt;&lt;w:rFonts w:ascii=&quot;Cambria Math&quot; w:h-ansi=&quot;Cambria Math&quot;/&gt;&lt;wx:font wx:val=&quot;Cambria Math&quot;/&gt;&lt;w:i/&gt;&lt;/w:rPr&gt;&lt;m:t&gt;x&lt;/m:t&gt;&lt;/m:r&gt;&lt;/m:den&gt;&lt;/m:f&gt;&lt;/m:e&gt;&lt;/m:fun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EC19A5">
        <w:instrText xml:space="preserve"> </w:instrText>
      </w:r>
      <w:r w:rsidRPr="00EC19A5">
        <w:fldChar w:fldCharType="separate"/>
      </w:r>
      <w:r w:rsidRPr="00EC19A5">
        <w:pict>
          <v:shape id="_x0000_i1032" type="#_x0000_t75" style="width:46.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42443&quot;/&gt;&lt;wsp:rsid wsp:val=&quot;0024181C&quot;/&gt;&lt;wsp:rsid wsp:val=&quot;009A34B4&quot;/&gt;&lt;wsp:rsid wsp:val=&quot;00B42443&quot;/&gt;&lt;wsp:rsid wsp:val=&quot;00B91DB2&quot;/&gt;&lt;wsp:rsid wsp:val=&quot;00EC19A5&quot;/&gt;&lt;/wsp:rsids&gt;&lt;/w:docPr&gt;&lt;w:body&gt;&lt;w:p wsp:rsidR=&quot;00000000&quot; wsp:rsidRDefault=&quot;009A34B4&quot; wsp:rsidP=&quot;009A34B4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sin&lt;/m:t&gt;&lt;/m:r&gt;&lt;/m:fName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&lt;/m:t&gt;&lt;/m:r&gt;&lt;/m:num&gt;&lt;m:den&gt;&lt;m:r&gt;&lt;w:rPr&gt;&lt;w:rFonts w:ascii=&quot;Cambria Math&quot; w:h-ansi=&quot;Cambria Math&quot;/&gt;&lt;wx:font wx:val=&quot;Cambria Math&quot;/&gt;&lt;w:i/&gt;&lt;/w:rPr&gt;&lt;m:t&gt;x&lt;/m:t&gt;&lt;/m:r&gt;&lt;/m:den&gt;&lt;/m:f&gt;&lt;/m:e&gt;&lt;/m:fun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EC19A5">
        <w:fldChar w:fldCharType="end"/>
      </w:r>
      <w:r w:rsidRPr="005301BF">
        <w:fldChar w:fldCharType="end"/>
      </w:r>
      <w:r w:rsidRPr="00782F72">
        <w:rPr>
          <w:rFonts w:hint="eastAsia"/>
        </w:rPr>
        <w:t>的值在</w:t>
      </w:r>
      <w:r w:rsidRPr="00782F72">
        <w:t>-1</w:t>
      </w:r>
      <w:r w:rsidRPr="00782F72">
        <w:rPr>
          <w:rFonts w:hint="eastAsia"/>
        </w:rPr>
        <w:t>与</w:t>
      </w:r>
      <w:r w:rsidRPr="00782F72">
        <w:t>1</w:t>
      </w:r>
      <w:r w:rsidRPr="00782F72">
        <w:rPr>
          <w:rFonts w:hint="eastAsia"/>
        </w:rPr>
        <w:t>之间来回波动</w:t>
      </w:r>
      <w:r w:rsidRPr="00782F72">
        <w:t>,</w:t>
      </w:r>
      <w:r w:rsidRPr="00782F72">
        <w:rPr>
          <w:rFonts w:hint="eastAsia"/>
        </w:rPr>
        <w:t>有界</w:t>
      </w:r>
      <w:r w:rsidRPr="00782F72">
        <w:t>,</w:t>
      </w:r>
      <w:r w:rsidRPr="00782F72">
        <w:rPr>
          <w:rFonts w:hint="eastAsia"/>
        </w:rPr>
        <w:t>但没有极限</w:t>
      </w:r>
      <w:r w:rsidRPr="00782F72">
        <w:t>,x=0</w:t>
      </w:r>
      <w:r w:rsidRPr="00782F72">
        <w:rPr>
          <w:rFonts w:hint="eastAsia"/>
        </w:rPr>
        <w:t>是函数</w:t>
      </w:r>
      <w:r w:rsidRPr="00782F72">
        <w:rPr>
          <w:position w:val="-24"/>
        </w:rPr>
        <w:object w:dxaOrig="560" w:dyaOrig="620">
          <v:shape id="_x0000_i1033" type="#_x0000_t75" style="width:27pt;height:30pt" o:ole="">
            <v:imagedata r:id="rId12" o:title=""/>
          </v:shape>
          <o:OLEObject Type="Embed" ProgID="Equation.3" ShapeID="_x0000_i1033" DrawAspect="Content" ObjectID="_1482491212" r:id="rId13"/>
        </w:object>
      </w:r>
      <w:r w:rsidRPr="00782F72">
        <w:rPr>
          <w:rFonts w:hint="eastAsia"/>
        </w:rPr>
        <w:t>的振荡间断点</w:t>
      </w:r>
      <w:r w:rsidRPr="00782F72">
        <w:t>.</w:t>
      </w:r>
      <w:r w:rsidRPr="00782F72">
        <w:rPr>
          <w:rFonts w:hint="eastAsia"/>
        </w:rPr>
        <w:t>如图</w:t>
      </w:r>
      <w:r>
        <w:t>8-</w:t>
      </w:r>
      <w:r w:rsidRPr="00782F72">
        <w:t>9</w:t>
      </w:r>
      <w:r w:rsidRPr="00782F72">
        <w:rPr>
          <w:rFonts w:hint="eastAsia"/>
        </w:rPr>
        <w:t>所示</w:t>
      </w:r>
      <w:r w:rsidRPr="00782F72">
        <w:t>,</w:t>
      </w:r>
      <w:r w:rsidRPr="00782F72">
        <w:rPr>
          <w:position w:val="-24"/>
        </w:rPr>
        <w:object w:dxaOrig="700" w:dyaOrig="620">
          <v:shape id="_x0000_i1034" type="#_x0000_t75" style="width:35.25pt;height:30pt" o:ole="">
            <v:imagedata r:id="rId14" o:title=""/>
          </v:shape>
          <o:OLEObject Type="Embed" ProgID="Equation.3" ShapeID="_x0000_i1034" DrawAspect="Content" ObjectID="_1482491213" r:id="rId15"/>
        </w:object>
      </w:r>
      <w:r w:rsidRPr="00782F72">
        <w:rPr>
          <w:rFonts w:hint="eastAsia"/>
        </w:rPr>
        <w:t>的值不断振荡</w:t>
      </w:r>
      <w:r w:rsidRPr="00782F72">
        <w:t>,</w:t>
      </w:r>
      <w:r w:rsidRPr="00782F72">
        <w:rPr>
          <w:rFonts w:hint="eastAsia"/>
        </w:rPr>
        <w:t>但向</w:t>
      </w:r>
      <w:r w:rsidRPr="00782F72">
        <w:t>0</w:t>
      </w:r>
      <w:r w:rsidRPr="00782F72">
        <w:rPr>
          <w:rFonts w:hint="eastAsia"/>
        </w:rPr>
        <w:t>趋近</w:t>
      </w:r>
      <w:r>
        <w:rPr>
          <w:rFonts w:hint="eastAsia"/>
        </w:rPr>
        <w:t>。</w:t>
      </w:r>
    </w:p>
    <w:p w:rsidR="008D3519" w:rsidRPr="00782F72" w:rsidRDefault="008D3519" w:rsidP="00F069F2">
      <w:pPr>
        <w:ind w:firstLine="31680"/>
      </w:pPr>
      <w:r w:rsidRPr="00782F72">
        <w:rPr>
          <w:rFonts w:hint="eastAsia"/>
        </w:rPr>
        <w:t>生成图</w:t>
      </w:r>
      <w:r>
        <w:t>7-8</w:t>
      </w:r>
      <w:r>
        <w:rPr>
          <w:rFonts w:hint="eastAsia"/>
        </w:rPr>
        <w:t>，</w:t>
      </w:r>
      <w:r>
        <w:t>7-</w:t>
      </w:r>
      <w:r w:rsidRPr="00782F72">
        <w:t>9</w:t>
      </w:r>
      <w:r w:rsidRPr="00782F72">
        <w:rPr>
          <w:rFonts w:hint="eastAsia"/>
        </w:rPr>
        <w:t>的程序如下</w:t>
      </w:r>
      <w:r>
        <w:rPr>
          <w:rFonts w:hint="eastAsia"/>
        </w:rPr>
        <w:t>：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clf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subplot(1,2,1)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fplot('sin(1/x)',[-0.0001,0.0001])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subplot(1,2,2)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fplot('sin(1/x).*x',[-0.0001,0.0001])</w:t>
      </w:r>
    </w:p>
    <w:p w:rsidR="008D3519" w:rsidRPr="003A481B" w:rsidRDefault="008D3519" w:rsidP="00F069F2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8D3519" w:rsidRDefault="008D3519" w:rsidP="0035783D">
      <w:pPr>
        <w:ind w:firstLine="31680"/>
      </w:pPr>
      <w:bookmarkStart w:id="0" w:name="_GoBack"/>
      <w:bookmarkEnd w:id="0"/>
    </w:p>
    <w:sectPr w:rsidR="008D3519" w:rsidSect="00B9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443"/>
    <w:rsid w:val="00183548"/>
    <w:rsid w:val="0024181C"/>
    <w:rsid w:val="0035783D"/>
    <w:rsid w:val="003A481B"/>
    <w:rsid w:val="00485A48"/>
    <w:rsid w:val="005301BF"/>
    <w:rsid w:val="00782F72"/>
    <w:rsid w:val="008843F2"/>
    <w:rsid w:val="008D3519"/>
    <w:rsid w:val="00A30F4B"/>
    <w:rsid w:val="00B42443"/>
    <w:rsid w:val="00B91DB2"/>
    <w:rsid w:val="00EC19A5"/>
    <w:rsid w:val="00F0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443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42443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42443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B42443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B42443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B42443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B42443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B42443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4244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55</Words>
  <Characters>318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2014-11-23T04:23:00Z</dcterms:created>
  <dcterms:modified xsi:type="dcterms:W3CDTF">2015-01-11T06:20:00Z</dcterms:modified>
</cp:coreProperties>
</file>