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E14" w:rsidRDefault="00465E14" w:rsidP="008F6A76">
      <w:pPr>
        <w:pStyle w:val="a"/>
        <w:ind w:firstLineChars="0" w:firstLine="0"/>
      </w:pPr>
      <w:r w:rsidRPr="000102C7">
        <w:rPr>
          <w:rFonts w:hint="eastAsia"/>
          <w:b/>
        </w:rPr>
        <w:t>【例</w:t>
      </w:r>
      <w:r>
        <w:rPr>
          <w:b/>
        </w:rPr>
        <w:t>9</w:t>
      </w:r>
      <w:r w:rsidRPr="000102C7">
        <w:rPr>
          <w:b/>
        </w:rPr>
        <w:t>-4</w:t>
      </w:r>
      <w:r w:rsidRPr="000102C7">
        <w:rPr>
          <w:rFonts w:hint="eastAsia"/>
          <w:b/>
        </w:rPr>
        <w:t>】</w:t>
      </w:r>
      <w:r>
        <w:rPr>
          <w:noProof/>
        </w:rPr>
        <w:t xml:space="preserve"> </w:t>
      </w:r>
      <w:r>
        <w:rPr>
          <w:rFonts w:hint="eastAsia"/>
          <w:noProof/>
        </w:rPr>
        <w:t>计算行列式</w:t>
      </w:r>
      <w:r w:rsidRPr="00037631">
        <w:rPr>
          <w:position w:val="-66"/>
        </w:rPr>
        <w:object w:dxaOrig="41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in" o:ole="">
            <v:imagedata r:id="rId4" o:title=""/>
          </v:shape>
          <o:OLEObject Type="Embed" ProgID="Equation.DSMT4" ShapeID="_x0000_i1025" DrawAspect="Content" ObjectID="_1482490661" r:id="rId5"/>
        </w:object>
      </w:r>
      <w:r>
        <w:rPr>
          <w:rFonts w:hint="eastAsia"/>
          <w:noProof/>
        </w:rPr>
        <w:t>的</w:t>
      </w:r>
      <w:r w:rsidRPr="00E62ED9">
        <w:rPr>
          <w:rFonts w:hint="eastAsia"/>
          <w:noProof/>
        </w:rPr>
        <w:t>值，相应的</w:t>
      </w:r>
      <w:r w:rsidRPr="00E62ED9">
        <w:rPr>
          <w:noProof/>
        </w:rPr>
        <w:t>MATLAB</w:t>
      </w:r>
      <w:r w:rsidRPr="00E62ED9">
        <w:rPr>
          <w:rFonts w:hint="eastAsia"/>
          <w:noProof/>
        </w:rPr>
        <w:t>代码为</w:t>
      </w:r>
      <w:r>
        <w:rPr>
          <w:rFonts w:hint="eastAsia"/>
          <w:noProof/>
        </w:rPr>
        <w:t>。</w:t>
      </w:r>
    </w:p>
    <w:p w:rsidR="00465E14" w:rsidRPr="00E426ED" w:rsidRDefault="00465E14" w:rsidP="00CC6602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&gt;&gt;clear;</w:t>
      </w:r>
    </w:p>
    <w:p w:rsidR="00465E14" w:rsidRPr="00E426ED" w:rsidRDefault="00465E14" w:rsidP="00CC6602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&gt;&gt;sysms a;</w:t>
      </w:r>
    </w:p>
    <w:p w:rsidR="00465E14" w:rsidRPr="00E426ED" w:rsidRDefault="00465E14" w:rsidP="00CC6602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&gt;&gt;sysms b;</w:t>
      </w:r>
    </w:p>
    <w:p w:rsidR="00465E14" w:rsidRPr="00E426ED" w:rsidRDefault="00465E14" w:rsidP="00CC6602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&gt;&gt;sysms c;</w:t>
      </w:r>
    </w:p>
    <w:p w:rsidR="00465E14" w:rsidRPr="00E426ED" w:rsidRDefault="00465E14" w:rsidP="00CC6602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&gt;&gt;sysms d;</w:t>
      </w:r>
    </w:p>
    <w:p w:rsidR="00465E14" w:rsidRPr="00E426ED" w:rsidRDefault="00465E14" w:rsidP="00CC6602">
      <w:pPr>
        <w:pStyle w:val="a0"/>
        <w:ind w:firstLine="31680"/>
        <w:rPr>
          <w:noProof/>
          <w:sz w:val="18"/>
          <w:szCs w:val="18"/>
        </w:rPr>
      </w:pPr>
      <w:r w:rsidRPr="00E426ED">
        <w:rPr>
          <w:noProof/>
          <w:sz w:val="18"/>
          <w:szCs w:val="18"/>
        </w:rPr>
        <w:t>&gt;&gt;D=[a b c d;a a+b a+b+c a+b+c+d;a 2*a+b 3*a+2*b+c 4*a+3*b+2*c+d;</w:t>
      </w:r>
      <w:r w:rsidRPr="00E426ED">
        <w:rPr>
          <w:rFonts w:hint="eastAsia"/>
          <w:noProof/>
          <w:sz w:val="18"/>
          <w:szCs w:val="18"/>
        </w:rPr>
        <w:t>…</w:t>
      </w:r>
    </w:p>
    <w:p w:rsidR="00465E14" w:rsidRPr="00E426ED" w:rsidRDefault="00465E14" w:rsidP="00CC6602">
      <w:pPr>
        <w:pStyle w:val="a0"/>
        <w:ind w:firstLine="31680"/>
        <w:rPr>
          <w:noProof/>
          <w:sz w:val="18"/>
          <w:szCs w:val="18"/>
          <w:lang w:val="pt-BR"/>
        </w:rPr>
      </w:pPr>
      <w:r w:rsidRPr="00E426ED">
        <w:rPr>
          <w:noProof/>
          <w:sz w:val="18"/>
          <w:szCs w:val="18"/>
          <w:lang w:val="pt-BR"/>
        </w:rPr>
        <w:t>&gt;&gt;a 3*a+b 6*a+3*b+c 10*a+6*b+3*c+d];</w:t>
      </w:r>
    </w:p>
    <w:p w:rsidR="00465E14" w:rsidRPr="00E426ED" w:rsidRDefault="00465E14" w:rsidP="00CC6602">
      <w:pPr>
        <w:pStyle w:val="a0"/>
        <w:ind w:firstLine="31680"/>
        <w:rPr>
          <w:noProof/>
          <w:sz w:val="18"/>
          <w:szCs w:val="18"/>
          <w:lang w:val="pt-BR"/>
        </w:rPr>
      </w:pPr>
      <w:r w:rsidRPr="00E426ED">
        <w:rPr>
          <w:noProof/>
          <w:sz w:val="18"/>
          <w:szCs w:val="18"/>
          <w:lang w:val="pt-BR"/>
        </w:rPr>
        <w:t>&gt;&gt;determ(D)</w:t>
      </w:r>
    </w:p>
    <w:p w:rsidR="00465E14" w:rsidRPr="008F6A76" w:rsidRDefault="00465E14" w:rsidP="008F6A76">
      <w:pPr>
        <w:ind w:firstLineChars="0" w:firstLine="360"/>
        <w:rPr>
          <w:lang w:val="pt-BR"/>
        </w:rPr>
      </w:pPr>
      <w:bookmarkStart w:id="0" w:name="_GoBack"/>
      <w:bookmarkEnd w:id="0"/>
      <w:r w:rsidRPr="00E62ED9">
        <w:rPr>
          <w:rFonts w:hint="eastAsia"/>
          <w:noProof/>
        </w:rPr>
        <w:t>计算可得</w:t>
      </w:r>
      <w:r w:rsidRPr="00603816">
        <w:rPr>
          <w:noProof/>
          <w:position w:val="-6"/>
        </w:rPr>
        <w:object w:dxaOrig="700" w:dyaOrig="320">
          <v:shape id="_x0000_i1026" type="#_x0000_t75" style="width:34.5pt;height:15pt" o:ole="">
            <v:imagedata r:id="rId6" o:title=""/>
          </v:shape>
          <o:OLEObject Type="Embed" ProgID="Equation.DSMT4" ShapeID="_x0000_i1026" DrawAspect="Content" ObjectID="_1482490662" r:id="rId7"/>
        </w:object>
      </w:r>
      <w:r w:rsidRPr="00E62ED9">
        <w:rPr>
          <w:rFonts w:hint="eastAsia"/>
          <w:noProof/>
        </w:rPr>
        <w:t>。本题中用</w:t>
      </w:r>
      <w:r w:rsidRPr="00B2728E">
        <w:rPr>
          <w:noProof/>
          <w:lang w:val="pt-BR"/>
        </w:rPr>
        <w:t>det</w:t>
      </w:r>
      <w:r w:rsidRPr="00E62ED9">
        <w:rPr>
          <w:rFonts w:hint="eastAsia"/>
          <w:noProof/>
        </w:rPr>
        <w:t>命令就不能算出结果。</w:t>
      </w:r>
      <w:r w:rsidRPr="00B2728E">
        <w:rPr>
          <w:noProof/>
          <w:lang w:val="pt-BR"/>
        </w:rPr>
        <w:t>Determ(D)</w:t>
      </w:r>
      <w:r w:rsidRPr="00E62ED9">
        <w:rPr>
          <w:rFonts w:hint="eastAsia"/>
          <w:noProof/>
        </w:rPr>
        <w:t>命令等同于</w:t>
      </w:r>
      <w:r w:rsidRPr="00B2728E">
        <w:rPr>
          <w:noProof/>
          <w:lang w:val="pt-BR"/>
        </w:rPr>
        <w:t>det(sym(D))</w:t>
      </w:r>
      <w:r w:rsidRPr="00E62ED9">
        <w:rPr>
          <w:rFonts w:hint="eastAsia"/>
          <w:noProof/>
        </w:rPr>
        <w:t>命令</w:t>
      </w:r>
      <w:r w:rsidRPr="00B2728E">
        <w:rPr>
          <w:rFonts w:hint="eastAsia"/>
          <w:noProof/>
          <w:lang w:val="pt-BR"/>
        </w:rPr>
        <w:t>，</w:t>
      </w:r>
      <w:r w:rsidRPr="00E62ED9">
        <w:rPr>
          <w:rFonts w:hint="eastAsia"/>
          <w:noProof/>
        </w:rPr>
        <w:t>本题如果用</w:t>
      </w:r>
      <w:r w:rsidRPr="00B2728E">
        <w:rPr>
          <w:noProof/>
          <w:lang w:val="pt-BR"/>
        </w:rPr>
        <w:t>det(sym(D)</w:t>
      </w:r>
      <w:r w:rsidRPr="00E62ED9">
        <w:rPr>
          <w:rFonts w:hint="eastAsia"/>
          <w:noProof/>
        </w:rPr>
        <w:t>命令也能算出同样的结果。</w:t>
      </w:r>
    </w:p>
    <w:sectPr w:rsidR="00465E14" w:rsidRPr="008F6A76" w:rsidSect="006F7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37631"/>
    <w:rsid w:val="000F2412"/>
    <w:rsid w:val="001D7255"/>
    <w:rsid w:val="00465E14"/>
    <w:rsid w:val="00603816"/>
    <w:rsid w:val="006F7282"/>
    <w:rsid w:val="008F6A76"/>
    <w:rsid w:val="009005FA"/>
    <w:rsid w:val="00980877"/>
    <w:rsid w:val="00B2728E"/>
    <w:rsid w:val="00CC6602"/>
    <w:rsid w:val="00E426ED"/>
    <w:rsid w:val="00E6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48</Words>
  <Characters>276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2014-11-23T05:03:00Z</dcterms:created>
  <dcterms:modified xsi:type="dcterms:W3CDTF">2015-01-11T06:11:00Z</dcterms:modified>
</cp:coreProperties>
</file>