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4B7" w:rsidRDefault="004D74B7" w:rsidP="00E252F1">
      <w:pPr>
        <w:pStyle w:val="a"/>
        <w:ind w:firstLineChars="0" w:firstLine="0"/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9-28</w:t>
      </w:r>
      <w:bookmarkEnd w:id="0"/>
      <w:r w:rsidRPr="00D21F85">
        <w:rPr>
          <w:rFonts w:hint="eastAsia"/>
          <w:b/>
        </w:rPr>
        <w:t>】</w:t>
      </w:r>
      <w:r w:rsidRPr="00F127EE">
        <w:rPr>
          <w:rFonts w:hint="eastAsia"/>
        </w:rPr>
        <w:t>将</w:t>
      </w:r>
      <w:r>
        <w:t>a1=</w:t>
      </w:r>
      <w:r w:rsidRPr="00240CF1">
        <w:rPr>
          <w:position w:val="-6"/>
        </w:rPr>
        <w:object w:dxaOrig="11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pt" o:ole="">
            <v:imagedata r:id="rId6" o:title=""/>
          </v:shape>
          <o:OLEObject Type="Embed" ProgID="Equation.DSMT4" ShapeID="_x0000_i1025" DrawAspect="Content" ObjectID="_1482490968" r:id="rId7"/>
        </w:object>
      </w:r>
      <w:r>
        <w:rPr>
          <w:rFonts w:hint="eastAsia"/>
        </w:rPr>
        <w:t>，</w:t>
      </w:r>
      <w:r>
        <w:t>a2=</w:t>
      </w:r>
      <w:r w:rsidRPr="00240CF1">
        <w:rPr>
          <w:position w:val="-6"/>
        </w:rPr>
        <w:object w:dxaOrig="1060" w:dyaOrig="300">
          <v:shape id="_x0000_i1026" type="#_x0000_t75" style="width:53.25pt;height:15pt" o:ole="">
            <v:imagedata r:id="rId8" o:title=""/>
          </v:shape>
          <o:OLEObject Type="Embed" ProgID="Equation.DSMT4" ShapeID="_x0000_i1026" DrawAspect="Content" ObjectID="_1482490969" r:id="rId9"/>
        </w:object>
      </w:r>
      <w:r>
        <w:rPr>
          <w:rFonts w:hint="eastAsia"/>
        </w:rPr>
        <w:t>，</w:t>
      </w:r>
      <w:r w:rsidRPr="00F127EE">
        <w:t>a3=</w:t>
      </w:r>
      <w:r w:rsidRPr="00240CF1">
        <w:rPr>
          <w:position w:val="-6"/>
        </w:rPr>
        <w:object w:dxaOrig="1060" w:dyaOrig="300">
          <v:shape id="_x0000_i1027" type="#_x0000_t75" style="width:53.25pt;height:15pt" o:ole="">
            <v:imagedata r:id="rId10" o:title=""/>
          </v:shape>
          <o:OLEObject Type="Embed" ProgID="Equation.DSMT4" ShapeID="_x0000_i1027" DrawAspect="Content" ObjectID="_1482490970" r:id="rId11"/>
        </w:object>
      </w:r>
      <w:r w:rsidRPr="00F127EE">
        <w:rPr>
          <w:rFonts w:hint="eastAsia"/>
        </w:rPr>
        <w:t>向量组正交化</w:t>
      </w:r>
      <w:r>
        <w:rPr>
          <w:rFonts w:hint="eastAsia"/>
        </w:rPr>
        <w:t>。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>a1=[1;0;-1;0]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>a1 =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 xml:space="preserve">     1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 xml:space="preserve">     0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 xml:space="preserve">    -1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 xml:space="preserve">     0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>a2=[1;-1;0;1];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>a3=[-1;1;1;0];</w:t>
      </w:r>
    </w:p>
    <w:p w:rsidR="004D74B7" w:rsidRPr="00CC712A" w:rsidRDefault="004D74B7" w:rsidP="00CC712A">
      <w:pPr>
        <w:pStyle w:val="a0"/>
        <w:ind w:firstLine="31680"/>
        <w:rPr>
          <w:sz w:val="18"/>
          <w:szCs w:val="18"/>
          <w:lang w:val="pt-BR"/>
        </w:rPr>
      </w:pPr>
      <w:r w:rsidRPr="00CC712A">
        <w:rPr>
          <w:sz w:val="18"/>
          <w:szCs w:val="18"/>
          <w:lang w:val="pt-BR"/>
        </w:rPr>
        <w:t>Q=orth([a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CC712A">
          <w:rPr>
            <w:sz w:val="18"/>
            <w:szCs w:val="18"/>
            <w:lang w:val="pt-BR"/>
          </w:rPr>
          <w:t>1 a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2"/>
            <w:attr w:name="UnitName" w:val="a"/>
          </w:smartTagPr>
        </w:smartTag>
        <w:r w:rsidRPr="00CC712A">
          <w:rPr>
            <w:sz w:val="18"/>
            <w:szCs w:val="18"/>
            <w:lang w:val="pt-BR"/>
          </w:rPr>
          <w:t>2 a</w:t>
        </w:r>
      </w:smartTag>
      <w:r w:rsidRPr="00CC712A">
        <w:rPr>
          <w:sz w:val="18"/>
          <w:szCs w:val="18"/>
          <w:lang w:val="pt-BR"/>
        </w:rPr>
        <w:t>3])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Q </w:t>
      </w:r>
      <w:r>
        <w:rPr>
          <w:sz w:val="18"/>
          <w:szCs w:val="18"/>
        </w:rPr>
        <w:t>=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-0.6928    0.0587   -0.4280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0.5046    0.4078   -0.7609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0.4589   -0.6730   -0.0563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-0.2339   -0.6143   -0.4843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Q'*Q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ans =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1.00000   -0.0000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0    1.0000    0.0000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-0.0000    0.0000    1.0000</w:t>
      </w: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</w:p>
    <w:p w:rsidR="004D74B7" w:rsidRPr="00093588" w:rsidRDefault="004D74B7" w:rsidP="00CC712A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Q</w:t>
      </w:r>
      <w:r w:rsidRPr="00093588">
        <w:rPr>
          <w:rFonts w:hint="eastAsia"/>
          <w:sz w:val="18"/>
          <w:szCs w:val="18"/>
        </w:rPr>
        <w:t>就是正交化后的矩阵，</w:t>
      </w:r>
      <w:r w:rsidRPr="00093588">
        <w:rPr>
          <w:sz w:val="18"/>
          <w:szCs w:val="18"/>
        </w:rPr>
        <w:t>orth()</w:t>
      </w:r>
      <w:r w:rsidRPr="00093588">
        <w:rPr>
          <w:rFonts w:hint="eastAsia"/>
          <w:sz w:val="18"/>
          <w:szCs w:val="18"/>
        </w:rPr>
        <w:t>是正交化函数</w:t>
      </w:r>
    </w:p>
    <w:p w:rsidR="004D74B7" w:rsidRPr="00E252F1" w:rsidRDefault="004D74B7" w:rsidP="004275D1">
      <w:pPr>
        <w:ind w:firstLine="31680"/>
      </w:pPr>
    </w:p>
    <w:sectPr w:rsidR="004D74B7" w:rsidRPr="00E252F1" w:rsidSect="009E65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4B7" w:rsidRDefault="004D74B7" w:rsidP="004275D1">
      <w:pPr>
        <w:ind w:firstLine="31680"/>
      </w:pPr>
      <w:r>
        <w:separator/>
      </w:r>
    </w:p>
  </w:endnote>
  <w:endnote w:type="continuationSeparator" w:id="1">
    <w:p w:rsidR="004D74B7" w:rsidRDefault="004D74B7" w:rsidP="004275D1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B7" w:rsidRDefault="004D74B7" w:rsidP="004275D1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B7" w:rsidRDefault="004D74B7" w:rsidP="004275D1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B7" w:rsidRDefault="004D74B7" w:rsidP="004275D1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4B7" w:rsidRDefault="004D74B7" w:rsidP="004275D1">
      <w:pPr>
        <w:ind w:firstLine="31680"/>
      </w:pPr>
      <w:r>
        <w:separator/>
      </w:r>
    </w:p>
  </w:footnote>
  <w:footnote w:type="continuationSeparator" w:id="1">
    <w:p w:rsidR="004D74B7" w:rsidRDefault="004D74B7" w:rsidP="004275D1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B7" w:rsidRDefault="004D74B7" w:rsidP="004275D1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B7" w:rsidRPr="002D7E3E" w:rsidRDefault="004D74B7" w:rsidP="004275D1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4B7" w:rsidRDefault="004D74B7" w:rsidP="004275D1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93588"/>
    <w:rsid w:val="0013691D"/>
    <w:rsid w:val="00155138"/>
    <w:rsid w:val="0020385A"/>
    <w:rsid w:val="00240CF1"/>
    <w:rsid w:val="002B67BC"/>
    <w:rsid w:val="002C2EDA"/>
    <w:rsid w:val="002D7E3E"/>
    <w:rsid w:val="002E6832"/>
    <w:rsid w:val="00377267"/>
    <w:rsid w:val="004275D1"/>
    <w:rsid w:val="004A1AC0"/>
    <w:rsid w:val="004D74B7"/>
    <w:rsid w:val="004E167D"/>
    <w:rsid w:val="006716E1"/>
    <w:rsid w:val="006E2EFB"/>
    <w:rsid w:val="00714BB2"/>
    <w:rsid w:val="007A09C0"/>
    <w:rsid w:val="007D62F9"/>
    <w:rsid w:val="0087655C"/>
    <w:rsid w:val="008F6A76"/>
    <w:rsid w:val="009005FA"/>
    <w:rsid w:val="00980877"/>
    <w:rsid w:val="009B799F"/>
    <w:rsid w:val="009E6566"/>
    <w:rsid w:val="00A75F60"/>
    <w:rsid w:val="00AC07F8"/>
    <w:rsid w:val="00AE5CD1"/>
    <w:rsid w:val="00B629CD"/>
    <w:rsid w:val="00BB4034"/>
    <w:rsid w:val="00C35958"/>
    <w:rsid w:val="00C95EE3"/>
    <w:rsid w:val="00CB333B"/>
    <w:rsid w:val="00CC712A"/>
    <w:rsid w:val="00D21F85"/>
    <w:rsid w:val="00D314C7"/>
    <w:rsid w:val="00DB5662"/>
    <w:rsid w:val="00E252F1"/>
    <w:rsid w:val="00F12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65</Words>
  <Characters>371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2014-11-23T05:39:00Z</dcterms:created>
  <dcterms:modified xsi:type="dcterms:W3CDTF">2015-01-11T06:16:00Z</dcterms:modified>
</cp:coreProperties>
</file>