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76E" w:rsidRDefault="005C076E" w:rsidP="007A09C0">
      <w:pPr>
        <w:pStyle w:val="a"/>
        <w:ind w:firstLineChars="0" w:firstLine="0"/>
        <w:rPr>
          <w:noProof/>
        </w:rPr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9-26</w:t>
      </w:r>
      <w:bookmarkEnd w:id="0"/>
      <w:r w:rsidRPr="000102C7">
        <w:rPr>
          <w:rFonts w:hint="eastAsia"/>
          <w:b/>
        </w:rPr>
        <w:t>】</w:t>
      </w:r>
      <w:r w:rsidRPr="000A21E1">
        <w:rPr>
          <w:rFonts w:hint="eastAsia"/>
          <w:noProof/>
        </w:rPr>
        <w:t>求矩阵</w:t>
      </w:r>
      <w:r>
        <w:t>A=[612  19</w:t>
      </w:r>
      <w:r>
        <w:rPr>
          <w:rFonts w:hint="eastAsia"/>
        </w:rPr>
        <w:t>；</w:t>
      </w:r>
      <w:r>
        <w:t>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9"/>
          <w:attr w:name="Year" w:val="1933"/>
        </w:smartTagPr>
        <w:r>
          <w:t>9  -20  -33</w:t>
        </w:r>
      </w:smartTag>
      <w:r>
        <w:rPr>
          <w:rFonts w:hint="eastAsia"/>
        </w:rPr>
        <w:t>；</w:t>
      </w:r>
      <w:r>
        <w:t>4  9  15]</w:t>
      </w:r>
      <w:r>
        <w:rPr>
          <w:rFonts w:hint="eastAsia"/>
          <w:noProof/>
        </w:rPr>
        <w:t>的特征值</w:t>
      </w:r>
      <w:r>
        <w:rPr>
          <w:noProof/>
        </w:rPr>
        <w:t>,</w:t>
      </w:r>
      <w:r>
        <w:rPr>
          <w:rFonts w:hint="eastAsia"/>
          <w:noProof/>
        </w:rPr>
        <w:t>具体代码序列如下。</w:t>
      </w:r>
    </w:p>
    <w:p w:rsidR="005C076E" w:rsidRPr="00093588" w:rsidRDefault="005C076E" w:rsidP="00130772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>A=[6 ,12,19 ;-9 , -20 ,-33;4,9,15 ];</w:t>
      </w:r>
    </w:p>
    <w:p w:rsidR="005C076E" w:rsidRPr="00093588" w:rsidRDefault="005C076E" w:rsidP="00130772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>d=eig(A)</w:t>
      </w:r>
    </w:p>
    <w:p w:rsidR="005C076E" w:rsidRPr="00093588" w:rsidRDefault="005C076E" w:rsidP="00130772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 xml:space="preserve">d </w:t>
      </w:r>
      <w:r>
        <w:rPr>
          <w:noProof/>
          <w:sz w:val="18"/>
          <w:szCs w:val="18"/>
        </w:rPr>
        <w:t>=</w:t>
      </w:r>
    </w:p>
    <w:p w:rsidR="005C076E" w:rsidRPr="00093588" w:rsidRDefault="005C076E" w:rsidP="00130772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 xml:space="preserve">   -1.0000</w:t>
      </w:r>
    </w:p>
    <w:p w:rsidR="005C076E" w:rsidRPr="00093588" w:rsidRDefault="005C076E" w:rsidP="00130772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 xml:space="preserve">    1.0000</w:t>
      </w:r>
    </w:p>
    <w:p w:rsidR="005C076E" w:rsidRPr="00093588" w:rsidRDefault="005C076E" w:rsidP="00130772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 xml:space="preserve">    1.0000</w:t>
      </w:r>
    </w:p>
    <w:p w:rsidR="005C076E" w:rsidRPr="007A09C0" w:rsidRDefault="005C076E" w:rsidP="0083733A">
      <w:pPr>
        <w:ind w:firstLine="31680"/>
      </w:pPr>
    </w:p>
    <w:sectPr w:rsidR="005C076E" w:rsidRPr="007A09C0" w:rsidSect="00FA5F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76E" w:rsidRDefault="005C076E" w:rsidP="0083733A">
      <w:pPr>
        <w:ind w:firstLine="31680"/>
      </w:pPr>
      <w:r>
        <w:separator/>
      </w:r>
    </w:p>
  </w:endnote>
  <w:endnote w:type="continuationSeparator" w:id="1">
    <w:p w:rsidR="005C076E" w:rsidRDefault="005C076E" w:rsidP="0083733A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76E" w:rsidRDefault="005C076E" w:rsidP="0083733A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76E" w:rsidRDefault="005C076E" w:rsidP="0083733A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76E" w:rsidRDefault="005C076E" w:rsidP="0083733A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76E" w:rsidRDefault="005C076E" w:rsidP="0083733A">
      <w:pPr>
        <w:ind w:firstLine="31680"/>
      </w:pPr>
      <w:r>
        <w:separator/>
      </w:r>
    </w:p>
  </w:footnote>
  <w:footnote w:type="continuationSeparator" w:id="1">
    <w:p w:rsidR="005C076E" w:rsidRDefault="005C076E" w:rsidP="0083733A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76E" w:rsidRDefault="005C076E" w:rsidP="0083733A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76E" w:rsidRPr="002D7E3E" w:rsidRDefault="005C076E" w:rsidP="0083733A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76E" w:rsidRDefault="005C076E" w:rsidP="0083733A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93588"/>
    <w:rsid w:val="000A21E1"/>
    <w:rsid w:val="00130772"/>
    <w:rsid w:val="0013691D"/>
    <w:rsid w:val="00155138"/>
    <w:rsid w:val="002B67BC"/>
    <w:rsid w:val="002C2EDA"/>
    <w:rsid w:val="002D7E3E"/>
    <w:rsid w:val="002E6832"/>
    <w:rsid w:val="00377267"/>
    <w:rsid w:val="0045249A"/>
    <w:rsid w:val="004A1AC0"/>
    <w:rsid w:val="004E167D"/>
    <w:rsid w:val="005C076E"/>
    <w:rsid w:val="006716E1"/>
    <w:rsid w:val="006E2EFB"/>
    <w:rsid w:val="00714BB2"/>
    <w:rsid w:val="007A09C0"/>
    <w:rsid w:val="0083733A"/>
    <w:rsid w:val="00865A84"/>
    <w:rsid w:val="0087655C"/>
    <w:rsid w:val="008F6A76"/>
    <w:rsid w:val="009005FA"/>
    <w:rsid w:val="00980877"/>
    <w:rsid w:val="009B799F"/>
    <w:rsid w:val="00A75F60"/>
    <w:rsid w:val="00AC07F8"/>
    <w:rsid w:val="00AE5CD1"/>
    <w:rsid w:val="00B629CD"/>
    <w:rsid w:val="00BB4034"/>
    <w:rsid w:val="00C35958"/>
    <w:rsid w:val="00CB333B"/>
    <w:rsid w:val="00D314C7"/>
    <w:rsid w:val="00DB5662"/>
    <w:rsid w:val="00FA5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</Words>
  <Characters>121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2014-11-23T05:38:00Z</dcterms:created>
  <dcterms:modified xsi:type="dcterms:W3CDTF">2015-01-11T06:17:00Z</dcterms:modified>
</cp:coreProperties>
</file>