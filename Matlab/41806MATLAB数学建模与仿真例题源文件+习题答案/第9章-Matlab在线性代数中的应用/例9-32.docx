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95" w:rsidRDefault="00EE4A95" w:rsidP="00EE5F35">
      <w:pPr>
        <w:pStyle w:val="a"/>
        <w:ind w:firstLineChars="0" w:firstLine="0"/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9-32</w:t>
      </w:r>
      <w:bookmarkEnd w:id="0"/>
      <w:r w:rsidRPr="00D21F85">
        <w:rPr>
          <w:rFonts w:hint="eastAsia"/>
          <w:b/>
        </w:rPr>
        <w:t>】</w:t>
      </w:r>
      <w:r>
        <w:t xml:space="preserve"> </w:t>
      </w:r>
      <w:r>
        <w:rPr>
          <w:rFonts w:hint="eastAsia"/>
        </w:rPr>
        <w:t>求一个正交变换</w:t>
      </w:r>
      <w:r>
        <w:t>X=PY</w:t>
      </w:r>
      <w:r>
        <w:rPr>
          <w:rFonts w:hint="eastAsia"/>
        </w:rPr>
        <w:t>，把二次型化成标准形。</w:t>
      </w:r>
    </w:p>
    <w:p w:rsidR="00EE4A95" w:rsidRDefault="00EE4A95" w:rsidP="001D4FCD">
      <w:pPr>
        <w:ind w:firstLine="31680"/>
      </w:pPr>
      <w:r>
        <w:rPr>
          <w:rFonts w:hint="eastAsia"/>
        </w:rPr>
        <w:t>解：先写出二次型的实对称矩阵</w:t>
      </w:r>
    </w:p>
    <w:p w:rsidR="00EE4A95" w:rsidRDefault="00EE4A95" w:rsidP="001D4FCD">
      <w:pPr>
        <w:ind w:firstLine="31680"/>
      </w:pPr>
      <w:r>
        <w:rPr>
          <w:rFonts w:hint="eastAsia"/>
        </w:rPr>
        <w:t>在</w:t>
      </w:r>
      <w:r>
        <w:t>Matlab</w:t>
      </w:r>
      <w:r>
        <w:rPr>
          <w:rFonts w:hint="eastAsia"/>
        </w:rPr>
        <w:t>编辑器中建立</w:t>
      </w:r>
      <w:r>
        <w:t>M</w:t>
      </w:r>
      <w:r>
        <w:rPr>
          <w:rFonts w:hint="eastAsia"/>
        </w:rPr>
        <w:t>文件如下：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A=[0 1 1 -1;1 0 -1 1;1 -1 0 1;-1 1 1 0];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[P,D]=schur(A)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syms y1 y2  y3 y4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y=[y1;y2;y3;y4]</w:t>
      </w:r>
      <w:r w:rsidRPr="001D4FCD">
        <w:rPr>
          <w:rFonts w:hint="eastAsia"/>
          <w:sz w:val="18"/>
          <w:szCs w:val="18"/>
          <w:lang w:val="es-ES"/>
        </w:rPr>
        <w:t>；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X=vpa(P,2)*y         %vpa</w:t>
      </w:r>
      <w:r w:rsidRPr="007000E9">
        <w:rPr>
          <w:rFonts w:hint="eastAsia"/>
          <w:sz w:val="18"/>
          <w:szCs w:val="18"/>
        </w:rPr>
        <w:t>表示可变精度计算</w:t>
      </w:r>
      <w:r w:rsidRPr="001D4FCD">
        <w:rPr>
          <w:rFonts w:hint="eastAsia"/>
          <w:sz w:val="18"/>
          <w:szCs w:val="18"/>
          <w:lang w:val="es-ES"/>
        </w:rPr>
        <w:t>，</w:t>
      </w:r>
      <w:r w:rsidRPr="007000E9">
        <w:rPr>
          <w:rFonts w:hint="eastAsia"/>
          <w:sz w:val="18"/>
          <w:szCs w:val="18"/>
        </w:rPr>
        <w:t>这里取</w:t>
      </w:r>
      <w:r w:rsidRPr="001D4FCD">
        <w:rPr>
          <w:sz w:val="18"/>
          <w:szCs w:val="18"/>
          <w:lang w:val="es-ES"/>
        </w:rPr>
        <w:t>2</w:t>
      </w:r>
      <w:r w:rsidRPr="007000E9">
        <w:rPr>
          <w:rFonts w:hint="eastAsia"/>
          <w:sz w:val="18"/>
          <w:szCs w:val="18"/>
        </w:rPr>
        <w:t>位精度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f=[y1 y2 y3 y4]*D*y</w:t>
      </w:r>
    </w:p>
    <w:p w:rsidR="00EE4A95" w:rsidRPr="007000E9" w:rsidRDefault="00EE4A95" w:rsidP="001D4FCD">
      <w:pPr>
        <w:pStyle w:val="a0"/>
        <w:ind w:firstLine="31680"/>
        <w:rPr>
          <w:sz w:val="18"/>
          <w:szCs w:val="18"/>
        </w:rPr>
      </w:pPr>
      <w:r w:rsidRPr="007000E9">
        <w:rPr>
          <w:rFonts w:hint="eastAsia"/>
          <w:sz w:val="18"/>
          <w:szCs w:val="18"/>
        </w:rPr>
        <w:t>运行后结果显示如下：</w:t>
      </w:r>
    </w:p>
    <w:p w:rsidR="00EE4A95" w:rsidRPr="007000E9" w:rsidRDefault="00EE4A95" w:rsidP="001D4FCD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P =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7000E9">
        <w:rPr>
          <w:sz w:val="18"/>
          <w:szCs w:val="18"/>
        </w:rPr>
        <w:t xml:space="preserve">   </w:t>
      </w:r>
      <w:r w:rsidRPr="001D4FCD">
        <w:rPr>
          <w:sz w:val="18"/>
          <w:szCs w:val="18"/>
          <w:lang w:val="es-ES"/>
        </w:rPr>
        <w:t xml:space="preserve">780/989      780/3691       1/2       -390/1351 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 xml:space="preserve">   780/3691     780/989       -1/2        390/1351 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 xml:space="preserve">   780/1351    -780/1351      -1/2        390/1351 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 xml:space="preserve">      0            0           1/2       1170/1351 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D =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 xml:space="preserve">      1            0            0            0     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 xml:space="preserve">      0            1            0            0     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 xml:space="preserve">      0            0           -3            0     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 xml:space="preserve">      0            0            0            1     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X =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[ .79*y1+.21*y2+.50*y3-.29*y4]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[ .21*y1+.79*y2-.50*y3+.29*y4]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[ .56*y1-.56*y2-.50*y3+.29*y4]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[.50*y3+.85*y4]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f =</w:t>
      </w:r>
    </w:p>
    <w:p w:rsidR="00EE4A95" w:rsidRPr="001D4FCD" w:rsidRDefault="00EE4A95" w:rsidP="001D4FCD">
      <w:pPr>
        <w:pStyle w:val="a0"/>
        <w:ind w:firstLine="31680"/>
        <w:rPr>
          <w:sz w:val="18"/>
          <w:szCs w:val="18"/>
          <w:lang w:val="es-ES"/>
        </w:rPr>
      </w:pPr>
      <w:r w:rsidRPr="001D4FCD">
        <w:rPr>
          <w:sz w:val="18"/>
          <w:szCs w:val="18"/>
          <w:lang w:val="es-ES"/>
        </w:rPr>
        <w:t>y1^2+y2^2-3*y3^2+y4^2</w:t>
      </w:r>
    </w:p>
    <w:p w:rsidR="00EE4A95" w:rsidRPr="007000E9" w:rsidRDefault="00EE4A95" w:rsidP="001D4FCD">
      <w:pPr>
        <w:pStyle w:val="a0"/>
        <w:ind w:firstLine="31680"/>
        <w:rPr>
          <w:sz w:val="18"/>
          <w:szCs w:val="18"/>
        </w:rPr>
      </w:pPr>
      <w:r w:rsidRPr="007000E9">
        <w:rPr>
          <w:rFonts w:hint="eastAsia"/>
          <w:sz w:val="18"/>
          <w:szCs w:val="18"/>
        </w:rPr>
        <w:t>即</w:t>
      </w:r>
      <w:r w:rsidRPr="007000E9">
        <w:rPr>
          <w:sz w:val="18"/>
          <w:szCs w:val="18"/>
        </w:rPr>
        <w:t xml:space="preserve">    f = y1^2+y2^2-3*y3^2+y4^2</w:t>
      </w:r>
    </w:p>
    <w:p w:rsidR="00EE4A95" w:rsidRPr="00EE5F35" w:rsidRDefault="00EE4A95" w:rsidP="00991DFC">
      <w:pPr>
        <w:ind w:firstLine="31680"/>
      </w:pPr>
    </w:p>
    <w:sectPr w:rsidR="00EE4A95" w:rsidRPr="00EE5F35" w:rsidSect="008D7D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A95" w:rsidRDefault="00EE4A95" w:rsidP="00991DFC">
      <w:pPr>
        <w:ind w:firstLine="31680"/>
      </w:pPr>
      <w:r>
        <w:separator/>
      </w:r>
    </w:p>
  </w:endnote>
  <w:endnote w:type="continuationSeparator" w:id="1">
    <w:p w:rsidR="00EE4A95" w:rsidRDefault="00EE4A95" w:rsidP="00991DFC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95" w:rsidRDefault="00EE4A95" w:rsidP="00991DFC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95" w:rsidRDefault="00EE4A95" w:rsidP="00991DFC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95" w:rsidRDefault="00EE4A95" w:rsidP="00991DFC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A95" w:rsidRDefault="00EE4A95" w:rsidP="00991DFC">
      <w:pPr>
        <w:ind w:firstLine="31680"/>
      </w:pPr>
      <w:r>
        <w:separator/>
      </w:r>
    </w:p>
  </w:footnote>
  <w:footnote w:type="continuationSeparator" w:id="1">
    <w:p w:rsidR="00EE4A95" w:rsidRDefault="00EE4A95" w:rsidP="00991DFC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95" w:rsidRDefault="00EE4A95" w:rsidP="00991DFC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95" w:rsidRPr="002D7E3E" w:rsidRDefault="00EE4A95" w:rsidP="00991DFC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95" w:rsidRDefault="00EE4A95" w:rsidP="00991DFC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13691D"/>
    <w:rsid w:val="00155138"/>
    <w:rsid w:val="001D4FCD"/>
    <w:rsid w:val="0020385A"/>
    <w:rsid w:val="002B67BC"/>
    <w:rsid w:val="002C2EDA"/>
    <w:rsid w:val="002D7E3E"/>
    <w:rsid w:val="002E6832"/>
    <w:rsid w:val="00377267"/>
    <w:rsid w:val="003F353D"/>
    <w:rsid w:val="004243BF"/>
    <w:rsid w:val="004A1AC0"/>
    <w:rsid w:val="004E167D"/>
    <w:rsid w:val="006716E1"/>
    <w:rsid w:val="006E2EFB"/>
    <w:rsid w:val="007000E9"/>
    <w:rsid w:val="00714BB2"/>
    <w:rsid w:val="007A09C0"/>
    <w:rsid w:val="0087655C"/>
    <w:rsid w:val="00890C89"/>
    <w:rsid w:val="008D7D87"/>
    <w:rsid w:val="008F6A76"/>
    <w:rsid w:val="009005FA"/>
    <w:rsid w:val="00980877"/>
    <w:rsid w:val="00991DFC"/>
    <w:rsid w:val="009B799F"/>
    <w:rsid w:val="00A75F60"/>
    <w:rsid w:val="00AC07F8"/>
    <w:rsid w:val="00AE5CD1"/>
    <w:rsid w:val="00B629CD"/>
    <w:rsid w:val="00BB4034"/>
    <w:rsid w:val="00C35958"/>
    <w:rsid w:val="00CB333B"/>
    <w:rsid w:val="00D21F85"/>
    <w:rsid w:val="00D314C7"/>
    <w:rsid w:val="00D56A17"/>
    <w:rsid w:val="00DB5662"/>
    <w:rsid w:val="00E252F1"/>
    <w:rsid w:val="00EE4A95"/>
    <w:rsid w:val="00EE5F35"/>
    <w:rsid w:val="00F0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123</Words>
  <Characters>702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2014-11-23T05:40:00Z</dcterms:created>
  <dcterms:modified xsi:type="dcterms:W3CDTF">2015-01-11T06:16:00Z</dcterms:modified>
</cp:coreProperties>
</file>