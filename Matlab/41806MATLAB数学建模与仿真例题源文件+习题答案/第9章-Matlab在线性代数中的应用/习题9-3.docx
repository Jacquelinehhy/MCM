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AD8" w:rsidRPr="00E346FD" w:rsidRDefault="00584AD8" w:rsidP="00E346FD">
      <w:pPr>
        <w:rPr>
          <w:b/>
        </w:rPr>
      </w:pPr>
      <w:r w:rsidRPr="00AB34DE">
        <w:rPr>
          <w:rFonts w:ascii="宋体" w:hAnsi="宋体" w:hint="eastAsia"/>
          <w:b/>
        </w:rPr>
        <w:t>习题</w:t>
      </w:r>
      <w:r>
        <w:rPr>
          <w:rFonts w:ascii="宋体" w:hAnsi="宋体"/>
          <w:b/>
        </w:rPr>
        <w:t>9</w:t>
      </w:r>
      <w:r w:rsidRPr="00AB34DE">
        <w:rPr>
          <w:rFonts w:ascii="宋体" w:hAnsi="宋体"/>
          <w:b/>
        </w:rPr>
        <w:t>-</w:t>
      </w:r>
      <w:r>
        <w:rPr>
          <w:rFonts w:ascii="宋体" w:hAnsi="宋体"/>
          <w:b/>
        </w:rPr>
        <w:t>3</w:t>
      </w:r>
      <w:r w:rsidRPr="00AB34DE">
        <w:rPr>
          <w:rFonts w:ascii="宋体" w:hAnsi="宋体" w:hint="eastAsia"/>
          <w:b/>
        </w:rPr>
        <w:t>：</w:t>
      </w:r>
      <w:r w:rsidRPr="00E346FD">
        <w:rPr>
          <w:rFonts w:hint="eastAsia"/>
          <w:b/>
        </w:rPr>
        <w:t>试决定一个通过下列</w:t>
      </w:r>
      <w:r w:rsidRPr="00E346FD">
        <w:rPr>
          <w:b/>
        </w:rPr>
        <w:t>A</w:t>
      </w:r>
      <w:r w:rsidRPr="00E346FD">
        <w:rPr>
          <w:rFonts w:hint="eastAsia"/>
          <w:b/>
        </w:rPr>
        <w:t>、</w:t>
      </w:r>
      <w:r w:rsidRPr="00E346FD">
        <w:rPr>
          <w:b/>
        </w:rPr>
        <w:t>B</w:t>
      </w:r>
      <w:r w:rsidRPr="00E346FD">
        <w:rPr>
          <w:rFonts w:hint="eastAsia"/>
          <w:b/>
        </w:rPr>
        <w:t>、</w:t>
      </w:r>
      <w:r w:rsidRPr="00E346FD">
        <w:rPr>
          <w:b/>
        </w:rPr>
        <w:t>C</w:t>
      </w:r>
      <w:r w:rsidRPr="00E346FD">
        <w:rPr>
          <w:rFonts w:hint="eastAsia"/>
          <w:b/>
        </w:rPr>
        <w:t>、</w:t>
      </w:r>
      <w:r w:rsidRPr="00E346FD">
        <w:rPr>
          <w:b/>
        </w:rPr>
        <w:t>D</w:t>
      </w:r>
      <w:r w:rsidRPr="00E346FD">
        <w:rPr>
          <w:rFonts w:hint="eastAsia"/>
          <w:b/>
        </w:rPr>
        <w:t>四点的三次多项式，并在直角座标平面上，画出此多项式的图形：</w:t>
      </w:r>
    </w:p>
    <w:p w:rsidR="00584AD8" w:rsidRPr="00E346FD" w:rsidRDefault="00584AD8" w:rsidP="00E346FD">
      <w:pPr>
        <w:ind w:firstLine="420"/>
        <w:rPr>
          <w:b/>
        </w:rPr>
      </w:pPr>
      <w:r w:rsidRPr="00E346FD">
        <w:rPr>
          <w:b/>
        </w:rPr>
        <w:t xml:space="preserve">                    A</w:t>
      </w:r>
      <w:r w:rsidRPr="00E346FD">
        <w:rPr>
          <w:rFonts w:hint="eastAsia"/>
          <w:b/>
        </w:rPr>
        <w:t>：</w:t>
      </w:r>
      <w:r w:rsidRPr="00E346FD">
        <w:rPr>
          <w:b/>
        </w:rPr>
        <w:t>(-2,0); B</w:t>
      </w:r>
      <w:r w:rsidRPr="00E346FD">
        <w:rPr>
          <w:rFonts w:hint="eastAsia"/>
          <w:b/>
        </w:rPr>
        <w:t>：</w:t>
      </w:r>
      <w:r w:rsidRPr="00E346FD">
        <w:rPr>
          <w:b/>
        </w:rPr>
        <w:t>(-1,1)</w:t>
      </w:r>
      <w:r w:rsidRPr="00E346FD">
        <w:rPr>
          <w:rFonts w:hint="eastAsia"/>
          <w:b/>
        </w:rPr>
        <w:t>；</w:t>
      </w:r>
      <w:r w:rsidRPr="00E346FD">
        <w:rPr>
          <w:b/>
        </w:rPr>
        <w:t>C</w:t>
      </w:r>
      <w:r w:rsidRPr="00E346FD">
        <w:rPr>
          <w:rFonts w:hint="eastAsia"/>
          <w:b/>
        </w:rPr>
        <w:t>：</w:t>
      </w:r>
      <w:r w:rsidRPr="00E346FD">
        <w:rPr>
          <w:b/>
        </w:rPr>
        <w:t>(0,0)</w:t>
      </w:r>
      <w:r w:rsidRPr="00E346FD">
        <w:rPr>
          <w:rFonts w:hint="eastAsia"/>
          <w:b/>
        </w:rPr>
        <w:t>；</w:t>
      </w:r>
      <w:r w:rsidRPr="00E346FD">
        <w:rPr>
          <w:b/>
        </w:rPr>
        <w:t>D</w:t>
      </w:r>
      <w:r w:rsidRPr="00E346FD">
        <w:rPr>
          <w:rFonts w:hint="eastAsia"/>
          <w:b/>
        </w:rPr>
        <w:t>：</w:t>
      </w:r>
      <w:r w:rsidRPr="00E346FD">
        <w:rPr>
          <w:b/>
        </w:rPr>
        <w:t>(1,0)</w:t>
      </w:r>
    </w:p>
    <w:p w:rsidR="00584AD8" w:rsidRPr="00E346FD" w:rsidRDefault="00584AD8" w:rsidP="00E346FD">
      <w:pPr>
        <w:ind w:firstLine="420"/>
        <w:rPr>
          <w:b/>
        </w:rPr>
      </w:pPr>
    </w:p>
    <w:p w:rsidR="00584AD8" w:rsidRPr="00E346FD" w:rsidRDefault="00584AD8" w:rsidP="00E346FD">
      <w:pPr>
        <w:ind w:firstLine="420"/>
        <w:rPr>
          <w:b/>
        </w:rPr>
      </w:pPr>
      <w:r w:rsidRPr="00E346FD">
        <w:rPr>
          <w:rFonts w:hint="eastAsia"/>
          <w:b/>
        </w:rPr>
        <w:t>目标函数：</w:t>
      </w:r>
    </w:p>
    <w:p w:rsidR="00584AD8" w:rsidRPr="00E346FD" w:rsidRDefault="00584AD8" w:rsidP="00E346FD">
      <w:pPr>
        <w:ind w:firstLine="420"/>
        <w:rPr>
          <w:b/>
        </w:rPr>
      </w:pPr>
      <w:r w:rsidRPr="00E346FD">
        <w:rPr>
          <w:b/>
        </w:rPr>
        <w:tab/>
      </w:r>
      <w:r w:rsidRPr="00E346FD">
        <w:rPr>
          <w:b/>
        </w:rPr>
        <w:tab/>
      </w:r>
      <w:r w:rsidRPr="00E346FD">
        <w:rPr>
          <w:b/>
        </w:rPr>
        <w:tab/>
      </w:r>
      <w:r w:rsidRPr="00E346FD">
        <w:rPr>
          <w:b/>
          <w:position w:val="-10"/>
        </w:rPr>
        <w:object w:dxaOrig="1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16.5pt" o:ole="">
            <v:imagedata r:id="rId6" o:title=""/>
          </v:shape>
          <o:OLEObject Type="Embed" ProgID="Equation.3" ShapeID="_x0000_i1025" DrawAspect="Content" ObjectID="_1482490600" r:id="rId7"/>
        </w:object>
      </w:r>
    </w:p>
    <w:p w:rsidR="00584AD8" w:rsidRPr="00E346FD" w:rsidRDefault="00584AD8" w:rsidP="00E346FD">
      <w:pPr>
        <w:ind w:firstLine="420"/>
        <w:rPr>
          <w:b/>
        </w:rPr>
      </w:pPr>
      <w:r w:rsidRPr="00E346FD">
        <w:rPr>
          <w:rFonts w:hint="eastAsia"/>
          <w:b/>
        </w:rPr>
        <w:t>约束条件：</w:t>
      </w:r>
    </w:p>
    <w:p w:rsidR="00584AD8" w:rsidRPr="00E346FD" w:rsidRDefault="00584AD8" w:rsidP="00E346FD">
      <w:pPr>
        <w:ind w:firstLine="420"/>
        <w:rPr>
          <w:b/>
        </w:rPr>
      </w:pPr>
      <w:r w:rsidRPr="00E346FD">
        <w:rPr>
          <w:b/>
          <w:position w:val="-10"/>
        </w:rPr>
        <w:object w:dxaOrig="2120" w:dyaOrig="320">
          <v:shape id="_x0000_i1026" type="#_x0000_t75" style="width:105.75pt;height:16.5pt" o:ole="">
            <v:imagedata r:id="rId8" o:title=""/>
          </v:shape>
          <o:OLEObject Type="Embed" ProgID="Equation.3" ShapeID="_x0000_i1026" DrawAspect="Content" ObjectID="_1482490601" r:id="rId9"/>
        </w:object>
      </w:r>
    </w:p>
    <w:p w:rsidR="00584AD8" w:rsidRPr="00AB34DE" w:rsidRDefault="00584AD8" w:rsidP="00E346FD">
      <w:pPr>
        <w:rPr>
          <w:rFonts w:ascii="宋体"/>
          <w:b/>
        </w:rPr>
      </w:pPr>
    </w:p>
    <w:p w:rsidR="00584AD8" w:rsidRPr="008F5272" w:rsidRDefault="00584AD8" w:rsidP="008F5272">
      <w:pPr>
        <w:rPr>
          <w:rFonts w:ascii="宋体"/>
          <w:b/>
        </w:rPr>
      </w:pPr>
      <w:r w:rsidRPr="008F5272">
        <w:rPr>
          <w:rFonts w:ascii="宋体" w:hAnsi="宋体" w:hint="eastAsia"/>
          <w:b/>
        </w:rPr>
        <w:t>答：</w:t>
      </w:r>
    </w:p>
    <w:p w:rsidR="00584AD8" w:rsidRDefault="00584AD8" w:rsidP="00E346FD">
      <w:pPr>
        <w:ind w:firstLine="420"/>
      </w:pPr>
      <w:bookmarkStart w:id="0" w:name="_GoBack"/>
      <w:bookmarkEnd w:id="0"/>
      <w:r>
        <w:rPr>
          <w:rFonts w:hint="eastAsia"/>
        </w:rPr>
        <w:t>将约束条件改写成下面的不等式</w:t>
      </w:r>
    </w:p>
    <w:p w:rsidR="00584AD8" w:rsidRDefault="00584AD8" w:rsidP="00E346FD">
      <w:pPr>
        <w:ind w:firstLine="420"/>
      </w:pPr>
      <w:r w:rsidRPr="00B53EC7">
        <w:rPr>
          <w:position w:val="-10"/>
        </w:rPr>
        <w:object w:dxaOrig="1860" w:dyaOrig="320">
          <v:shape id="_x0000_i1027" type="#_x0000_t75" style="width:92.25pt;height:16.5pt" o:ole="">
            <v:imagedata r:id="rId10" o:title=""/>
          </v:shape>
          <o:OLEObject Type="Embed" ProgID="Equation.3" ShapeID="_x0000_i1027" DrawAspect="Content" ObjectID="_1482490602" r:id="rId11"/>
        </w:object>
      </w:r>
    </w:p>
    <w:p w:rsidR="00584AD8" w:rsidRDefault="00584AD8" w:rsidP="00E346FD">
      <w:pPr>
        <w:ind w:firstLine="420"/>
      </w:pPr>
      <w:r w:rsidRPr="00B53EC7">
        <w:rPr>
          <w:position w:val="-10"/>
        </w:rPr>
        <w:object w:dxaOrig="1800" w:dyaOrig="320">
          <v:shape id="_x0000_i1028" type="#_x0000_t75" style="width:90pt;height:16.5pt" o:ole="">
            <v:imagedata r:id="rId12" o:title=""/>
          </v:shape>
          <o:OLEObject Type="Embed" ProgID="Equation.3" ShapeID="_x0000_i1028" DrawAspect="Content" ObjectID="_1482490603" r:id="rId13"/>
        </w:object>
      </w:r>
    </w:p>
    <w:p w:rsidR="00584AD8" w:rsidRDefault="00584AD8" w:rsidP="00E346FD">
      <w:pPr>
        <w:ind w:firstLine="420"/>
      </w:pPr>
      <w:r>
        <w:rPr>
          <w:rFonts w:hint="eastAsia"/>
        </w:rPr>
        <w:t>两个约束条件都是线性的，在</w:t>
      </w:r>
      <w:r>
        <w:t>Matlab</w:t>
      </w:r>
      <w:r>
        <w:rPr>
          <w:rFonts w:hint="eastAsia"/>
        </w:rPr>
        <w:t>中实现：</w:t>
      </w:r>
    </w:p>
    <w:p w:rsidR="00584AD8" w:rsidRPr="00B36CCA" w:rsidRDefault="00584AD8" w:rsidP="00994ACB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&gt;&gt; x0=[10;10;10];</w:t>
      </w:r>
    </w:p>
    <w:p w:rsidR="00584AD8" w:rsidRPr="00B36CCA" w:rsidRDefault="00584AD8" w:rsidP="00994ACB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&gt;&gt; A=[-</w:t>
      </w:r>
      <w:smartTag w:uri="urn:schemas-microsoft-com:office:smarttags" w:element="chsdate">
        <w:smartTagPr>
          <w:attr w:name="Year" w:val="2001"/>
          <w:attr w:name="Month" w:val="2"/>
          <w:attr w:name="Day" w:val="2"/>
          <w:attr w:name="IsLunarDate" w:val="False"/>
          <w:attr w:name="IsROCDate" w:val="False"/>
        </w:smartTagPr>
        <w:r w:rsidRPr="00B36CCA">
          <w:rPr>
            <w:sz w:val="18"/>
            <w:szCs w:val="18"/>
          </w:rPr>
          <w:t>1 -2 -2</w:t>
        </w:r>
      </w:smartTag>
      <w:r w:rsidRPr="00B36CCA">
        <w:rPr>
          <w:sz w:val="18"/>
          <w:szCs w:val="18"/>
        </w:rPr>
        <w:t>;1 2 2];</w:t>
      </w:r>
    </w:p>
    <w:p w:rsidR="00584AD8" w:rsidRPr="00B36CCA" w:rsidRDefault="00584AD8" w:rsidP="00994ACB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&gt;&gt; b=[0;72];</w:t>
      </w:r>
    </w:p>
    <w:p w:rsidR="00584AD8" w:rsidRPr="00B36CCA" w:rsidRDefault="00584AD8" w:rsidP="00994ACB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&gt;&gt; [x,fval]=fmincon('-x(1)*x(2)*x(3)',x0,A,b)</w:t>
      </w:r>
    </w:p>
    <w:p w:rsidR="00584AD8" w:rsidRPr="00B36CCA" w:rsidRDefault="00584AD8" w:rsidP="00994ACB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x =</w:t>
      </w:r>
    </w:p>
    <w:p w:rsidR="00584AD8" w:rsidRPr="00B36CCA" w:rsidRDefault="00584AD8" w:rsidP="00994ACB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24.0000</w:t>
      </w:r>
    </w:p>
    <w:p w:rsidR="00584AD8" w:rsidRPr="00B36CCA" w:rsidRDefault="00584AD8" w:rsidP="00994ACB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12.0000</w:t>
      </w:r>
    </w:p>
    <w:p w:rsidR="00584AD8" w:rsidRPr="00B36CCA" w:rsidRDefault="00584AD8" w:rsidP="00994ACB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12.0000</w:t>
      </w:r>
    </w:p>
    <w:p w:rsidR="00584AD8" w:rsidRPr="00B36CCA" w:rsidRDefault="00584AD8" w:rsidP="00994ACB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fval =</w:t>
      </w:r>
    </w:p>
    <w:p w:rsidR="00584AD8" w:rsidRPr="00B36CCA" w:rsidRDefault="00584AD8" w:rsidP="00994ACB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  -3456</w:t>
      </w:r>
    </w:p>
    <w:p w:rsidR="00584AD8" w:rsidRDefault="00584AD8" w:rsidP="00E346FD">
      <w:pPr>
        <w:ind w:firstLine="420"/>
      </w:pPr>
      <w:r>
        <w:rPr>
          <w:rFonts w:hint="eastAsia"/>
        </w:rPr>
        <w:t>线性不等式约束条件的值</w:t>
      </w:r>
      <w:r>
        <w:t>&lt;=0</w:t>
      </w:r>
    </w:p>
    <w:p w:rsidR="00584AD8" w:rsidRPr="00B36CCA" w:rsidRDefault="00584AD8" w:rsidP="00994ACB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&gt;&gt; A*x-b</w:t>
      </w:r>
    </w:p>
    <w:p w:rsidR="00584AD8" w:rsidRPr="00B36CCA" w:rsidRDefault="00584AD8" w:rsidP="00994ACB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ans =</w:t>
      </w:r>
    </w:p>
    <w:p w:rsidR="00584AD8" w:rsidRPr="00B36CCA" w:rsidRDefault="00584AD8" w:rsidP="00994ACB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-72</w:t>
      </w:r>
    </w:p>
    <w:p w:rsidR="00584AD8" w:rsidRPr="00B36CCA" w:rsidRDefault="00584AD8" w:rsidP="00994ACB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0</w:t>
      </w:r>
    </w:p>
    <w:p w:rsidR="00584AD8" w:rsidRDefault="00584AD8"/>
    <w:sectPr w:rsidR="00584AD8" w:rsidSect="00FB1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AD8" w:rsidRDefault="00584AD8" w:rsidP="008F5272">
      <w:r>
        <w:separator/>
      </w:r>
    </w:p>
  </w:endnote>
  <w:endnote w:type="continuationSeparator" w:id="1">
    <w:p w:rsidR="00584AD8" w:rsidRDefault="00584AD8" w:rsidP="008F5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??朢痽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AD8" w:rsidRDefault="00584AD8" w:rsidP="008F5272">
      <w:r>
        <w:separator/>
      </w:r>
    </w:p>
  </w:footnote>
  <w:footnote w:type="continuationSeparator" w:id="1">
    <w:p w:rsidR="00584AD8" w:rsidRDefault="00584AD8" w:rsidP="008F52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7CF2"/>
    <w:rsid w:val="000D4471"/>
    <w:rsid w:val="00584AD8"/>
    <w:rsid w:val="007A3B50"/>
    <w:rsid w:val="008F5272"/>
    <w:rsid w:val="009005FA"/>
    <w:rsid w:val="00994ACB"/>
    <w:rsid w:val="00AB34DE"/>
    <w:rsid w:val="00B36CCA"/>
    <w:rsid w:val="00B53EC7"/>
    <w:rsid w:val="00D464A8"/>
    <w:rsid w:val="00D67CF2"/>
    <w:rsid w:val="00E346FD"/>
    <w:rsid w:val="00FB1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6F3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F5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F527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F5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F5272"/>
    <w:rPr>
      <w:rFonts w:cs="Times New Roman"/>
      <w:sz w:val="18"/>
      <w:szCs w:val="18"/>
    </w:rPr>
  </w:style>
  <w:style w:type="paragraph" w:customStyle="1" w:styleId="Normal1">
    <w:name w:val="Normal1"/>
    <w:basedOn w:val="Normal"/>
    <w:uiPriority w:val="99"/>
    <w:rsid w:val="008F5272"/>
    <w:pPr>
      <w:widowControl/>
      <w:overflowPunct w:val="0"/>
      <w:autoSpaceDE w:val="0"/>
      <w:autoSpaceDN w:val="0"/>
      <w:adjustRightInd w:val="0"/>
      <w:jc w:val="left"/>
    </w:pPr>
    <w:rPr>
      <w:rFonts w:ascii="Times New Roman" w:eastAsia="PMingLiU" w:hAnsi="Times New Roman"/>
      <w:kern w:val="0"/>
      <w:sz w:val="20"/>
      <w:szCs w:val="20"/>
      <w:lang w:eastAsia="zh-TW"/>
    </w:rPr>
  </w:style>
  <w:style w:type="character" w:customStyle="1" w:styleId="Input">
    <w:name w:val="Input"/>
    <w:basedOn w:val="DefaultParagraphFont"/>
    <w:uiPriority w:val="99"/>
    <w:rsid w:val="008F5272"/>
    <w:rPr>
      <w:rFonts w:ascii="Courier New" w:hAnsi="Courier New" w:cs="Courier New"/>
      <w:b/>
      <w:color w:val="008000"/>
      <w:sz w:val="20"/>
    </w:rPr>
  </w:style>
  <w:style w:type="character" w:customStyle="1" w:styleId="Output">
    <w:name w:val="Output"/>
    <w:basedOn w:val="DefaultParagraphFont"/>
    <w:uiPriority w:val="99"/>
    <w:rsid w:val="008F5272"/>
    <w:rPr>
      <w:rFonts w:ascii="Courier New" w:hAnsi="Courier New" w:cs="Courier New"/>
      <w:color w:val="0000FF"/>
      <w:sz w:val="20"/>
    </w:rPr>
  </w:style>
  <w:style w:type="paragraph" w:customStyle="1" w:styleId="a">
    <w:name w:val="程序"/>
    <w:basedOn w:val="Normal"/>
    <w:next w:val="NormalIndent"/>
    <w:link w:val="Char"/>
    <w:uiPriority w:val="99"/>
    <w:rsid w:val="008F5272"/>
    <w:pPr>
      <w:shd w:val="clear" w:color="auto" w:fill="EEECE1"/>
      <w:ind w:firstLineChars="200" w:firstLine="420"/>
      <w:jc w:val="left"/>
    </w:pPr>
    <w:rPr>
      <w:rFonts w:ascii="Times New Roman" w:hAnsi="Times New Roman"/>
      <w:kern w:val="0"/>
      <w:sz w:val="20"/>
      <w:szCs w:val="21"/>
    </w:rPr>
  </w:style>
  <w:style w:type="character" w:customStyle="1" w:styleId="Char">
    <w:name w:val="程序 Char"/>
    <w:link w:val="a"/>
    <w:uiPriority w:val="99"/>
    <w:locked/>
    <w:rsid w:val="008F5272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8F52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32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67</Words>
  <Characters>385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2014-11-23T06:03:00Z</dcterms:created>
  <dcterms:modified xsi:type="dcterms:W3CDTF">2015-01-11T06:10:00Z</dcterms:modified>
</cp:coreProperties>
</file>