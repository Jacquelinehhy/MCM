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A1" w:rsidRPr="00D70CE5" w:rsidRDefault="00F16BA1" w:rsidP="00714BB2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9-8</w:t>
      </w:r>
      <w:bookmarkEnd w:id="0"/>
      <w:r w:rsidRPr="000102C7">
        <w:rPr>
          <w:rFonts w:hint="eastAsia"/>
          <w:b/>
        </w:rPr>
        <w:t>】</w:t>
      </w:r>
      <w:r w:rsidRPr="00D70CE5">
        <w:rPr>
          <w:rFonts w:hint="eastAsia"/>
        </w:rPr>
        <w:t>向量</w:t>
      </w:r>
      <w:r w:rsidRPr="00D70CE5">
        <w:t>a=(1,2,3),b=(2,3,4),c=(5,2,1),</w:t>
      </w:r>
      <w:r w:rsidRPr="00D70CE5">
        <w:rPr>
          <w:rFonts w:hint="eastAsia"/>
        </w:rPr>
        <w:t>求</w:t>
      </w:r>
      <w:r w:rsidRPr="00D70CE5">
        <w:t>a</w:t>
      </w:r>
      <w:r w:rsidRPr="00D70CE5">
        <w:rPr>
          <w:rFonts w:hint="eastAsia"/>
        </w:rPr>
        <w:t>·</w:t>
      </w:r>
      <w:r w:rsidRPr="00D70CE5">
        <w:t>(b</w:t>
      </w:r>
      <w:r w:rsidRPr="00D70CE5">
        <w:rPr>
          <w:rFonts w:hint="eastAsia"/>
        </w:rPr>
        <w:t>×</w:t>
      </w:r>
      <w:r w:rsidRPr="00D70CE5">
        <w:t>c)</w:t>
      </w:r>
      <w:r w:rsidRPr="00D70CE5">
        <w:rPr>
          <w:rFonts w:hint="eastAsia"/>
        </w:rPr>
        <w:t>的混合积</w:t>
      </w:r>
      <w:r>
        <w:rPr>
          <w:rFonts w:hint="eastAsia"/>
        </w:rPr>
        <w:t>。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a=[1 2 3]</w:t>
      </w:r>
    </w:p>
    <w:p w:rsidR="00F16BA1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a =</w:t>
      </w:r>
    </w:p>
    <w:p w:rsidR="00F16BA1" w:rsidRPr="00EC44D7" w:rsidRDefault="00F16BA1" w:rsidP="001A5C6F">
      <w:pPr>
        <w:pStyle w:val="a0"/>
        <w:ind w:firstLineChars="300" w:firstLine="31680"/>
        <w:rPr>
          <w:sz w:val="18"/>
          <w:szCs w:val="18"/>
        </w:rPr>
      </w:pPr>
      <w:r w:rsidRPr="00EC44D7">
        <w:rPr>
          <w:sz w:val="18"/>
          <w:szCs w:val="18"/>
        </w:rPr>
        <w:t>1     2     3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&gt;&gt; b=[2 3 4]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b =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2     3     4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&gt;&gt; c=[5 2 1]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c =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 xml:space="preserve"> 5     2     1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 xml:space="preserve">&gt;&gt; v=dot(a,cross(b,c))       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v =</w:t>
      </w:r>
    </w:p>
    <w:p w:rsidR="00F16BA1" w:rsidRPr="00EC44D7" w:rsidRDefault="00F16BA1" w:rsidP="001A5C6F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 xml:space="preserve">   -2</w:t>
      </w:r>
    </w:p>
    <w:p w:rsidR="00F16BA1" w:rsidRPr="00714BB2" w:rsidRDefault="00F16BA1" w:rsidP="008C347C">
      <w:pPr>
        <w:ind w:firstLine="31680"/>
      </w:pPr>
    </w:p>
    <w:sectPr w:rsidR="00F16BA1" w:rsidRPr="00714BB2" w:rsidSect="000D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D0C28"/>
    <w:rsid w:val="001A5C6F"/>
    <w:rsid w:val="004B289F"/>
    <w:rsid w:val="006E2EFB"/>
    <w:rsid w:val="00714BB2"/>
    <w:rsid w:val="008C347C"/>
    <w:rsid w:val="008F6A76"/>
    <w:rsid w:val="009005FA"/>
    <w:rsid w:val="00980877"/>
    <w:rsid w:val="00AC07F8"/>
    <w:rsid w:val="00D70CE5"/>
    <w:rsid w:val="00DB5662"/>
    <w:rsid w:val="00EC44D7"/>
    <w:rsid w:val="00F1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27</Words>
  <Characters>157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2014-11-23T05:04:00Z</dcterms:created>
  <dcterms:modified xsi:type="dcterms:W3CDTF">2015-01-11T06:14:00Z</dcterms:modified>
</cp:coreProperties>
</file>