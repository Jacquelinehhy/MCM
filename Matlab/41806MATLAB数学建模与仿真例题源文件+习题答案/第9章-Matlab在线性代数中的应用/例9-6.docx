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550" w:rsidRPr="00E426ED" w:rsidRDefault="00E90550" w:rsidP="00AC07F8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9-6</w:t>
      </w:r>
      <w:bookmarkEnd w:id="0"/>
      <w:r w:rsidRPr="000102C7">
        <w:rPr>
          <w:rFonts w:hint="eastAsia"/>
          <w:b/>
        </w:rPr>
        <w:t>】</w:t>
      </w:r>
      <w:r w:rsidRPr="000F50BA">
        <w:rPr>
          <w:rFonts w:hint="eastAsia"/>
        </w:rPr>
        <w:t>求向量</w:t>
      </w:r>
      <w:r w:rsidRPr="000F50BA">
        <w:t>X=</w:t>
      </w:r>
      <w:r w:rsidRPr="00037631">
        <w:rPr>
          <w:position w:val="-16"/>
        </w:rPr>
        <w:object w:dxaOrig="9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1.75pt" o:ole="">
            <v:imagedata r:id="rId4" o:title=""/>
          </v:shape>
          <o:OLEObject Type="Embed" ProgID="Equation.DSMT4" ShapeID="_x0000_i1025" DrawAspect="Content" ObjectID="_1482490677" r:id="rId5"/>
        </w:object>
      </w:r>
      <w:r w:rsidRPr="000F50BA">
        <w:rPr>
          <w:rFonts w:hint="eastAsia"/>
        </w:rPr>
        <w:t>与向量</w:t>
      </w:r>
      <w:r w:rsidRPr="000F50BA">
        <w:t xml:space="preserve">Y= </w:t>
      </w:r>
      <w:r w:rsidRPr="00037631">
        <w:rPr>
          <w:position w:val="-16"/>
        </w:rPr>
        <w:object w:dxaOrig="1060" w:dyaOrig="440">
          <v:shape id="_x0000_i1026" type="#_x0000_t75" style="width:53.25pt;height:21.75pt" o:ole="">
            <v:imagedata r:id="rId6" o:title=""/>
          </v:shape>
          <o:OLEObject Type="Embed" ProgID="Equation.DSMT4" ShapeID="_x0000_i1026" DrawAspect="Content" ObjectID="_1482490678" r:id="rId7"/>
        </w:object>
      </w:r>
      <w:r w:rsidRPr="000F50BA">
        <w:rPr>
          <w:rFonts w:hint="eastAsia"/>
        </w:rPr>
        <w:t>的点乘。</w:t>
      </w:r>
    </w:p>
    <w:p w:rsidR="00E90550" w:rsidRPr="00E426ED" w:rsidRDefault="00E90550" w:rsidP="00D8389A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X=[-1 0 2];</w:t>
      </w:r>
    </w:p>
    <w:p w:rsidR="00E90550" w:rsidRPr="00E426ED" w:rsidRDefault="00E90550" w:rsidP="00D8389A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Y=[-2 -1 1];</w:t>
      </w:r>
    </w:p>
    <w:p w:rsidR="00E90550" w:rsidRPr="00E426ED" w:rsidRDefault="00E90550" w:rsidP="00D8389A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Z=dot(X,Y)</w:t>
      </w:r>
    </w:p>
    <w:p w:rsidR="00E90550" w:rsidRPr="00E426ED" w:rsidRDefault="00E90550" w:rsidP="00D8389A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Z = 4</w:t>
      </w:r>
    </w:p>
    <w:p w:rsidR="00E90550" w:rsidRPr="00E426ED" w:rsidRDefault="00E90550" w:rsidP="00D8389A">
      <w:pPr>
        <w:pStyle w:val="a0"/>
        <w:ind w:firstLine="31680"/>
        <w:rPr>
          <w:sz w:val="18"/>
          <w:szCs w:val="18"/>
        </w:rPr>
      </w:pPr>
      <w:r w:rsidRPr="00E426ED">
        <w:rPr>
          <w:rFonts w:hint="eastAsia"/>
          <w:sz w:val="18"/>
          <w:szCs w:val="18"/>
        </w:rPr>
        <w:t>还可用另一种算法：</w:t>
      </w:r>
    </w:p>
    <w:p w:rsidR="00E90550" w:rsidRPr="00E426ED" w:rsidRDefault="00E90550" w:rsidP="00D8389A">
      <w:pPr>
        <w:pStyle w:val="a0"/>
        <w:ind w:firstLine="31680"/>
        <w:rPr>
          <w:sz w:val="18"/>
          <w:szCs w:val="18"/>
        </w:rPr>
      </w:pPr>
      <w:r w:rsidRPr="00E426ED">
        <w:rPr>
          <w:sz w:val="18"/>
          <w:szCs w:val="18"/>
        </w:rPr>
        <w:t>sum(X.*Y)</w:t>
      </w:r>
    </w:p>
    <w:p w:rsidR="00E90550" w:rsidRPr="00E426ED" w:rsidRDefault="00E90550" w:rsidP="00D8389A">
      <w:pPr>
        <w:pStyle w:val="a0"/>
        <w:ind w:firstLine="31680"/>
        <w:rPr>
          <w:sz w:val="18"/>
          <w:szCs w:val="18"/>
        </w:rPr>
      </w:pPr>
      <w:r w:rsidRPr="00E426ED">
        <w:t>ans = 4</w:t>
      </w:r>
    </w:p>
    <w:p w:rsidR="00E90550" w:rsidRPr="00AC07F8" w:rsidRDefault="00E90550" w:rsidP="000B49F0">
      <w:pPr>
        <w:ind w:firstLine="31680"/>
      </w:pPr>
    </w:p>
    <w:sectPr w:rsidR="00E90550" w:rsidRPr="00AC07F8" w:rsidSect="00BC4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37631"/>
    <w:rsid w:val="000B49F0"/>
    <w:rsid w:val="000F50BA"/>
    <w:rsid w:val="0040226C"/>
    <w:rsid w:val="006E2EFB"/>
    <w:rsid w:val="008F6A76"/>
    <w:rsid w:val="009005FA"/>
    <w:rsid w:val="00980877"/>
    <w:rsid w:val="00AC07F8"/>
    <w:rsid w:val="00BC4956"/>
    <w:rsid w:val="00D8389A"/>
    <w:rsid w:val="00E426ED"/>
    <w:rsid w:val="00E90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21</Words>
  <Characters>120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2014-11-23T05:04:00Z</dcterms:created>
  <dcterms:modified xsi:type="dcterms:W3CDTF">2015-01-11T06:12:00Z</dcterms:modified>
</cp:coreProperties>
</file>