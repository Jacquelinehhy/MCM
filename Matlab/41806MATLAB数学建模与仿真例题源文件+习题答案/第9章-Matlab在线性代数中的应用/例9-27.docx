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C8C" w:rsidRPr="00D21F85" w:rsidRDefault="00345C8C" w:rsidP="0020385A">
      <w:pPr>
        <w:pStyle w:val="a"/>
        <w:ind w:firstLineChars="0" w:firstLine="0"/>
      </w:pPr>
      <w:r w:rsidRPr="00D21F85">
        <w:rPr>
          <w:rFonts w:hint="eastAsia"/>
        </w:rPr>
        <w:t>【</w:t>
      </w:r>
      <w:bookmarkStart w:id="0" w:name="_GoBack"/>
      <w:r w:rsidRPr="00D21F85">
        <w:rPr>
          <w:rFonts w:hint="eastAsia"/>
        </w:rPr>
        <w:t>例</w:t>
      </w:r>
      <w:r>
        <w:t>9-27</w:t>
      </w:r>
      <w:bookmarkEnd w:id="0"/>
      <w:r w:rsidRPr="00D21F85">
        <w:rPr>
          <w:rFonts w:hint="eastAsia"/>
        </w:rPr>
        <w:t>】</w:t>
      </w:r>
      <w:r w:rsidRPr="00380250">
        <w:rPr>
          <w:rFonts w:hint="eastAsia"/>
        </w:rPr>
        <w:t>将矩阵</w:t>
      </w:r>
      <w:r w:rsidRPr="00380250">
        <w:t>A</w:t>
      </w:r>
      <w:r>
        <w:t>=</w:t>
      </w:r>
      <w:r w:rsidRPr="00240CF1">
        <w:rPr>
          <w:position w:val="-52"/>
        </w:rPr>
        <w:object w:dxaOrig="108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5pt;height:57.75pt" o:ole="">
            <v:imagedata r:id="rId6" o:title=""/>
          </v:shape>
          <o:OLEObject Type="Embed" ProgID="Equation.DSMT4" ShapeID="_x0000_i1025" DrawAspect="Content" ObjectID="_1482490967" r:id="rId7"/>
        </w:object>
      </w:r>
      <w:r>
        <w:rPr>
          <w:rFonts w:hint="eastAsia"/>
        </w:rPr>
        <w:t>正交化。</w:t>
      </w:r>
    </w:p>
    <w:p w:rsidR="00345C8C" w:rsidRPr="00093588" w:rsidRDefault="00345C8C" w:rsidP="005A7A1E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>A=[4 0 0;0 3 1;0 1 3];</w:t>
      </w:r>
    </w:p>
    <w:p w:rsidR="00345C8C" w:rsidRPr="00093588" w:rsidRDefault="00345C8C" w:rsidP="005A7A1E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>P=orth(A)</w:t>
      </w:r>
    </w:p>
    <w:p w:rsidR="00345C8C" w:rsidRPr="00093588" w:rsidRDefault="00345C8C" w:rsidP="005A7A1E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>P =</w:t>
      </w:r>
    </w:p>
    <w:p w:rsidR="00345C8C" w:rsidRPr="00093588" w:rsidRDefault="00345C8C" w:rsidP="005A7A1E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 xml:space="preserve">           0         1         0      </w:t>
      </w:r>
    </w:p>
    <w:p w:rsidR="00345C8C" w:rsidRPr="00093588" w:rsidRDefault="00345C8C" w:rsidP="005A7A1E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 xml:space="preserve">  -985/1393        0        -985/1393  </w:t>
      </w:r>
    </w:p>
    <w:p w:rsidR="00345C8C" w:rsidRPr="00093588" w:rsidRDefault="00345C8C" w:rsidP="005A7A1E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 xml:space="preserve">  -985/1393        0         985/1393  </w:t>
      </w:r>
    </w:p>
    <w:p w:rsidR="00345C8C" w:rsidRPr="00093588" w:rsidRDefault="00345C8C" w:rsidP="005A7A1E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>format short</w:t>
      </w:r>
    </w:p>
    <w:p w:rsidR="00345C8C" w:rsidRPr="00093588" w:rsidRDefault="00345C8C" w:rsidP="005A7A1E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>P</w:t>
      </w:r>
    </w:p>
    <w:p w:rsidR="00345C8C" w:rsidRPr="00093588" w:rsidRDefault="00345C8C" w:rsidP="005A7A1E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>P =</w:t>
      </w:r>
    </w:p>
    <w:p w:rsidR="00345C8C" w:rsidRPr="00093588" w:rsidRDefault="00345C8C" w:rsidP="005A7A1E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>0   1.0000          0</w:t>
      </w:r>
    </w:p>
    <w:p w:rsidR="00345C8C" w:rsidRPr="00093588" w:rsidRDefault="00345C8C" w:rsidP="005A7A1E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 xml:space="preserve">   -0.7071         0   -0.7071</w:t>
      </w:r>
    </w:p>
    <w:p w:rsidR="00345C8C" w:rsidRPr="00093588" w:rsidRDefault="00345C8C" w:rsidP="005A7A1E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 xml:space="preserve">   -0.7071         0    0.7071</w:t>
      </w:r>
    </w:p>
    <w:p w:rsidR="00345C8C" w:rsidRPr="00093588" w:rsidRDefault="00345C8C" w:rsidP="005A7A1E">
      <w:pPr>
        <w:pStyle w:val="a0"/>
        <w:ind w:firstLine="31680"/>
        <w:rPr>
          <w:sz w:val="18"/>
          <w:szCs w:val="18"/>
        </w:rPr>
      </w:pPr>
    </w:p>
    <w:p w:rsidR="00345C8C" w:rsidRPr="00093588" w:rsidRDefault="00345C8C" w:rsidP="005A7A1E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>Q=P'*P</w:t>
      </w:r>
    </w:p>
    <w:p w:rsidR="00345C8C" w:rsidRPr="00093588" w:rsidRDefault="00345C8C" w:rsidP="005A7A1E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>Q =</w:t>
      </w:r>
    </w:p>
    <w:p w:rsidR="00345C8C" w:rsidRPr="00093588" w:rsidRDefault="00345C8C" w:rsidP="005A7A1E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 xml:space="preserve">    1.0000         0    0.0000</w:t>
      </w:r>
    </w:p>
    <w:p w:rsidR="00345C8C" w:rsidRPr="00093588" w:rsidRDefault="00345C8C" w:rsidP="005A7A1E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 xml:space="preserve">         0    1.0000         0</w:t>
      </w:r>
    </w:p>
    <w:p w:rsidR="00345C8C" w:rsidRPr="00093588" w:rsidRDefault="00345C8C" w:rsidP="005A7A1E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 xml:space="preserve">    0.0000         0    1.0000</w:t>
      </w:r>
    </w:p>
    <w:p w:rsidR="00345C8C" w:rsidRPr="0020385A" w:rsidRDefault="00345C8C" w:rsidP="007C41D5">
      <w:pPr>
        <w:ind w:firstLine="31680"/>
      </w:pPr>
    </w:p>
    <w:sectPr w:rsidR="00345C8C" w:rsidRPr="0020385A" w:rsidSect="003F19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C8C" w:rsidRDefault="00345C8C" w:rsidP="007C41D5">
      <w:pPr>
        <w:ind w:firstLine="31680"/>
      </w:pPr>
      <w:r>
        <w:separator/>
      </w:r>
    </w:p>
  </w:endnote>
  <w:endnote w:type="continuationSeparator" w:id="1">
    <w:p w:rsidR="00345C8C" w:rsidRDefault="00345C8C" w:rsidP="007C41D5">
      <w:pPr>
        <w:ind w:firstLine="316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C8C" w:rsidRDefault="00345C8C" w:rsidP="007C41D5">
    <w:pPr>
      <w:pStyle w:val="Footer"/>
      <w:ind w:firstLine="316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C8C" w:rsidRDefault="00345C8C" w:rsidP="007C41D5">
    <w:pPr>
      <w:pStyle w:val="Footer"/>
      <w:ind w:firstLine="3168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C8C" w:rsidRDefault="00345C8C" w:rsidP="007C41D5">
    <w:pPr>
      <w:pStyle w:val="Footer"/>
      <w:ind w:firstLine="316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C8C" w:rsidRDefault="00345C8C" w:rsidP="007C41D5">
      <w:pPr>
        <w:ind w:firstLine="31680"/>
      </w:pPr>
      <w:r>
        <w:separator/>
      </w:r>
    </w:p>
  </w:footnote>
  <w:footnote w:type="continuationSeparator" w:id="1">
    <w:p w:rsidR="00345C8C" w:rsidRDefault="00345C8C" w:rsidP="007C41D5">
      <w:pPr>
        <w:ind w:firstLine="316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C8C" w:rsidRDefault="00345C8C" w:rsidP="007C41D5">
    <w:pPr>
      <w:pStyle w:val="Header"/>
      <w:ind w:firstLine="316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C8C" w:rsidRPr="002D7E3E" w:rsidRDefault="00345C8C" w:rsidP="007C41D5">
    <w:pPr>
      <w:pStyle w:val="Header"/>
      <w:ind w:firstLine="316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C8C" w:rsidRDefault="00345C8C" w:rsidP="007C41D5">
    <w:pPr>
      <w:pStyle w:val="Header"/>
      <w:ind w:firstLine="3168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0877"/>
    <w:rsid w:val="00093588"/>
    <w:rsid w:val="0013691D"/>
    <w:rsid w:val="00155138"/>
    <w:rsid w:val="0020385A"/>
    <w:rsid w:val="00240CF1"/>
    <w:rsid w:val="002B67BC"/>
    <w:rsid w:val="002C2EDA"/>
    <w:rsid w:val="002D7E3E"/>
    <w:rsid w:val="002E6832"/>
    <w:rsid w:val="00345C8C"/>
    <w:rsid w:val="00377267"/>
    <w:rsid w:val="00380250"/>
    <w:rsid w:val="003F199E"/>
    <w:rsid w:val="004A1AC0"/>
    <w:rsid w:val="004C0710"/>
    <w:rsid w:val="004E167D"/>
    <w:rsid w:val="005A7A1E"/>
    <w:rsid w:val="006716E1"/>
    <w:rsid w:val="006E2EFB"/>
    <w:rsid w:val="00714BB2"/>
    <w:rsid w:val="007A09C0"/>
    <w:rsid w:val="007C41D5"/>
    <w:rsid w:val="0087655C"/>
    <w:rsid w:val="008F6A76"/>
    <w:rsid w:val="009005FA"/>
    <w:rsid w:val="00980877"/>
    <w:rsid w:val="009B799F"/>
    <w:rsid w:val="00A75F60"/>
    <w:rsid w:val="00AC07F8"/>
    <w:rsid w:val="00AE5CD1"/>
    <w:rsid w:val="00B629CD"/>
    <w:rsid w:val="00BB4034"/>
    <w:rsid w:val="00BF2EB7"/>
    <w:rsid w:val="00C35958"/>
    <w:rsid w:val="00CB333B"/>
    <w:rsid w:val="00D21F85"/>
    <w:rsid w:val="00D314C7"/>
    <w:rsid w:val="00DB5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76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980877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980877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980877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980877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980877"/>
    <w:pPr>
      <w:ind w:firstLine="420"/>
    </w:pPr>
    <w:rPr>
      <w:rFonts w:ascii="Calibri" w:hAnsi="Calibri"/>
      <w:szCs w:val="22"/>
    </w:rPr>
  </w:style>
  <w:style w:type="character" w:styleId="Strong">
    <w:name w:val="Strong"/>
    <w:basedOn w:val="DefaultParagraphFont"/>
    <w:uiPriority w:val="99"/>
    <w:qFormat/>
    <w:rsid w:val="00D314C7"/>
    <w:rPr>
      <w:rFonts w:cs="Times New Roman"/>
      <w:b/>
    </w:rPr>
  </w:style>
  <w:style w:type="paragraph" w:styleId="Header">
    <w:name w:val="header"/>
    <w:basedOn w:val="Normal"/>
    <w:link w:val="HeaderChar"/>
    <w:uiPriority w:val="99"/>
    <w:rsid w:val="002C2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2C2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customStyle="1" w:styleId="a1">
    <w:name w:val="代码"/>
    <w:basedOn w:val="Normal"/>
    <w:link w:val="Char0"/>
    <w:uiPriority w:val="99"/>
    <w:rsid w:val="002C2EDA"/>
    <w:pPr>
      <w:shd w:val="clear" w:color="auto" w:fill="F2F2F2"/>
      <w:adjustRightInd w:val="0"/>
      <w:snapToGrid w:val="0"/>
      <w:ind w:firstLine="420"/>
    </w:pPr>
    <w:rPr>
      <w:rFonts w:ascii="Courier New" w:hAnsi="Courier New"/>
      <w:color w:val="000000"/>
      <w:kern w:val="0"/>
      <w:sz w:val="20"/>
    </w:rPr>
  </w:style>
  <w:style w:type="character" w:customStyle="1" w:styleId="Char0">
    <w:name w:val="代码 Char"/>
    <w:link w:val="a1"/>
    <w:uiPriority w:val="99"/>
    <w:locked/>
    <w:rsid w:val="002C2EDA"/>
    <w:rPr>
      <w:rFonts w:ascii="Courier New" w:eastAsia="宋体" w:hAnsi="Courier New"/>
      <w:color w:val="000000"/>
      <w:kern w:val="0"/>
      <w:sz w:val="24"/>
      <w:shd w:val="clear" w:color="auto" w:fill="F2F2F2"/>
    </w:rPr>
  </w:style>
  <w:style w:type="paragraph" w:customStyle="1" w:styleId="p0">
    <w:name w:val="p0"/>
    <w:basedOn w:val="Normal"/>
    <w:uiPriority w:val="99"/>
    <w:rsid w:val="002D7E3E"/>
    <w:pPr>
      <w:widowControl/>
      <w:ind w:firstLineChars="0" w:firstLine="0"/>
    </w:pPr>
    <w:rPr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60</Words>
  <Characters>346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雨林木风</cp:lastModifiedBy>
  <cp:revision>3</cp:revision>
  <dcterms:created xsi:type="dcterms:W3CDTF">2014-11-23T05:38:00Z</dcterms:created>
  <dcterms:modified xsi:type="dcterms:W3CDTF">2015-01-11T06:16:00Z</dcterms:modified>
</cp:coreProperties>
</file>