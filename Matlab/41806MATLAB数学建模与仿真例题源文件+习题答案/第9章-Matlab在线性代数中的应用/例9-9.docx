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66" w:rsidRDefault="005D6866" w:rsidP="00377267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9-9</w:t>
      </w:r>
      <w:bookmarkEnd w:id="0"/>
      <w:r w:rsidRPr="000102C7">
        <w:rPr>
          <w:rFonts w:hint="eastAsia"/>
          <w:b/>
        </w:rPr>
        <w:t>】</w:t>
      </w:r>
      <w:r>
        <w:rPr>
          <w:rFonts w:hint="eastAsia"/>
        </w:rPr>
        <w:t>求向量组</w:t>
      </w:r>
      <w:r>
        <w:t>a1= (1,-2,2,3), a2 = (-2,4,-1,3), a3 = (-1,2,0,3), a4 = (0,6,2,3)</w:t>
      </w:r>
      <w:r>
        <w:rPr>
          <w:rFonts w:hint="eastAsia"/>
        </w:rPr>
        <w:t>的秩，并判断其线性相关性。</w:t>
      </w:r>
    </w:p>
    <w:p w:rsidR="005D6866" w:rsidRPr="00EC44D7" w:rsidRDefault="005D6866" w:rsidP="008E7A31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A=[1 -2 2 3;-2 4 -1 3;-1 2 0 3;0 6 2 3];</w:t>
      </w:r>
    </w:p>
    <w:p w:rsidR="005D6866" w:rsidRPr="00EC44D7" w:rsidRDefault="005D6866" w:rsidP="008E7A31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rank(A)</w:t>
      </w:r>
    </w:p>
    <w:p w:rsidR="005D6866" w:rsidRPr="00EC44D7" w:rsidRDefault="005D6866" w:rsidP="008E7A31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>ans =</w:t>
      </w:r>
    </w:p>
    <w:p w:rsidR="005D6866" w:rsidRPr="00EC44D7" w:rsidRDefault="005D6866" w:rsidP="008E7A31">
      <w:pPr>
        <w:pStyle w:val="a0"/>
        <w:ind w:firstLine="31680"/>
        <w:rPr>
          <w:sz w:val="18"/>
          <w:szCs w:val="18"/>
        </w:rPr>
      </w:pPr>
      <w:r w:rsidRPr="00EC44D7">
        <w:rPr>
          <w:sz w:val="18"/>
          <w:szCs w:val="18"/>
        </w:rPr>
        <w:t xml:space="preserve">     3</w:t>
      </w:r>
    </w:p>
    <w:p w:rsidR="005D6866" w:rsidRDefault="005D6866" w:rsidP="008E7A31">
      <w:pPr>
        <w:ind w:firstLine="31680"/>
      </w:pPr>
      <w:r w:rsidRPr="00362843">
        <w:rPr>
          <w:rFonts w:hint="eastAsia"/>
        </w:rPr>
        <w:t>由于秩为</w:t>
      </w:r>
      <w:r w:rsidRPr="00362843">
        <w:t>3</w:t>
      </w:r>
      <w:r>
        <w:t>&lt;</w:t>
      </w:r>
      <w:r>
        <w:rPr>
          <w:rFonts w:hint="eastAsia"/>
        </w:rPr>
        <w:t>向量的个数，因此向量组线性相关。</w:t>
      </w:r>
    </w:p>
    <w:p w:rsidR="005D6866" w:rsidRPr="00377267" w:rsidRDefault="005D6866" w:rsidP="007B361B">
      <w:pPr>
        <w:ind w:firstLine="31680"/>
      </w:pPr>
    </w:p>
    <w:sectPr w:rsidR="005D6866" w:rsidRPr="00377267" w:rsidSect="007D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362843"/>
    <w:rsid w:val="00377267"/>
    <w:rsid w:val="005D6866"/>
    <w:rsid w:val="006E2EFB"/>
    <w:rsid w:val="00714BB2"/>
    <w:rsid w:val="007B361B"/>
    <w:rsid w:val="007D4C2C"/>
    <w:rsid w:val="008E7A31"/>
    <w:rsid w:val="008F6A76"/>
    <w:rsid w:val="009005FA"/>
    <w:rsid w:val="00980877"/>
    <w:rsid w:val="00AC07F8"/>
    <w:rsid w:val="00DB5662"/>
    <w:rsid w:val="00EC44D7"/>
    <w:rsid w:val="00F74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26</Words>
  <Characters>149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2014-11-23T05:05:00Z</dcterms:created>
  <dcterms:modified xsi:type="dcterms:W3CDTF">2015-01-11T06:14:00Z</dcterms:modified>
</cp:coreProperties>
</file>