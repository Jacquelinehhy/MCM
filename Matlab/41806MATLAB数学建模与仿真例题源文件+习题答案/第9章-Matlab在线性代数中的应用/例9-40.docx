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115" w:rsidRPr="003F71BF" w:rsidRDefault="002C7115" w:rsidP="0033183D">
      <w:pPr>
        <w:pStyle w:val="a"/>
        <w:ind w:firstLineChars="0" w:firstLine="0"/>
      </w:pPr>
      <w:r w:rsidRPr="00D21F85">
        <w:rPr>
          <w:rFonts w:hint="eastAsia"/>
          <w:b/>
        </w:rPr>
        <w:t>【</w:t>
      </w:r>
      <w:bookmarkStart w:id="0" w:name="_GoBack"/>
      <w:r w:rsidRPr="00D21F85">
        <w:rPr>
          <w:rFonts w:hint="eastAsia"/>
          <w:b/>
        </w:rPr>
        <w:t>例</w:t>
      </w:r>
      <w:r>
        <w:rPr>
          <w:b/>
        </w:rPr>
        <w:t>9</w:t>
      </w:r>
      <w:r w:rsidRPr="00D21F85">
        <w:rPr>
          <w:b/>
        </w:rPr>
        <w:t>-</w:t>
      </w:r>
      <w:r>
        <w:rPr>
          <w:b/>
        </w:rPr>
        <w:t>40</w:t>
      </w:r>
      <w:bookmarkEnd w:id="0"/>
      <w:r w:rsidRPr="00D21F85">
        <w:rPr>
          <w:rFonts w:hint="eastAsia"/>
          <w:b/>
        </w:rPr>
        <w:t>】</w:t>
      </w:r>
      <w:r w:rsidRPr="003F71BF">
        <w:rPr>
          <w:rFonts w:hint="eastAsia"/>
        </w:rPr>
        <w:t>线性规划问题</w:t>
      </w:r>
      <w:r>
        <w:rPr>
          <w:rFonts w:hint="eastAsia"/>
        </w:rPr>
        <w:t>。</w:t>
      </w:r>
    </w:p>
    <w:p w:rsidR="002C7115" w:rsidRPr="003F71BF" w:rsidRDefault="002C7115" w:rsidP="007A1690">
      <w:pPr>
        <w:ind w:firstLine="31680"/>
        <w:rPr>
          <w:szCs w:val="21"/>
        </w:rPr>
      </w:pPr>
      <w:r w:rsidRPr="003F71BF">
        <w:rPr>
          <w:rFonts w:hint="eastAsia"/>
          <w:szCs w:val="21"/>
        </w:rPr>
        <w:t>线性规划问题即目标函数和约束条件均为线性函数的问题。</w:t>
      </w:r>
    </w:p>
    <w:p w:rsidR="002C7115" w:rsidRPr="003F71BF" w:rsidRDefault="002C7115" w:rsidP="007A1690">
      <w:pPr>
        <w:ind w:firstLine="31680"/>
        <w:rPr>
          <w:szCs w:val="21"/>
        </w:rPr>
      </w:pPr>
      <w:r w:rsidRPr="003F71BF">
        <w:rPr>
          <w:rFonts w:hint="eastAsia"/>
          <w:szCs w:val="21"/>
        </w:rPr>
        <w:t>其标准形式为：</w:t>
      </w:r>
    </w:p>
    <w:p w:rsidR="002C7115" w:rsidRPr="00050B1A" w:rsidRDefault="002C7115" w:rsidP="007A1690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minC’x</w:t>
      </w:r>
    </w:p>
    <w:p w:rsidR="002C7115" w:rsidRPr="00050B1A" w:rsidRDefault="002C7115" w:rsidP="007A1690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sub. To    Ax = b</w:t>
      </w:r>
    </w:p>
    <w:p w:rsidR="002C7115" w:rsidRPr="00050B1A" w:rsidRDefault="002C7115" w:rsidP="007A1690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      x</w:t>
      </w:r>
      <w:r w:rsidRPr="00050B1A">
        <w:rPr>
          <w:rFonts w:hint="eastAsia"/>
          <w:sz w:val="18"/>
          <w:szCs w:val="18"/>
        </w:rPr>
        <w:t>≥</w:t>
      </w:r>
      <w:r w:rsidRPr="00050B1A">
        <w:rPr>
          <w:sz w:val="18"/>
          <w:szCs w:val="18"/>
        </w:rPr>
        <w:t>0</w:t>
      </w:r>
    </w:p>
    <w:p w:rsidR="002C7115" w:rsidRPr="003F71BF" w:rsidRDefault="002C7115" w:rsidP="007A1690">
      <w:pPr>
        <w:ind w:firstLine="31680"/>
        <w:rPr>
          <w:szCs w:val="21"/>
        </w:rPr>
      </w:pPr>
      <w:r w:rsidRPr="003F71BF">
        <w:rPr>
          <w:rFonts w:hint="eastAsia"/>
          <w:szCs w:val="21"/>
        </w:rPr>
        <w:t>其中</w:t>
      </w:r>
      <w:r w:rsidRPr="003F71BF">
        <w:rPr>
          <w:szCs w:val="21"/>
        </w:rPr>
        <w:t>C,b,</w:t>
      </w:r>
      <w:r>
        <w:rPr>
          <w:szCs w:val="21"/>
        </w:rPr>
        <w:t xml:space="preserve"> 0</w:t>
      </w:r>
      <w:r w:rsidRPr="00240CF1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>
            <v:imagedata r:id="rId6" o:title=""/>
          </v:shape>
          <o:OLEObject Type="Embed" ProgID="Equation.DSMT4" ShapeID="_x0000_i1025" DrawAspect="Content" ObjectID="_1482490958" r:id="rId7"/>
        </w:object>
      </w:r>
      <w:r w:rsidRPr="00240CF1">
        <w:rPr>
          <w:position w:val="-4"/>
        </w:rPr>
        <w:object w:dxaOrig="320" w:dyaOrig="300">
          <v:shape id="_x0000_i1026" type="#_x0000_t75" style="width:15.75pt;height:15pt" o:ole="">
            <v:imagedata r:id="rId8" o:title=""/>
          </v:shape>
          <o:OLEObject Type="Embed" ProgID="Equation.DSMT4" ShapeID="_x0000_i1026" DrawAspect="Content" ObjectID="_1482490959" r:id="rId9"/>
        </w:object>
      </w:r>
      <w:r w:rsidRPr="003F71BF">
        <w:rPr>
          <w:rFonts w:hint="eastAsia"/>
          <w:szCs w:val="21"/>
        </w:rPr>
        <w:t>，</w:t>
      </w:r>
      <w:r w:rsidRPr="00240CF1">
        <w:rPr>
          <w:position w:val="-4"/>
        </w:rPr>
        <w:object w:dxaOrig="880" w:dyaOrig="300">
          <v:shape id="_x0000_i1027" type="#_x0000_t75" style="width:44.25pt;height:15pt" o:ole="">
            <v:imagedata r:id="rId10" o:title=""/>
          </v:shape>
          <o:OLEObject Type="Embed" ProgID="Equation.DSMT4" ShapeID="_x0000_i1027" DrawAspect="Content" ObjectID="_1482490960" r:id="rId11"/>
        </w:object>
      </w:r>
      <w:r w:rsidRPr="003F71BF">
        <w:rPr>
          <w:rFonts w:hint="eastAsia"/>
          <w:szCs w:val="21"/>
        </w:rPr>
        <w:t>，均为数值矩阵，</w:t>
      </w:r>
      <w:r w:rsidRPr="00240CF1">
        <w:rPr>
          <w:position w:val="-6"/>
        </w:rPr>
        <w:object w:dxaOrig="680" w:dyaOrig="320">
          <v:shape id="_x0000_i1028" type="#_x0000_t75" style="width:33.75pt;height:15.75pt" o:ole="">
            <v:imagedata r:id="rId12" o:title=""/>
          </v:shape>
          <o:OLEObject Type="Embed" ProgID="Equation.DSMT4" ShapeID="_x0000_i1028" DrawAspect="Content" ObjectID="_1482490961" r:id="rId13"/>
        </w:object>
      </w:r>
      <w:r w:rsidRPr="003F71BF">
        <w:rPr>
          <w:rFonts w:hint="eastAsia"/>
          <w:szCs w:val="21"/>
        </w:rPr>
        <w:t>。</w:t>
      </w:r>
    </w:p>
    <w:p w:rsidR="002C7115" w:rsidRPr="003F71BF" w:rsidRDefault="002C7115" w:rsidP="007A1690">
      <w:pPr>
        <w:ind w:firstLine="31680"/>
        <w:rPr>
          <w:szCs w:val="21"/>
        </w:rPr>
      </w:pPr>
      <w:r w:rsidRPr="003F71BF">
        <w:rPr>
          <w:rFonts w:hint="eastAsia"/>
          <w:szCs w:val="21"/>
        </w:rPr>
        <w:t>若目标函数为：</w:t>
      </w:r>
      <w:r w:rsidRPr="003F71BF">
        <w:rPr>
          <w:szCs w:val="21"/>
        </w:rPr>
        <w:t>maxC’x</w:t>
      </w:r>
      <w:r w:rsidRPr="003F71BF">
        <w:rPr>
          <w:rFonts w:hint="eastAsia"/>
          <w:szCs w:val="21"/>
        </w:rPr>
        <w:t>，则转换成：</w:t>
      </w:r>
      <w:r w:rsidRPr="003F71BF">
        <w:rPr>
          <w:szCs w:val="21"/>
        </w:rPr>
        <w:t>min–C’x</w:t>
      </w:r>
      <w:r w:rsidRPr="003F71BF">
        <w:rPr>
          <w:rFonts w:hint="eastAsia"/>
          <w:szCs w:val="21"/>
        </w:rPr>
        <w:t>。</w:t>
      </w:r>
    </w:p>
    <w:p w:rsidR="002C7115" w:rsidRPr="003F71BF" w:rsidRDefault="002C7115" w:rsidP="007A1690">
      <w:pPr>
        <w:ind w:firstLine="31680"/>
        <w:rPr>
          <w:szCs w:val="21"/>
        </w:rPr>
      </w:pPr>
      <w:r w:rsidRPr="003F71BF">
        <w:rPr>
          <w:rFonts w:hint="eastAsia"/>
          <w:szCs w:val="21"/>
        </w:rPr>
        <w:t>标准形式的线性规划问题简称为</w:t>
      </w:r>
      <w:r w:rsidRPr="003F71BF">
        <w:rPr>
          <w:szCs w:val="21"/>
        </w:rPr>
        <w:t>LP</w:t>
      </w:r>
      <w:r w:rsidRPr="003F71BF">
        <w:rPr>
          <w:rFonts w:hint="eastAsia"/>
          <w:szCs w:val="21"/>
        </w:rPr>
        <w:t>（</w:t>
      </w:r>
      <w:r w:rsidRPr="003F71BF">
        <w:rPr>
          <w:szCs w:val="21"/>
        </w:rPr>
        <w:t>LinearProgramming</w:t>
      </w:r>
      <w:r w:rsidRPr="003F71BF">
        <w:rPr>
          <w:rFonts w:hint="eastAsia"/>
          <w:szCs w:val="21"/>
        </w:rPr>
        <w:t>）问题。其它形式的线性规划问题经过适当的变换均可以化为此种标准形。线性规划问题虽然简单，但在工农业及其他生产部门中应用十分广泛。</w:t>
      </w:r>
    </w:p>
    <w:p w:rsidR="002C7115" w:rsidRPr="003F71BF" w:rsidRDefault="002C7115" w:rsidP="007A1690">
      <w:pPr>
        <w:ind w:firstLine="31680"/>
        <w:rPr>
          <w:szCs w:val="21"/>
        </w:rPr>
      </w:pPr>
      <w:r w:rsidRPr="003F71BF">
        <w:rPr>
          <w:rFonts w:hint="eastAsia"/>
          <w:szCs w:val="21"/>
        </w:rPr>
        <w:t>在</w:t>
      </w:r>
      <w:r w:rsidRPr="003F71BF">
        <w:rPr>
          <w:szCs w:val="21"/>
        </w:rPr>
        <w:t>Matlab</w:t>
      </w:r>
      <w:r w:rsidRPr="003F71BF">
        <w:rPr>
          <w:rFonts w:hint="eastAsia"/>
          <w:szCs w:val="21"/>
        </w:rPr>
        <w:t>中，线性规划问题由</w:t>
      </w:r>
      <w:r w:rsidRPr="003F71BF">
        <w:rPr>
          <w:szCs w:val="21"/>
        </w:rPr>
        <w:t>linprog</w:t>
      </w:r>
      <w:r w:rsidRPr="003F71BF">
        <w:rPr>
          <w:rFonts w:hint="eastAsia"/>
          <w:szCs w:val="21"/>
        </w:rPr>
        <w:t>函数求解。</w:t>
      </w:r>
    </w:p>
    <w:p w:rsidR="002C7115" w:rsidRPr="00050B1A" w:rsidRDefault="002C7115" w:rsidP="007A1690">
      <w:pPr>
        <w:pStyle w:val="a0"/>
        <w:ind w:firstLine="31680"/>
        <w:rPr>
          <w:sz w:val="18"/>
          <w:szCs w:val="18"/>
        </w:rPr>
      </w:pPr>
      <w:r w:rsidRPr="00050B1A">
        <w:rPr>
          <w:rFonts w:hint="eastAsia"/>
          <w:sz w:val="18"/>
          <w:szCs w:val="18"/>
        </w:rPr>
        <w:t>函数：</w:t>
      </w:r>
      <w:r w:rsidRPr="00050B1A">
        <w:rPr>
          <w:sz w:val="18"/>
          <w:szCs w:val="18"/>
        </w:rPr>
        <w:t>linprog       %</w:t>
      </w:r>
      <w:r w:rsidRPr="00050B1A">
        <w:rPr>
          <w:rFonts w:hint="eastAsia"/>
          <w:sz w:val="18"/>
          <w:szCs w:val="18"/>
        </w:rPr>
        <w:t>求解如下形式的线性规划问题：</w:t>
      </w:r>
    </w:p>
    <w:p w:rsidR="002C7115" w:rsidRPr="00050B1A" w:rsidRDefault="002C7115" w:rsidP="007A1690">
      <w:pPr>
        <w:pStyle w:val="a0"/>
        <w:ind w:firstLine="31680"/>
        <w:rPr>
          <w:sz w:val="18"/>
          <w:szCs w:val="18"/>
        </w:rPr>
      </w:pPr>
      <w:r w:rsidRPr="00050B1A">
        <w:rPr>
          <w:position w:val="-20"/>
          <w:sz w:val="18"/>
          <w:szCs w:val="18"/>
        </w:rPr>
        <w:object w:dxaOrig="859" w:dyaOrig="460">
          <v:shape id="_x0000_i1029" type="#_x0000_t75" style="width:42.75pt;height:23.25pt" o:ole="">
            <v:imagedata r:id="rId14" o:title=""/>
          </v:shape>
          <o:OLEObject Type="Embed" ProgID="Equation.3" ShapeID="_x0000_i1029" DrawAspect="Content" ObjectID="_1482490962" r:id="rId15"/>
        </w:object>
      </w:r>
    </w:p>
    <w:p w:rsidR="002C7115" w:rsidRPr="00050B1A" w:rsidRDefault="002C7115" w:rsidP="007A1690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such that  </w:t>
      </w:r>
      <w:r w:rsidRPr="00050B1A">
        <w:rPr>
          <w:position w:val="-6"/>
          <w:sz w:val="18"/>
          <w:szCs w:val="18"/>
        </w:rPr>
        <w:object w:dxaOrig="780" w:dyaOrig="260">
          <v:shape id="_x0000_i1030" type="#_x0000_t75" style="width:38.25pt;height:12.75pt" o:ole="">
            <v:imagedata r:id="rId16" o:title=""/>
          </v:shape>
          <o:OLEObject Type="Embed" ProgID="Equation.3" ShapeID="_x0000_i1030" DrawAspect="Content" ObjectID="_1482490963" r:id="rId17"/>
        </w:object>
      </w:r>
    </w:p>
    <w:p w:rsidR="002C7115" w:rsidRPr="00050B1A" w:rsidRDefault="002C7115" w:rsidP="007A1690">
      <w:pPr>
        <w:pStyle w:val="a0"/>
        <w:ind w:firstLine="31680"/>
        <w:rPr>
          <w:sz w:val="18"/>
          <w:szCs w:val="18"/>
        </w:rPr>
      </w:pPr>
      <w:r w:rsidRPr="00050B1A">
        <w:rPr>
          <w:position w:val="-10"/>
          <w:sz w:val="18"/>
          <w:szCs w:val="18"/>
        </w:rPr>
        <w:object w:dxaOrig="1219" w:dyaOrig="300">
          <v:shape id="_x0000_i1031" type="#_x0000_t75" style="width:60.75pt;height:15pt" o:ole="">
            <v:imagedata r:id="rId18" o:title=""/>
          </v:shape>
          <o:OLEObject Type="Embed" ProgID="Equation.3" ShapeID="_x0000_i1031" DrawAspect="Content" ObjectID="_1482490964" r:id="rId19"/>
        </w:object>
      </w:r>
    </w:p>
    <w:p w:rsidR="002C7115" w:rsidRPr="00050B1A" w:rsidRDefault="002C7115" w:rsidP="007A1690">
      <w:pPr>
        <w:pStyle w:val="a0"/>
        <w:ind w:firstLine="31680"/>
        <w:rPr>
          <w:sz w:val="18"/>
          <w:szCs w:val="18"/>
        </w:rPr>
      </w:pPr>
      <w:r w:rsidRPr="00050B1A">
        <w:rPr>
          <w:position w:val="-6"/>
          <w:sz w:val="18"/>
          <w:szCs w:val="18"/>
        </w:rPr>
        <w:object w:dxaOrig="999" w:dyaOrig="260">
          <v:shape id="_x0000_i1032" type="#_x0000_t75" style="width:50.25pt;height:12.75pt" o:ole="">
            <v:imagedata r:id="rId20" o:title=""/>
          </v:shape>
          <o:OLEObject Type="Embed" ProgID="Equation.3" ShapeID="_x0000_i1032" DrawAspect="Content" ObjectID="_1482490965" r:id="rId21"/>
        </w:object>
      </w:r>
    </w:p>
    <w:p w:rsidR="002C7115" w:rsidRPr="00050B1A" w:rsidRDefault="002C7115" w:rsidP="007A1690">
      <w:pPr>
        <w:pStyle w:val="a0"/>
        <w:ind w:firstLine="31680"/>
        <w:rPr>
          <w:sz w:val="18"/>
          <w:szCs w:val="18"/>
        </w:rPr>
      </w:pPr>
      <w:r w:rsidRPr="00050B1A">
        <w:rPr>
          <w:rFonts w:hint="eastAsia"/>
          <w:sz w:val="18"/>
          <w:szCs w:val="18"/>
        </w:rPr>
        <w:t>其中</w:t>
      </w:r>
      <w:r w:rsidRPr="00050B1A">
        <w:rPr>
          <w:i/>
          <w:sz w:val="18"/>
          <w:szCs w:val="18"/>
        </w:rPr>
        <w:t>f, x, b, beq, lb, ub</w:t>
      </w:r>
      <w:r w:rsidRPr="00050B1A">
        <w:rPr>
          <w:rFonts w:hint="eastAsia"/>
          <w:sz w:val="18"/>
          <w:szCs w:val="18"/>
        </w:rPr>
        <w:t>为向量，</w:t>
      </w:r>
      <w:r w:rsidRPr="00050B1A">
        <w:rPr>
          <w:i/>
          <w:sz w:val="18"/>
          <w:szCs w:val="18"/>
        </w:rPr>
        <w:t>A, Aeq</w:t>
      </w:r>
      <w:r w:rsidRPr="00050B1A">
        <w:rPr>
          <w:rFonts w:hint="eastAsia"/>
          <w:sz w:val="18"/>
          <w:szCs w:val="18"/>
        </w:rPr>
        <w:t>为矩阵。</w:t>
      </w:r>
    </w:p>
    <w:p w:rsidR="002C7115" w:rsidRPr="00050B1A" w:rsidRDefault="002C7115" w:rsidP="007A1690">
      <w:pPr>
        <w:pStyle w:val="a0"/>
        <w:ind w:firstLine="31680"/>
        <w:rPr>
          <w:sz w:val="18"/>
          <w:szCs w:val="18"/>
        </w:rPr>
      </w:pPr>
      <w:r w:rsidRPr="00050B1A">
        <w:rPr>
          <w:rFonts w:hint="eastAsia"/>
          <w:sz w:val="18"/>
          <w:szCs w:val="18"/>
        </w:rPr>
        <w:t>格式：</w:t>
      </w:r>
      <w:r w:rsidRPr="00050B1A">
        <w:rPr>
          <w:sz w:val="18"/>
          <w:szCs w:val="18"/>
        </w:rPr>
        <w:t>x = linprog(f,A,b)</w:t>
      </w:r>
    </w:p>
    <w:p w:rsidR="002C7115" w:rsidRPr="00050B1A" w:rsidRDefault="002C7115" w:rsidP="007A1690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x = linprog(f,A,b,Aeq,beq)</w:t>
      </w:r>
    </w:p>
    <w:p w:rsidR="002C7115" w:rsidRPr="00050B1A" w:rsidRDefault="002C7115" w:rsidP="007A1690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x = linprog(f,A,b,Aeq,beq,lb,ub)</w:t>
      </w:r>
    </w:p>
    <w:p w:rsidR="002C7115" w:rsidRPr="00050B1A" w:rsidRDefault="002C7115" w:rsidP="007A1690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x = linprog(f,A,b,Aeq,beq,lb,ub,x0)</w:t>
      </w:r>
    </w:p>
    <w:p w:rsidR="002C7115" w:rsidRPr="00050B1A" w:rsidRDefault="002C7115" w:rsidP="007A1690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x = linprog(f,A,b,Aeq,beq,lb,ub,x0,options)</w:t>
      </w:r>
    </w:p>
    <w:p w:rsidR="002C7115" w:rsidRPr="007A1690" w:rsidRDefault="002C7115" w:rsidP="007A1690">
      <w:pPr>
        <w:pStyle w:val="a0"/>
        <w:ind w:firstLine="31680"/>
        <w:rPr>
          <w:sz w:val="18"/>
          <w:szCs w:val="18"/>
          <w:lang w:val="nl-NL"/>
        </w:rPr>
      </w:pPr>
      <w:r w:rsidRPr="007A1690">
        <w:rPr>
          <w:sz w:val="18"/>
          <w:szCs w:val="18"/>
          <w:lang w:val="nl-NL"/>
        </w:rPr>
        <w:t>[x,fval] = linprog(...)</w:t>
      </w:r>
    </w:p>
    <w:p w:rsidR="002C7115" w:rsidRPr="007A1690" w:rsidRDefault="002C7115" w:rsidP="007A1690">
      <w:pPr>
        <w:pStyle w:val="a0"/>
        <w:ind w:firstLine="31680"/>
        <w:rPr>
          <w:sz w:val="18"/>
          <w:szCs w:val="18"/>
          <w:lang w:val="nl-NL"/>
        </w:rPr>
      </w:pPr>
      <w:r w:rsidRPr="007A1690">
        <w:rPr>
          <w:sz w:val="18"/>
          <w:szCs w:val="18"/>
          <w:lang w:val="nl-NL"/>
        </w:rPr>
        <w:t>[x,fval,exitflag] = linprog(...)</w:t>
      </w:r>
    </w:p>
    <w:p w:rsidR="002C7115" w:rsidRPr="00050B1A" w:rsidRDefault="002C7115" w:rsidP="007A1690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[x,fval,exitflag,output] = linprog(...)</w:t>
      </w:r>
    </w:p>
    <w:p w:rsidR="002C7115" w:rsidRPr="00050B1A" w:rsidRDefault="002C7115" w:rsidP="007A1690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[x,fval,exitflag,output,lambda] = linprog(...)</w:t>
      </w:r>
    </w:p>
    <w:p w:rsidR="002C7115" w:rsidRPr="0033183D" w:rsidRDefault="002C7115" w:rsidP="003F771C">
      <w:pPr>
        <w:ind w:firstLine="31680"/>
      </w:pPr>
    </w:p>
    <w:sectPr w:rsidR="002C7115" w:rsidRPr="0033183D" w:rsidSect="006F640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115" w:rsidRDefault="002C7115" w:rsidP="003F771C">
      <w:pPr>
        <w:ind w:firstLine="31680"/>
      </w:pPr>
      <w:r>
        <w:separator/>
      </w:r>
    </w:p>
  </w:endnote>
  <w:endnote w:type="continuationSeparator" w:id="1">
    <w:p w:rsidR="002C7115" w:rsidRDefault="002C7115" w:rsidP="003F771C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115" w:rsidRDefault="002C7115" w:rsidP="003F771C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115" w:rsidRDefault="002C7115" w:rsidP="003F771C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115" w:rsidRDefault="002C7115" w:rsidP="003F771C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115" w:rsidRDefault="002C7115" w:rsidP="003F771C">
      <w:pPr>
        <w:ind w:firstLine="31680"/>
      </w:pPr>
      <w:r>
        <w:separator/>
      </w:r>
    </w:p>
  </w:footnote>
  <w:footnote w:type="continuationSeparator" w:id="1">
    <w:p w:rsidR="002C7115" w:rsidRDefault="002C7115" w:rsidP="003F771C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115" w:rsidRDefault="002C7115" w:rsidP="003F771C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115" w:rsidRPr="002D7E3E" w:rsidRDefault="002C7115" w:rsidP="003F771C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115" w:rsidRDefault="002C7115" w:rsidP="003F771C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50B1A"/>
    <w:rsid w:val="0013691D"/>
    <w:rsid w:val="00155138"/>
    <w:rsid w:val="001A3EE3"/>
    <w:rsid w:val="0020385A"/>
    <w:rsid w:val="00240CF1"/>
    <w:rsid w:val="002B67BC"/>
    <w:rsid w:val="002C2EDA"/>
    <w:rsid w:val="002C7115"/>
    <w:rsid w:val="002D7E3E"/>
    <w:rsid w:val="002E6832"/>
    <w:rsid w:val="0033183D"/>
    <w:rsid w:val="00377267"/>
    <w:rsid w:val="003F353D"/>
    <w:rsid w:val="003F71BF"/>
    <w:rsid w:val="003F771C"/>
    <w:rsid w:val="004243BF"/>
    <w:rsid w:val="004A1AC0"/>
    <w:rsid w:val="004E167D"/>
    <w:rsid w:val="006716E1"/>
    <w:rsid w:val="00681194"/>
    <w:rsid w:val="006E2EFB"/>
    <w:rsid w:val="006F6402"/>
    <w:rsid w:val="00714BB2"/>
    <w:rsid w:val="007A09C0"/>
    <w:rsid w:val="007A1690"/>
    <w:rsid w:val="0081501B"/>
    <w:rsid w:val="008562F3"/>
    <w:rsid w:val="0087655C"/>
    <w:rsid w:val="008A2204"/>
    <w:rsid w:val="008F6A76"/>
    <w:rsid w:val="009005FA"/>
    <w:rsid w:val="00945456"/>
    <w:rsid w:val="00980877"/>
    <w:rsid w:val="009B799F"/>
    <w:rsid w:val="00A11DF9"/>
    <w:rsid w:val="00A75F60"/>
    <w:rsid w:val="00AC07F8"/>
    <w:rsid w:val="00AE5CD1"/>
    <w:rsid w:val="00B629CD"/>
    <w:rsid w:val="00BB4034"/>
    <w:rsid w:val="00C35958"/>
    <w:rsid w:val="00C645CD"/>
    <w:rsid w:val="00CB333B"/>
    <w:rsid w:val="00D21F85"/>
    <w:rsid w:val="00D314C7"/>
    <w:rsid w:val="00DB5662"/>
    <w:rsid w:val="00E252F1"/>
    <w:rsid w:val="00EE5F35"/>
    <w:rsid w:val="00F05816"/>
    <w:rsid w:val="00F7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  <w:style w:type="paragraph" w:customStyle="1" w:styleId="a2">
    <w:name w:val="图注"/>
    <w:basedOn w:val="NormalIndent"/>
    <w:next w:val="NormalIndent"/>
    <w:link w:val="Char1"/>
    <w:uiPriority w:val="99"/>
    <w:rsid w:val="0081501B"/>
    <w:pPr>
      <w:adjustRightInd w:val="0"/>
      <w:spacing w:after="40"/>
      <w:ind w:firstLineChars="0" w:firstLine="0"/>
      <w:jc w:val="center"/>
    </w:pPr>
    <w:rPr>
      <w:rFonts w:ascii="Times New Roman" w:hAnsi="Times New Roman"/>
      <w:kern w:val="0"/>
      <w:sz w:val="15"/>
      <w:szCs w:val="20"/>
    </w:rPr>
  </w:style>
  <w:style w:type="character" w:customStyle="1" w:styleId="Char1">
    <w:name w:val="图注 Char"/>
    <w:link w:val="a2"/>
    <w:uiPriority w:val="99"/>
    <w:locked/>
    <w:rsid w:val="0081501B"/>
    <w:rPr>
      <w:rFonts w:ascii="Times New Roman" w:eastAsia="宋体" w:hAnsi="Times New Roman"/>
      <w:sz w:val="20"/>
    </w:rPr>
  </w:style>
  <w:style w:type="paragraph" w:customStyle="1" w:styleId="a3">
    <w:name w:val="插图"/>
    <w:basedOn w:val="Normal"/>
    <w:next w:val="Normal"/>
    <w:uiPriority w:val="99"/>
    <w:rsid w:val="0081501B"/>
    <w:pPr>
      <w:keepNext/>
      <w:spacing w:before="60" w:after="40"/>
      <w:jc w:val="center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124</Words>
  <Characters>708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2014-11-23T05:43:00Z</dcterms:created>
  <dcterms:modified xsi:type="dcterms:W3CDTF">2015-01-11T06:16:00Z</dcterms:modified>
</cp:coreProperties>
</file>