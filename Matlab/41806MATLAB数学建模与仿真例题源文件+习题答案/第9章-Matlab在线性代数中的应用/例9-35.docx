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624" w:rsidRDefault="00DC3624" w:rsidP="00C645CD">
      <w:pPr>
        <w:pStyle w:val="a"/>
        <w:ind w:firstLineChars="0" w:firstLine="0"/>
      </w:pPr>
      <w:r w:rsidRPr="00D21F85">
        <w:rPr>
          <w:rFonts w:hint="eastAsia"/>
          <w:b/>
        </w:rPr>
        <w:t>【</w:t>
      </w:r>
      <w:bookmarkStart w:id="0" w:name="_GoBack"/>
      <w:r w:rsidRPr="00D21F85">
        <w:rPr>
          <w:rFonts w:hint="eastAsia"/>
          <w:b/>
        </w:rPr>
        <w:t>例</w:t>
      </w:r>
      <w:r>
        <w:rPr>
          <w:b/>
        </w:rPr>
        <w:t>9-35</w:t>
      </w:r>
      <w:bookmarkEnd w:id="0"/>
      <w:r w:rsidRPr="00D21F85">
        <w:rPr>
          <w:rFonts w:hint="eastAsia"/>
          <w:b/>
        </w:rPr>
        <w:t>】</w:t>
      </w:r>
      <w:r>
        <w:t xml:space="preserve"> </w:t>
      </w:r>
      <w:r>
        <w:rPr>
          <w:rFonts w:hint="eastAsia"/>
        </w:rPr>
        <w:t>求线性方程组的一个特解和一个基础解系。</w:t>
      </w:r>
    </w:p>
    <w:p w:rsidR="00DC3624" w:rsidRDefault="00DC3624" w:rsidP="0095340B">
      <w:pPr>
        <w:ind w:firstLine="31680"/>
      </w:pPr>
      <w:r w:rsidRPr="00BC6C8A">
        <w:rPr>
          <w:position w:val="-68"/>
        </w:rPr>
        <w:object w:dxaOrig="3165" w:dyaOrig="14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73.5pt;mso-position-horizontal-relative:page;mso-position-vertical-relative:page" o:ole="">
            <v:imagedata r:id="rId6" o:title=""/>
          </v:shape>
          <o:OLEObject Type="Embed" ProgID="Equation.DSMT4" ShapeID="_x0000_i1025" DrawAspect="Content" ObjectID="_1482490958" r:id="rId7"/>
        </w:object>
      </w:r>
    </w:p>
    <w:p w:rsidR="00DC3624" w:rsidRPr="000B5AE3" w:rsidRDefault="00DC3624" w:rsidP="0095340B">
      <w:pPr>
        <w:ind w:firstLine="31680"/>
        <w:rPr>
          <w:b/>
        </w:rPr>
      </w:pPr>
      <w:r w:rsidRPr="000B5AE3">
        <w:rPr>
          <w:rFonts w:hint="eastAsia"/>
          <w:b/>
        </w:rPr>
        <w:t>解：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format rat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a=[1,1,1,0,0;1,1,-1,-1,-2;2,2,-1,-2;5,5,-3,-4,-8];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b=[0;1;1;4];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x=rank(a);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y=rank([a,b]);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n=size(a,2);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if x==y &amp; x==n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fprintf('</w:t>
      </w:r>
      <w:r w:rsidRPr="00050B1A">
        <w:rPr>
          <w:rFonts w:hint="eastAsia"/>
          <w:sz w:val="18"/>
          <w:szCs w:val="18"/>
        </w:rPr>
        <w:t>方程组有唯一解</w:t>
      </w:r>
      <w:r w:rsidRPr="00050B1A">
        <w:rPr>
          <w:sz w:val="18"/>
          <w:szCs w:val="18"/>
        </w:rPr>
        <w:t>\n')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  x=a\b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elseif x==y &amp; x&lt;n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  <w:t>fprintf('</w:t>
      </w:r>
      <w:r w:rsidRPr="00050B1A">
        <w:rPr>
          <w:rFonts w:hint="eastAsia"/>
          <w:sz w:val="18"/>
          <w:szCs w:val="18"/>
        </w:rPr>
        <w:t>方程组有无穷多个解</w:t>
      </w:r>
      <w:r w:rsidRPr="00050B1A">
        <w:rPr>
          <w:sz w:val="18"/>
          <w:szCs w:val="18"/>
        </w:rPr>
        <w:t>\n')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 xml:space="preserve">        x=a\b %</w:t>
      </w:r>
      <w:r w:rsidRPr="00050B1A">
        <w:rPr>
          <w:rFonts w:hint="eastAsia"/>
          <w:sz w:val="18"/>
          <w:szCs w:val="18"/>
        </w:rPr>
        <w:t>求非齐次方程组的特解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>xt=null(a,'r') %</w:t>
      </w:r>
      <w:r w:rsidRPr="00050B1A">
        <w:rPr>
          <w:rFonts w:hint="eastAsia"/>
          <w:sz w:val="18"/>
          <w:szCs w:val="18"/>
        </w:rPr>
        <w:t>求齐次方程的基础解系</w:t>
      </w:r>
    </w:p>
    <w:p w:rsidR="00DC3624" w:rsidRPr="00050B1A" w:rsidRDefault="00DC3624" w:rsidP="0095340B">
      <w:pPr>
        <w:pStyle w:val="a0"/>
        <w:ind w:firstLine="31680"/>
        <w:rPr>
          <w:sz w:val="18"/>
          <w:szCs w:val="18"/>
        </w:rPr>
      </w:pPr>
      <w:r w:rsidRPr="00050B1A">
        <w:rPr>
          <w:sz w:val="18"/>
          <w:szCs w:val="18"/>
        </w:rPr>
        <w:tab/>
      </w:r>
      <w:r w:rsidRPr="00050B1A">
        <w:rPr>
          <w:sz w:val="18"/>
          <w:szCs w:val="18"/>
        </w:rPr>
        <w:tab/>
        <w:t>end</w:t>
      </w:r>
    </w:p>
    <w:p w:rsidR="00DC3624" w:rsidRPr="00C645CD" w:rsidRDefault="00DC3624" w:rsidP="00E822EB">
      <w:pPr>
        <w:ind w:firstLine="31680"/>
      </w:pPr>
    </w:p>
    <w:sectPr w:rsidR="00DC3624" w:rsidRPr="00C645CD" w:rsidSect="00BC6C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624" w:rsidRDefault="00DC3624" w:rsidP="00E822EB">
      <w:pPr>
        <w:ind w:firstLine="31680"/>
      </w:pPr>
      <w:r>
        <w:separator/>
      </w:r>
    </w:p>
  </w:endnote>
  <w:endnote w:type="continuationSeparator" w:id="1">
    <w:p w:rsidR="00DC3624" w:rsidRDefault="00DC3624" w:rsidP="00E822EB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Default="00DC3624" w:rsidP="00E822EB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Default="00DC3624" w:rsidP="00E822EB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Default="00DC3624" w:rsidP="00E822EB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624" w:rsidRDefault="00DC3624" w:rsidP="00E822EB">
      <w:pPr>
        <w:ind w:firstLine="31680"/>
      </w:pPr>
      <w:r>
        <w:separator/>
      </w:r>
    </w:p>
  </w:footnote>
  <w:footnote w:type="continuationSeparator" w:id="1">
    <w:p w:rsidR="00DC3624" w:rsidRDefault="00DC3624" w:rsidP="00E822EB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Default="00DC3624" w:rsidP="00E822EB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Pr="002D7E3E" w:rsidRDefault="00DC3624" w:rsidP="00E822EB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624" w:rsidRDefault="00DC3624" w:rsidP="00E822EB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50B1A"/>
    <w:rsid w:val="000B5AE3"/>
    <w:rsid w:val="0013691D"/>
    <w:rsid w:val="00155138"/>
    <w:rsid w:val="0015515F"/>
    <w:rsid w:val="0020385A"/>
    <w:rsid w:val="002B67BC"/>
    <w:rsid w:val="002C2EDA"/>
    <w:rsid w:val="002D7E3E"/>
    <w:rsid w:val="002E6832"/>
    <w:rsid w:val="00377267"/>
    <w:rsid w:val="003F353D"/>
    <w:rsid w:val="004243BF"/>
    <w:rsid w:val="004A1AC0"/>
    <w:rsid w:val="004E167D"/>
    <w:rsid w:val="006716E1"/>
    <w:rsid w:val="006E2EFB"/>
    <w:rsid w:val="00714BB2"/>
    <w:rsid w:val="007A09C0"/>
    <w:rsid w:val="0087655C"/>
    <w:rsid w:val="008F6A76"/>
    <w:rsid w:val="009005FA"/>
    <w:rsid w:val="0095340B"/>
    <w:rsid w:val="00980877"/>
    <w:rsid w:val="009B799F"/>
    <w:rsid w:val="00A11DF9"/>
    <w:rsid w:val="00A12EDE"/>
    <w:rsid w:val="00A75F60"/>
    <w:rsid w:val="00AC07F8"/>
    <w:rsid w:val="00AE5CD1"/>
    <w:rsid w:val="00B629CD"/>
    <w:rsid w:val="00BB4034"/>
    <w:rsid w:val="00BC6C8A"/>
    <w:rsid w:val="00C35958"/>
    <w:rsid w:val="00C645CD"/>
    <w:rsid w:val="00CB333B"/>
    <w:rsid w:val="00D21F85"/>
    <w:rsid w:val="00D314C7"/>
    <w:rsid w:val="00DB5662"/>
    <w:rsid w:val="00DC3624"/>
    <w:rsid w:val="00E252F1"/>
    <w:rsid w:val="00E822EB"/>
    <w:rsid w:val="00EE5F35"/>
    <w:rsid w:val="00F05816"/>
    <w:rsid w:val="00F7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48</Words>
  <Characters>274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2014-11-23T05:41:00Z</dcterms:created>
  <dcterms:modified xsi:type="dcterms:W3CDTF">2015-01-11T06:16:00Z</dcterms:modified>
</cp:coreProperties>
</file>