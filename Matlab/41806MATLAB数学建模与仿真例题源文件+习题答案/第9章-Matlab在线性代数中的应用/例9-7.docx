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192" w:rsidRPr="00004AF1" w:rsidRDefault="00395192" w:rsidP="00DB5662">
      <w:pPr>
        <w:pStyle w:val="a"/>
        <w:ind w:firstLineChars="0" w:firstLine="0"/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9-7</w:t>
      </w:r>
      <w:bookmarkEnd w:id="0"/>
      <w:r w:rsidRPr="000102C7">
        <w:rPr>
          <w:rFonts w:hint="eastAsia"/>
          <w:b/>
        </w:rPr>
        <w:t>】</w:t>
      </w:r>
      <w:r w:rsidRPr="00004AF1">
        <w:rPr>
          <w:rFonts w:hint="eastAsia"/>
        </w:rPr>
        <w:t>利用函数</w:t>
      </w:r>
      <w:r w:rsidRPr="00004AF1">
        <w:t>rand</w:t>
      </w:r>
      <w:r w:rsidRPr="00004AF1">
        <w:rPr>
          <w:rFonts w:hint="eastAsia"/>
        </w:rPr>
        <w:t>和函数</w:t>
      </w:r>
      <w:r w:rsidRPr="00004AF1">
        <w:t>round</w:t>
      </w:r>
      <w:r w:rsidRPr="00004AF1">
        <w:rPr>
          <w:rFonts w:hint="eastAsia"/>
        </w:rPr>
        <w:t>构造一个</w:t>
      </w:r>
      <w:r w:rsidRPr="00004AF1">
        <w:t>5</w:t>
      </w:r>
      <w:r w:rsidRPr="00004AF1">
        <w:rPr>
          <w:rFonts w:hint="eastAsia"/>
        </w:rPr>
        <w:t>×</w:t>
      </w:r>
      <w:r w:rsidRPr="00004AF1">
        <w:t>5</w:t>
      </w:r>
      <w:r w:rsidRPr="00004AF1">
        <w:rPr>
          <w:rFonts w:hint="eastAsia"/>
        </w:rPr>
        <w:t>的随机正整数矩阵</w:t>
      </w:r>
      <w:r w:rsidRPr="00004AF1">
        <w:t>A</w:t>
      </w:r>
      <w:r w:rsidRPr="00004AF1">
        <w:rPr>
          <w:rFonts w:hint="eastAsia"/>
        </w:rPr>
        <w:t>和</w:t>
      </w:r>
      <w:r w:rsidRPr="00004AF1">
        <w:t>B</w:t>
      </w:r>
      <w:r w:rsidRPr="00004AF1">
        <w:rPr>
          <w:rFonts w:hint="eastAsia"/>
        </w:rPr>
        <w:t>。</w:t>
      </w:r>
    </w:p>
    <w:p w:rsidR="00395192" w:rsidRPr="00004AF1" w:rsidRDefault="00395192" w:rsidP="005230BE">
      <w:pPr>
        <w:pStyle w:val="a"/>
        <w:ind w:firstLineChars="95" w:firstLine="31680"/>
      </w:pPr>
      <w:r w:rsidRPr="00004AF1">
        <w:rPr>
          <w:rFonts w:hint="eastAsia"/>
        </w:rPr>
        <w:t>（</w:t>
      </w:r>
      <w:r w:rsidRPr="00004AF1">
        <w:t>1</w:t>
      </w:r>
      <w:r w:rsidRPr="00004AF1">
        <w:rPr>
          <w:rFonts w:hint="eastAsia"/>
        </w:rPr>
        <w:t>）计算</w:t>
      </w:r>
      <w:r w:rsidRPr="00004AF1">
        <w:t>A</w:t>
      </w:r>
      <w:r w:rsidRPr="00004AF1">
        <w:rPr>
          <w:rFonts w:hint="eastAsia"/>
        </w:rPr>
        <w:t>＋</w:t>
      </w:r>
      <w:r w:rsidRPr="00004AF1">
        <w:t>B</w:t>
      </w:r>
      <w:r w:rsidRPr="00004AF1">
        <w:rPr>
          <w:rFonts w:hint="eastAsia"/>
        </w:rPr>
        <w:t>，</w:t>
      </w:r>
      <w:r w:rsidRPr="00004AF1">
        <w:t>A</w:t>
      </w:r>
      <w:r w:rsidRPr="00004AF1">
        <w:rPr>
          <w:rFonts w:hint="eastAsia"/>
        </w:rPr>
        <w:t>－</w:t>
      </w:r>
      <w:r w:rsidRPr="00004AF1">
        <w:t>B</w:t>
      </w:r>
      <w:r w:rsidRPr="00004AF1">
        <w:rPr>
          <w:rFonts w:hint="eastAsia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"/>
            <w:attr w:name="UnitName" w:val="a"/>
          </w:smartTagPr>
          <w:r>
            <w:t>6</w:t>
          </w:r>
          <w:r w:rsidRPr="00004AF1">
            <w:t>A</w:t>
          </w:r>
        </w:smartTag>
        <w:r>
          <w:rPr>
            <w:rFonts w:hint="eastAsia"/>
          </w:rPr>
          <w:t>。</w:t>
        </w:r>
      </w:smartTag>
    </w:p>
    <w:p w:rsidR="00395192" w:rsidRPr="00E426ED" w:rsidRDefault="00395192" w:rsidP="005230BE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A = round(rand(5)*10)</w:t>
      </w:r>
    </w:p>
    <w:p w:rsidR="00395192" w:rsidRPr="00E426ED" w:rsidRDefault="00395192" w:rsidP="005230BE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 xml:space="preserve">    10     8     6     4     1</w:t>
      </w:r>
    </w:p>
    <w:p w:rsidR="00395192" w:rsidRPr="00E426ED" w:rsidRDefault="00395192" w:rsidP="005230BE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 xml:space="preserve">     2     5     8     9     4</w:t>
      </w:r>
    </w:p>
    <w:p w:rsidR="00395192" w:rsidRPr="00E426ED" w:rsidRDefault="00395192" w:rsidP="005230BE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 xml:space="preserve">     6     0     9     9     8</w:t>
      </w:r>
    </w:p>
    <w:p w:rsidR="00395192" w:rsidRPr="00E426ED" w:rsidRDefault="00395192" w:rsidP="005230BE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 xml:space="preserve">     5     8     7     4     0</w:t>
      </w:r>
    </w:p>
    <w:p w:rsidR="00395192" w:rsidRPr="00E426ED" w:rsidRDefault="00395192" w:rsidP="005230BE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 xml:space="preserve">     9     4     2     9     1</w:t>
      </w:r>
    </w:p>
    <w:p w:rsidR="00395192" w:rsidRPr="00E426ED" w:rsidRDefault="00395192" w:rsidP="005230BE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&gt;&gt; B=round(rand(5)*10)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B =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 2     0     4     8     5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 2     7     8     0     7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 6     4     5     7     4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 3     9     2     4     3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 2     5     7     8     2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&gt;&gt; C=A+B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C =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12     8    10    12     6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 4    12    16     9    11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12     4    14    16    12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 8    17     9     8     3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11     9     9    17     3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&gt;&gt; D=A-B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D =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 8     8     2    -4    -4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 0    -2     0     9    -3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 0    -4     4     2     4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 2    -1     5     0    -3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 7    -1    -5     1    -1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&gt;&gt; E=6*A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E =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60    48    36    24     6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12    30    48    54    24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36     0    54    54    48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30    48    42    24     0</w:t>
      </w:r>
    </w:p>
    <w:p w:rsidR="00395192" w:rsidRPr="005230BE" w:rsidRDefault="00395192" w:rsidP="005230BE">
      <w:pPr>
        <w:pStyle w:val="a0"/>
        <w:ind w:firstLineChars="400"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54    24    12    54     6</w:t>
      </w:r>
    </w:p>
    <w:p w:rsidR="00395192" w:rsidRPr="005230BE" w:rsidRDefault="00395192" w:rsidP="005230BE">
      <w:pPr>
        <w:spacing w:line="360" w:lineRule="auto"/>
        <w:ind w:firstLine="31680"/>
        <w:rPr>
          <w:szCs w:val="21"/>
          <w:lang w:val="pt-BR"/>
        </w:rPr>
      </w:pPr>
      <w:r w:rsidRPr="005230BE">
        <w:rPr>
          <w:rStyle w:val="CharChar"/>
          <w:rFonts w:cs="宋体" w:hint="eastAsia"/>
          <w:szCs w:val="21"/>
          <w:lang w:val="pt-BR"/>
        </w:rPr>
        <w:t>（</w:t>
      </w:r>
      <w:r w:rsidRPr="005230BE">
        <w:rPr>
          <w:rStyle w:val="CharChar"/>
          <w:rFonts w:cs="宋体"/>
          <w:szCs w:val="21"/>
          <w:lang w:val="pt-BR"/>
        </w:rPr>
        <w:t>2</w:t>
      </w:r>
      <w:r w:rsidRPr="005230BE">
        <w:rPr>
          <w:rStyle w:val="CharChar"/>
          <w:rFonts w:cs="宋体" w:hint="eastAsia"/>
          <w:szCs w:val="21"/>
          <w:lang w:val="pt-BR"/>
        </w:rPr>
        <w:t>）</w:t>
      </w:r>
      <w:r w:rsidRPr="00A15C40">
        <w:rPr>
          <w:rStyle w:val="CharChar"/>
          <w:rFonts w:cs="宋体" w:hint="eastAsia"/>
          <w:szCs w:val="21"/>
        </w:rPr>
        <w:t>计算</w:t>
      </w:r>
      <w:r w:rsidRPr="00004AF1">
        <w:rPr>
          <w:position w:val="-14"/>
          <w:szCs w:val="21"/>
          <w:lang w:val="pt-BR"/>
        </w:rPr>
        <w:object w:dxaOrig="6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21.75pt" o:ole="">
            <v:imagedata r:id="rId4" o:title=""/>
          </v:shape>
          <o:OLEObject Type="Embed" ProgID="Equation.DSMT4" ShapeID="_x0000_i1025" DrawAspect="Content" ObjectID="_1482490811" r:id="rId5"/>
        </w:object>
      </w:r>
      <w:r w:rsidRPr="005230BE">
        <w:rPr>
          <w:rStyle w:val="CharChar"/>
          <w:rFonts w:cs="宋体" w:hint="eastAsia"/>
          <w:szCs w:val="21"/>
          <w:lang w:val="pt-BR"/>
        </w:rPr>
        <w:t>，</w:t>
      </w:r>
      <w:r w:rsidRPr="00004AF1">
        <w:rPr>
          <w:position w:val="-4"/>
          <w:szCs w:val="21"/>
          <w:lang w:val="pt-BR"/>
        </w:rPr>
        <w:object w:dxaOrig="600" w:dyaOrig="300">
          <v:shape id="_x0000_i1026" type="#_x0000_t75" style="width:30pt;height:15pt" o:ole="">
            <v:imagedata r:id="rId6" o:title=""/>
          </v:shape>
          <o:OLEObject Type="Embed" ProgID="Equation.DSMT4" ShapeID="_x0000_i1026" DrawAspect="Content" ObjectID="_1482490812" r:id="rId7"/>
        </w:object>
      </w:r>
      <w:r w:rsidRPr="00A15C40">
        <w:rPr>
          <w:rStyle w:val="CharChar"/>
          <w:rFonts w:cs="宋体" w:hint="eastAsia"/>
          <w:szCs w:val="21"/>
        </w:rPr>
        <w:t>和</w:t>
      </w:r>
      <w:r w:rsidRPr="00004AF1">
        <w:rPr>
          <w:position w:val="-14"/>
          <w:szCs w:val="21"/>
          <w:lang w:val="pt-BR"/>
        </w:rPr>
        <w:object w:dxaOrig="780" w:dyaOrig="440">
          <v:shape id="_x0000_i1027" type="#_x0000_t75" style="width:38.25pt;height:21.75pt" o:ole="">
            <v:imagedata r:id="rId8" o:title=""/>
          </v:shape>
          <o:OLEObject Type="Embed" ProgID="Equation.DSMT4" ShapeID="_x0000_i1027" DrawAspect="Content" ObjectID="_1482490813" r:id="rId9"/>
        </w:object>
      </w:r>
      <w:r w:rsidRPr="00A15C40">
        <w:rPr>
          <w:rStyle w:val="CharChar"/>
          <w:rFonts w:cs="宋体" w:hint="eastAsia"/>
          <w:szCs w:val="21"/>
        </w:rPr>
        <w:t>。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&gt;&gt; (A*B)'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ans =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86    97   109    80    67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121   168   157   120   122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149   134   143   127   103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146   140   211   105   130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144   112   109   121   110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&gt;&gt; (B)'*(A)'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ans =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86    97   109    80    67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121   168   157   120   122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149   134   143   127   103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146   140   211   105   130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144   112   109   121   110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&gt;&gt; (A*B)^100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ans =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1.0e+278 *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3.0801    4.8507    4.5531    5.0819    4.1045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3.1319    4.9322    4.6296    5.1673    4.1734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3.4774    5.4763    5.1404    5.7374    4.6338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2.6535    4.1788    3.9224    4.3780    3.5359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 xml:space="preserve">    2.5268    3.9792    3.7351    4.1690    3.3671</w:t>
      </w:r>
    </w:p>
    <w:p w:rsidR="00395192" w:rsidRPr="005230BE" w:rsidRDefault="00395192" w:rsidP="005230BE">
      <w:pPr>
        <w:spacing w:line="360" w:lineRule="auto"/>
        <w:ind w:firstLine="31680"/>
        <w:rPr>
          <w:szCs w:val="21"/>
          <w:lang w:val="pt-BR"/>
        </w:rPr>
      </w:pPr>
      <w:r w:rsidRPr="005230BE">
        <w:rPr>
          <w:rStyle w:val="CharChar"/>
          <w:rFonts w:cs="宋体" w:hint="eastAsia"/>
          <w:szCs w:val="21"/>
          <w:lang w:val="pt-BR"/>
        </w:rPr>
        <w:t>（</w:t>
      </w:r>
      <w:r w:rsidRPr="005230BE">
        <w:rPr>
          <w:rStyle w:val="CharChar"/>
          <w:rFonts w:cs="宋体"/>
          <w:szCs w:val="21"/>
          <w:lang w:val="pt-BR"/>
        </w:rPr>
        <w:t>3</w:t>
      </w:r>
      <w:r w:rsidRPr="005230BE">
        <w:rPr>
          <w:rStyle w:val="CharChar"/>
          <w:rFonts w:cs="宋体" w:hint="eastAsia"/>
          <w:szCs w:val="21"/>
          <w:lang w:val="pt-BR"/>
        </w:rPr>
        <w:t>）</w:t>
      </w:r>
      <w:r w:rsidRPr="00A15C40">
        <w:rPr>
          <w:rStyle w:val="CharChar"/>
          <w:rFonts w:cs="宋体" w:hint="eastAsia"/>
          <w:szCs w:val="21"/>
        </w:rPr>
        <w:t>计算行列式</w:t>
      </w:r>
      <w:r w:rsidRPr="00004AF1">
        <w:rPr>
          <w:position w:val="-14"/>
          <w:szCs w:val="21"/>
          <w:lang w:val="pt-BR"/>
        </w:rPr>
        <w:object w:dxaOrig="320" w:dyaOrig="400">
          <v:shape id="_x0000_i1028" type="#_x0000_t75" style="width:15pt;height:20.25pt" o:ole="">
            <v:imagedata r:id="rId10" o:title=""/>
          </v:shape>
          <o:OLEObject Type="Embed" ProgID="Equation.DSMT4" ShapeID="_x0000_i1028" DrawAspect="Content" ObjectID="_1482490814" r:id="rId11"/>
        </w:object>
      </w:r>
      <w:r w:rsidRPr="005230BE">
        <w:rPr>
          <w:rStyle w:val="CharChar"/>
          <w:rFonts w:cs="宋体" w:hint="eastAsia"/>
          <w:szCs w:val="21"/>
          <w:lang w:val="pt-BR"/>
        </w:rPr>
        <w:t>，</w:t>
      </w:r>
      <w:r w:rsidRPr="00004AF1">
        <w:rPr>
          <w:position w:val="-14"/>
          <w:szCs w:val="21"/>
          <w:lang w:val="pt-BR"/>
        </w:rPr>
        <w:object w:dxaOrig="320" w:dyaOrig="400">
          <v:shape id="_x0000_i1029" type="#_x0000_t75" style="width:15pt;height:20.25pt" o:ole="">
            <v:imagedata r:id="rId12" o:title=""/>
          </v:shape>
          <o:OLEObject Type="Embed" ProgID="Equation.DSMT4" ShapeID="_x0000_i1029" DrawAspect="Content" ObjectID="_1482490815" r:id="rId13"/>
        </w:object>
      </w:r>
      <w:r w:rsidRPr="00A15C40">
        <w:rPr>
          <w:rStyle w:val="CharChar"/>
          <w:rFonts w:cs="宋体" w:hint="eastAsia"/>
          <w:szCs w:val="21"/>
        </w:rPr>
        <w:t>和</w:t>
      </w:r>
      <w:r w:rsidRPr="00004AF1">
        <w:rPr>
          <w:position w:val="-14"/>
          <w:szCs w:val="21"/>
          <w:lang w:val="pt-BR"/>
        </w:rPr>
        <w:object w:dxaOrig="480" w:dyaOrig="400">
          <v:shape id="_x0000_i1030" type="#_x0000_t75" style="width:24pt;height:20.25pt" o:ole="">
            <v:imagedata r:id="rId14" o:title=""/>
          </v:shape>
          <o:OLEObject Type="Embed" ProgID="Equation.DSMT4" ShapeID="_x0000_i1030" DrawAspect="Content" ObjectID="_1482490816" r:id="rId15"/>
        </w:object>
      </w:r>
      <w:r w:rsidRPr="00A15C40">
        <w:rPr>
          <w:rStyle w:val="CharChar"/>
          <w:rFonts w:cs="宋体" w:hint="eastAsia"/>
          <w:szCs w:val="21"/>
        </w:rPr>
        <w:t>。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&gt;&gt;det(A)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ans =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5972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&gt;&gt;det(B)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ans =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12221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&gt;&gt;det(A*B)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ans =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pt-BR"/>
        </w:rPr>
      </w:pPr>
      <w:r w:rsidRPr="005230BE">
        <w:rPr>
          <w:sz w:val="18"/>
          <w:szCs w:val="18"/>
          <w:lang w:val="pt-BR"/>
        </w:rPr>
        <w:t>72983812</w:t>
      </w:r>
    </w:p>
    <w:p w:rsidR="00395192" w:rsidRPr="005230BE" w:rsidRDefault="00395192" w:rsidP="005230BE">
      <w:pPr>
        <w:ind w:firstLine="31680"/>
        <w:rPr>
          <w:lang w:val="pt-BR"/>
        </w:rPr>
      </w:pPr>
      <w:r w:rsidRPr="005230BE">
        <w:rPr>
          <w:rStyle w:val="CharChar"/>
          <w:rFonts w:cs="宋体" w:hint="eastAsia"/>
          <w:szCs w:val="21"/>
          <w:lang w:val="pt-BR"/>
        </w:rPr>
        <w:t>（</w:t>
      </w:r>
      <w:r w:rsidRPr="005230BE">
        <w:rPr>
          <w:rStyle w:val="CharChar"/>
          <w:rFonts w:cs="宋体"/>
          <w:szCs w:val="21"/>
          <w:lang w:val="pt-BR"/>
        </w:rPr>
        <w:t>4</w:t>
      </w:r>
      <w:r w:rsidRPr="005230BE">
        <w:rPr>
          <w:rStyle w:val="CharChar"/>
          <w:rFonts w:cs="宋体" w:hint="eastAsia"/>
          <w:szCs w:val="21"/>
          <w:lang w:val="pt-BR"/>
        </w:rPr>
        <w:t>）</w:t>
      </w:r>
      <w:r w:rsidRPr="00A15C40">
        <w:rPr>
          <w:rStyle w:val="CharChar"/>
          <w:rFonts w:cs="宋体" w:hint="eastAsia"/>
          <w:szCs w:val="21"/>
        </w:rPr>
        <w:t>若矩阵</w:t>
      </w:r>
      <w:r w:rsidRPr="005230BE">
        <w:rPr>
          <w:rStyle w:val="CharChar"/>
          <w:rFonts w:cs="宋体"/>
          <w:szCs w:val="21"/>
          <w:lang w:val="pt-BR"/>
        </w:rPr>
        <w:t>A</w:t>
      </w:r>
      <w:r w:rsidRPr="00A15C40">
        <w:rPr>
          <w:rStyle w:val="CharChar"/>
          <w:rFonts w:cs="宋体" w:hint="eastAsia"/>
          <w:szCs w:val="21"/>
        </w:rPr>
        <w:t>和</w:t>
      </w:r>
      <w:r w:rsidRPr="005230BE">
        <w:rPr>
          <w:rStyle w:val="CharChar"/>
          <w:rFonts w:cs="宋体"/>
          <w:szCs w:val="21"/>
          <w:lang w:val="pt-BR"/>
        </w:rPr>
        <w:t>B</w:t>
      </w:r>
      <w:r w:rsidRPr="00A15C40">
        <w:rPr>
          <w:rStyle w:val="CharChar"/>
          <w:rFonts w:cs="宋体" w:hint="eastAsia"/>
          <w:szCs w:val="21"/>
        </w:rPr>
        <w:t>可逆</w:t>
      </w:r>
      <w:r w:rsidRPr="005230BE">
        <w:rPr>
          <w:rStyle w:val="CharChar"/>
          <w:rFonts w:cs="宋体" w:hint="eastAsia"/>
          <w:szCs w:val="21"/>
          <w:lang w:val="pt-BR"/>
        </w:rPr>
        <w:t>，</w:t>
      </w:r>
      <w:r w:rsidRPr="00A15C40">
        <w:rPr>
          <w:rStyle w:val="CharChar"/>
          <w:rFonts w:cs="宋体" w:hint="eastAsia"/>
          <w:szCs w:val="21"/>
        </w:rPr>
        <w:t>计算</w:t>
      </w:r>
      <w:r w:rsidRPr="00004AF1">
        <w:rPr>
          <w:lang w:val="pt-BR"/>
        </w:rPr>
        <w:object w:dxaOrig="380" w:dyaOrig="300">
          <v:shape id="_x0000_i1031" type="#_x0000_t75" style="width:18.75pt;height:15pt" o:ole="">
            <v:imagedata r:id="rId16" o:title=""/>
          </v:shape>
          <o:OLEObject Type="Embed" ProgID="Equation.DSMT4" ShapeID="_x0000_i1031" DrawAspect="Content" ObjectID="_1482490817" r:id="rId17"/>
        </w:object>
      </w:r>
      <w:r w:rsidRPr="00A15C40">
        <w:rPr>
          <w:rStyle w:val="CharChar"/>
          <w:rFonts w:cs="宋体" w:hint="eastAsia"/>
          <w:szCs w:val="21"/>
        </w:rPr>
        <w:t>和</w:t>
      </w:r>
      <w:r w:rsidRPr="00004AF1">
        <w:rPr>
          <w:lang w:val="pt-BR"/>
        </w:rPr>
        <w:object w:dxaOrig="380" w:dyaOrig="300">
          <v:shape id="_x0000_i1032" type="#_x0000_t75" style="width:18.75pt;height:15pt" o:ole="">
            <v:imagedata r:id="rId18" o:title=""/>
          </v:shape>
          <o:OLEObject Type="Embed" ProgID="Equation.DSMT4" ShapeID="_x0000_i1032" DrawAspect="Content" ObjectID="_1482490818" r:id="rId19"/>
        </w:object>
      </w:r>
      <w:r w:rsidRPr="00A15C40">
        <w:rPr>
          <w:rStyle w:val="CharChar"/>
          <w:rFonts w:cs="宋体" w:hint="eastAsia"/>
          <w:szCs w:val="21"/>
        </w:rPr>
        <w:t>。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>&gt;&gt;inv(A)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>ans =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-0.0012   -0.1654    0.0759    0.0765    0.0561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 0.4208    0.3925   -0.2316   -0.4720   -0.1381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-0.3830   -0.3369    0.2112    0.5728    0.0414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-0.1700    0.0114   -0.0012    0.0959    0.1338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 0.6229    0.4903   -0.1681   -0.8098   -0.2391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>&gt;&gt;inv(B)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>ans =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-0.1218   -0.0184    0.2713   -0.0582   -0.0866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-0.0384    0.0002   -0.0570    0.1208    0.0278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-0.0916    0.0688    0.0347   -0.1425    0.1325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 0.0901   -0.0731   -0.0475    0.0491    0.0520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 0.1778    0.0692   -0.0602    0.0588   -0.1545</w:t>
      </w:r>
    </w:p>
    <w:p w:rsidR="00395192" w:rsidRPr="005230BE" w:rsidRDefault="00395192" w:rsidP="005230BE">
      <w:pPr>
        <w:pStyle w:val="a"/>
        <w:ind w:firstLine="31680"/>
        <w:rPr>
          <w:lang w:val="fr-FR"/>
        </w:rPr>
      </w:pPr>
      <w:r w:rsidRPr="005230BE">
        <w:rPr>
          <w:rFonts w:hint="eastAsia"/>
          <w:lang w:val="fr-FR"/>
        </w:rPr>
        <w:t>（</w:t>
      </w:r>
      <w:r w:rsidRPr="005230BE">
        <w:rPr>
          <w:lang w:val="fr-FR"/>
        </w:rPr>
        <w:t>5</w:t>
      </w:r>
      <w:r w:rsidRPr="005230BE">
        <w:rPr>
          <w:rFonts w:hint="eastAsia"/>
          <w:lang w:val="fr-FR"/>
        </w:rPr>
        <w:t>）</w:t>
      </w:r>
      <w:r w:rsidRPr="00004AF1">
        <w:rPr>
          <w:rFonts w:hint="eastAsia"/>
        </w:rPr>
        <w:t>计算矩阵</w:t>
      </w:r>
      <w:r w:rsidRPr="005230BE">
        <w:rPr>
          <w:lang w:val="fr-FR"/>
        </w:rPr>
        <w:t>A</w:t>
      </w:r>
      <w:r w:rsidRPr="00004AF1">
        <w:rPr>
          <w:rFonts w:hint="eastAsia"/>
        </w:rPr>
        <w:t>和矩阵</w:t>
      </w:r>
      <w:r w:rsidRPr="005230BE">
        <w:rPr>
          <w:lang w:val="fr-FR"/>
        </w:rPr>
        <w:t>B</w:t>
      </w:r>
      <w:r w:rsidRPr="00004AF1">
        <w:rPr>
          <w:rFonts w:hint="eastAsia"/>
        </w:rPr>
        <w:t>的秩。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>&gt;&gt;rank(A)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>ans = 5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>&gt;&gt;rank(B)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>ans =</w:t>
      </w:r>
      <w:r w:rsidRPr="005230BE">
        <w:rPr>
          <w:rFonts w:hint="eastAsia"/>
          <w:sz w:val="18"/>
          <w:szCs w:val="18"/>
          <w:lang w:val="fr-FR"/>
        </w:rPr>
        <w:t>（</w:t>
      </w:r>
      <w:r w:rsidRPr="005230BE">
        <w:rPr>
          <w:sz w:val="18"/>
          <w:szCs w:val="18"/>
          <w:lang w:val="fr-FR"/>
        </w:rPr>
        <w:t>6</w:t>
      </w:r>
      <w:r w:rsidRPr="005230BE">
        <w:rPr>
          <w:rFonts w:hint="eastAsia"/>
          <w:sz w:val="18"/>
          <w:szCs w:val="18"/>
          <w:lang w:val="fr-FR"/>
        </w:rPr>
        <w:t>）</w:t>
      </w:r>
      <w:r w:rsidRPr="00A15C40">
        <w:rPr>
          <w:rFonts w:hint="eastAsia"/>
          <w:sz w:val="18"/>
          <w:szCs w:val="18"/>
        </w:rPr>
        <w:t>生成一个</w:t>
      </w:r>
      <w:r w:rsidRPr="005230BE">
        <w:rPr>
          <w:sz w:val="18"/>
          <w:szCs w:val="18"/>
          <w:lang w:val="fr-FR"/>
        </w:rPr>
        <w:t>6</w:t>
      </w:r>
      <w:r w:rsidRPr="00A15C40">
        <w:rPr>
          <w:rFonts w:hint="eastAsia"/>
          <w:sz w:val="18"/>
          <w:szCs w:val="18"/>
        </w:rPr>
        <w:t>行</w:t>
      </w:r>
      <w:r w:rsidRPr="005230BE">
        <w:rPr>
          <w:sz w:val="18"/>
          <w:szCs w:val="18"/>
          <w:lang w:val="fr-FR"/>
        </w:rPr>
        <w:t>5</w:t>
      </w:r>
      <w:r w:rsidRPr="00A15C40">
        <w:rPr>
          <w:rFonts w:hint="eastAsia"/>
          <w:sz w:val="18"/>
          <w:szCs w:val="18"/>
        </w:rPr>
        <w:t>列秩为</w:t>
      </w:r>
      <w:r w:rsidRPr="005230BE">
        <w:rPr>
          <w:sz w:val="18"/>
          <w:szCs w:val="18"/>
          <w:lang w:val="fr-FR"/>
        </w:rPr>
        <w:t>3</w:t>
      </w:r>
      <w:r w:rsidRPr="00A15C40">
        <w:rPr>
          <w:rFonts w:hint="eastAsia"/>
          <w:sz w:val="18"/>
          <w:szCs w:val="18"/>
        </w:rPr>
        <w:t>的矩阵</w:t>
      </w:r>
      <w:r w:rsidRPr="005230BE">
        <w:rPr>
          <w:rFonts w:hint="eastAsia"/>
          <w:sz w:val="18"/>
          <w:szCs w:val="18"/>
          <w:lang w:val="fr-FR"/>
        </w:rPr>
        <w:t>，</w:t>
      </w:r>
      <w:r w:rsidRPr="00A15C40">
        <w:rPr>
          <w:rFonts w:hint="eastAsia"/>
          <w:sz w:val="18"/>
          <w:szCs w:val="18"/>
        </w:rPr>
        <w:t>并求其最简阶梯形。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>&gt;&gt;round(rand(6,5)*10)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>ans =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 xml:space="preserve">     2     4     8     3     4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 xml:space="preserve">     7     9     6     5     7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 xml:space="preserve">     3     9     8     7     5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 xml:space="preserve">     5     6     7     3     4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 xml:space="preserve">     2     5     3     8     7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 xml:space="preserve">     7     9     3     6     6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>&gt;&gt; A=[2,4,8,3,4;7,9,6,5,7;3,9,8,7,5;4,8,16,6,8;6,12,24,9,12;8,16,32,12,16]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>A =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A15C40">
        <w:rPr>
          <w:sz w:val="18"/>
          <w:szCs w:val="18"/>
        </w:rPr>
        <w:t xml:space="preserve">     </w:t>
      </w:r>
      <w:r w:rsidRPr="005230BE">
        <w:rPr>
          <w:sz w:val="18"/>
          <w:szCs w:val="18"/>
          <w:lang w:val="fr-FR"/>
        </w:rPr>
        <w:t>2     4     8     3     4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  7     9     6     5     7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  3     9     8     7     5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  4     8    16     6     8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  6    12    24     9    12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 xml:space="preserve">     8    16    32    12    16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>&gt;&gt;rank(A)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>ans = 3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>&gt;&gt;rref(A)</w:t>
      </w:r>
    </w:p>
    <w:p w:rsidR="00395192" w:rsidRPr="005230BE" w:rsidRDefault="00395192" w:rsidP="005230BE">
      <w:pPr>
        <w:pStyle w:val="a0"/>
        <w:ind w:firstLine="31680"/>
        <w:rPr>
          <w:sz w:val="18"/>
          <w:szCs w:val="18"/>
          <w:lang w:val="fr-FR"/>
        </w:rPr>
      </w:pPr>
      <w:r w:rsidRPr="005230BE">
        <w:rPr>
          <w:sz w:val="18"/>
          <w:szCs w:val="18"/>
          <w:lang w:val="fr-FR"/>
        </w:rPr>
        <w:t>ans =5</w:t>
      </w:r>
    </w:p>
    <w:p w:rsidR="00395192" w:rsidRPr="00A15C40" w:rsidRDefault="00395192" w:rsidP="005230BE">
      <w:pPr>
        <w:pStyle w:val="a0"/>
        <w:ind w:firstLineChars="500" w:firstLine="31680"/>
        <w:rPr>
          <w:sz w:val="18"/>
          <w:szCs w:val="18"/>
        </w:rPr>
      </w:pPr>
      <w:r w:rsidRPr="005230BE">
        <w:rPr>
          <w:sz w:val="18"/>
          <w:szCs w:val="18"/>
          <w:lang w:val="fr-FR"/>
        </w:rPr>
        <w:t xml:space="preserve">  </w:t>
      </w:r>
      <w:r w:rsidRPr="00A15C40">
        <w:rPr>
          <w:sz w:val="18"/>
          <w:szCs w:val="18"/>
        </w:rPr>
        <w:t>1.0000 0         0   -0.4767    0.6512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 xml:space="preserve"> 0  1.00000    0.8953    0.0698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 xml:space="preserve">         0         0   1.0000    0.0465    0.3023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 xml:space="preserve">         0         0          0          0          0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 xml:space="preserve">         0         0          0          0          0</w:t>
      </w:r>
    </w:p>
    <w:p w:rsidR="00395192" w:rsidRPr="00A15C40" w:rsidRDefault="00395192" w:rsidP="005230BE">
      <w:pPr>
        <w:pStyle w:val="a0"/>
        <w:ind w:firstLine="31680"/>
        <w:rPr>
          <w:sz w:val="18"/>
          <w:szCs w:val="18"/>
        </w:rPr>
      </w:pPr>
      <w:r w:rsidRPr="00A15C40">
        <w:rPr>
          <w:sz w:val="18"/>
          <w:szCs w:val="18"/>
        </w:rPr>
        <w:t xml:space="preserve">         0         0          0          0          0</w:t>
      </w:r>
    </w:p>
    <w:p w:rsidR="00395192" w:rsidRPr="00DB5662" w:rsidRDefault="00395192" w:rsidP="00F67B62">
      <w:pPr>
        <w:ind w:firstLine="31680"/>
      </w:pPr>
    </w:p>
    <w:sectPr w:rsidR="00395192" w:rsidRPr="00DB5662" w:rsidSect="0003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04AF1"/>
    <w:rsid w:val="000102C7"/>
    <w:rsid w:val="000348EC"/>
    <w:rsid w:val="001F5ACF"/>
    <w:rsid w:val="00395192"/>
    <w:rsid w:val="005230BE"/>
    <w:rsid w:val="006E2EFB"/>
    <w:rsid w:val="008F6A76"/>
    <w:rsid w:val="009005FA"/>
    <w:rsid w:val="00980877"/>
    <w:rsid w:val="00A15C40"/>
    <w:rsid w:val="00AC07F8"/>
    <w:rsid w:val="00DB5662"/>
    <w:rsid w:val="00E426ED"/>
    <w:rsid w:val="00F67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487</Words>
  <Characters>2777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2014-11-23T05:04:00Z</dcterms:created>
  <dcterms:modified xsi:type="dcterms:W3CDTF">2015-01-11T06:14:00Z</dcterms:modified>
</cp:coreProperties>
</file>