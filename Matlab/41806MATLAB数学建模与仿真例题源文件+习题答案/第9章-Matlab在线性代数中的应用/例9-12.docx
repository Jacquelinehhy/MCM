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B9" w:rsidRDefault="005F73B9" w:rsidP="00AE5CD1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9-12</w:t>
      </w:r>
      <w:bookmarkEnd w:id="0"/>
      <w:r w:rsidRPr="000102C7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求下列向量的秩和最大无关组，并将其余向量用该最大无关组线性表出：</w:t>
      </w:r>
    </w:p>
    <w:p w:rsidR="005F73B9" w:rsidRPr="00C816E7" w:rsidRDefault="005F73B9" w:rsidP="00AE5CD1">
      <w:pPr>
        <w:pStyle w:val="a"/>
        <w:ind w:firstLineChars="0" w:firstLine="0"/>
        <w:rPr>
          <w:lang w:val="pt-BR"/>
        </w:rPr>
      </w:pPr>
      <w:r w:rsidRPr="00C816E7">
        <w:rPr>
          <w:lang w:val="pt-BR"/>
        </w:rPr>
        <w:t>A=</w:t>
      </w:r>
      <w:r w:rsidRPr="00037631">
        <w:rPr>
          <w:position w:val="-16"/>
          <w:lang w:val="pt-BR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.75pt" o:ole="">
            <v:imagedata r:id="rId4" o:title=""/>
          </v:shape>
          <o:OLEObject Type="Embed" ProgID="Equation.DSMT4" ShapeID="_x0000_i1025" DrawAspect="Content" ObjectID="_1482490797" r:id="rId5"/>
        </w:object>
      </w:r>
      <w:r w:rsidRPr="00C816E7">
        <w:rPr>
          <w:lang w:val="pt-BR"/>
        </w:rPr>
        <w:t>,b=</w:t>
      </w:r>
      <w:r w:rsidRPr="00037631">
        <w:rPr>
          <w:position w:val="-16"/>
          <w:lang w:val="pt-BR"/>
        </w:rPr>
        <w:object w:dxaOrig="1480" w:dyaOrig="440">
          <v:shape id="_x0000_i1026" type="#_x0000_t75" style="width:74.25pt;height:21.75pt" o:ole="">
            <v:imagedata r:id="rId6" o:title=""/>
          </v:shape>
          <o:OLEObject Type="Embed" ProgID="Equation.DSMT4" ShapeID="_x0000_i1026" DrawAspect="Content" ObjectID="_1482490798" r:id="rId7"/>
        </w:object>
      </w:r>
      <w:r w:rsidRPr="00C816E7">
        <w:rPr>
          <w:lang w:val="pt-BR"/>
        </w:rPr>
        <w:t>,c=</w:t>
      </w:r>
      <w:r w:rsidRPr="00037631">
        <w:rPr>
          <w:position w:val="-16"/>
          <w:lang w:val="pt-BR"/>
        </w:rPr>
        <w:object w:dxaOrig="1440" w:dyaOrig="440">
          <v:shape id="_x0000_i1027" type="#_x0000_t75" style="width:1in;height:21.75pt" o:ole="">
            <v:imagedata r:id="rId8" o:title=""/>
          </v:shape>
          <o:OLEObject Type="Embed" ProgID="Equation.DSMT4" ShapeID="_x0000_i1027" DrawAspect="Content" ObjectID="_1482490799" r:id="rId9"/>
        </w:objec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a=[1 2 1 3]';</w: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b=[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"/>
          <w:attr w:name="Year" w:val="2004"/>
        </w:smartTagPr>
        <w:r w:rsidRPr="00C816E7">
          <w:rPr>
            <w:sz w:val="18"/>
            <w:szCs w:val="18"/>
            <w:lang w:val="pt-BR"/>
          </w:rPr>
          <w:t>4 -1 -5</w:t>
        </w:r>
      </w:smartTag>
      <w:r w:rsidRPr="00C816E7">
        <w:rPr>
          <w:sz w:val="18"/>
          <w:szCs w:val="18"/>
          <w:lang w:val="pt-BR"/>
        </w:rPr>
        <w:t xml:space="preserve"> -6]';</w: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c=[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3"/>
          <w:attr w:name="Year" w:val="2001"/>
        </w:smartTagPr>
        <w:r w:rsidRPr="00C816E7">
          <w:rPr>
            <w:sz w:val="18"/>
            <w:szCs w:val="18"/>
            <w:lang w:val="pt-BR"/>
          </w:rPr>
          <w:t>1 -3 -4</w:t>
        </w:r>
      </w:smartTag>
      <w:r w:rsidRPr="00C816E7">
        <w:rPr>
          <w:sz w:val="18"/>
          <w:szCs w:val="18"/>
          <w:lang w:val="pt-BR"/>
        </w:rPr>
        <w:t xml:space="preserve"> -7]';</w: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A=[a,b,c] ;</w: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[R,S]=rref(A)</w:t>
      </w:r>
    </w:p>
    <w:p w:rsidR="005F73B9" w:rsidRPr="00C816E7" w:rsidRDefault="005F73B9" w:rsidP="00C816E7">
      <w:pPr>
        <w:pStyle w:val="a0"/>
        <w:ind w:firstLine="31680"/>
        <w:rPr>
          <w:sz w:val="18"/>
          <w:szCs w:val="18"/>
          <w:lang w:val="pt-BR"/>
        </w:rPr>
      </w:pPr>
      <w:r w:rsidRPr="00C816E7">
        <w:rPr>
          <w:sz w:val="18"/>
          <w:szCs w:val="18"/>
          <w:lang w:val="pt-BR"/>
        </w:rPr>
        <w:t>r=length(S)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R =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1.00000   -1.2222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0   1.0000    0.5556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0         0          0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0         0          0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S =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1     2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r =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2</w:t>
      </w:r>
    </w:p>
    <w:p w:rsidR="005F73B9" w:rsidRPr="00DB4EC2" w:rsidRDefault="005F73B9" w:rsidP="00C816E7">
      <w:pPr>
        <w:ind w:firstLine="31680"/>
      </w:pPr>
      <w:r>
        <w:rPr>
          <w:rFonts w:hint="eastAsia"/>
        </w:rPr>
        <w:t>最大线性无关组为：</w:t>
      </w:r>
      <w:r>
        <w:t>a   b</w:t>
      </w:r>
      <w:r>
        <w:rPr>
          <w:rFonts w:hint="eastAsia"/>
        </w:rPr>
        <w:t>。</w:t>
      </w:r>
    </w:p>
    <w:p w:rsidR="005F73B9" w:rsidRPr="00FB39E9" w:rsidRDefault="005F73B9" w:rsidP="00C816E7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c=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.2222"/>
          <w:attr w:name="UnitName" w:val="a"/>
        </w:smartTagPr>
        <w:r w:rsidRPr="00FB39E9">
          <w:rPr>
            <w:sz w:val="18"/>
            <w:szCs w:val="18"/>
          </w:rPr>
          <w:t>-1.2222a</w:t>
        </w:r>
      </w:smartTag>
      <w:r w:rsidRPr="00FB39E9">
        <w:rPr>
          <w:sz w:val="18"/>
          <w:szCs w:val="18"/>
        </w:rPr>
        <w:t>1+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5556"/>
          <w:attr w:name="UnitName" w:val="a"/>
        </w:smartTagPr>
        <w:r w:rsidRPr="00FB39E9">
          <w:rPr>
            <w:sz w:val="18"/>
            <w:szCs w:val="18"/>
          </w:rPr>
          <w:t>0.5556a</w:t>
        </w:r>
      </w:smartTag>
      <w:r w:rsidRPr="00FB39E9">
        <w:rPr>
          <w:sz w:val="18"/>
          <w:szCs w:val="18"/>
        </w:rPr>
        <w:t>2</w:t>
      </w:r>
    </w:p>
    <w:p w:rsidR="005F73B9" w:rsidRPr="00AE5CD1" w:rsidRDefault="005F73B9" w:rsidP="00470E6E">
      <w:pPr>
        <w:ind w:firstLine="31680"/>
      </w:pPr>
    </w:p>
    <w:sectPr w:rsidR="005F73B9" w:rsidRPr="00AE5CD1" w:rsidSect="00AF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2B67BC"/>
    <w:rsid w:val="002E6832"/>
    <w:rsid w:val="00377267"/>
    <w:rsid w:val="00470E6E"/>
    <w:rsid w:val="005F73B9"/>
    <w:rsid w:val="006D3D5B"/>
    <w:rsid w:val="006E2EFB"/>
    <w:rsid w:val="00714BB2"/>
    <w:rsid w:val="008F6A76"/>
    <w:rsid w:val="009005FA"/>
    <w:rsid w:val="00980877"/>
    <w:rsid w:val="00AC07F8"/>
    <w:rsid w:val="00AE5CD1"/>
    <w:rsid w:val="00AF66DE"/>
    <w:rsid w:val="00C816E7"/>
    <w:rsid w:val="00DB4EC2"/>
    <w:rsid w:val="00DB5662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58</Words>
  <Characters>332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2014-11-23T05:06:00Z</dcterms:created>
  <dcterms:modified xsi:type="dcterms:W3CDTF">2015-01-11T06:14:00Z</dcterms:modified>
</cp:coreProperties>
</file>