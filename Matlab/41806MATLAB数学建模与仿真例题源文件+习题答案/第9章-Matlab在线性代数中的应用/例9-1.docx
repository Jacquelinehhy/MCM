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2FB" w:rsidRPr="00080730" w:rsidRDefault="000902FB" w:rsidP="00284158">
      <w:pPr>
        <w:ind w:firstLineChars="0" w:firstLine="0"/>
      </w:pPr>
      <w:r w:rsidRPr="00E426ED">
        <w:rPr>
          <w:rStyle w:val="CharChar"/>
          <w:rFonts w:cs="宋体" w:hint="eastAsia"/>
          <w:szCs w:val="21"/>
        </w:rPr>
        <w:t>【例</w:t>
      </w:r>
      <w:r>
        <w:rPr>
          <w:rStyle w:val="CharChar"/>
          <w:rFonts w:cs="宋体"/>
          <w:szCs w:val="21"/>
        </w:rPr>
        <w:t>9</w:t>
      </w:r>
      <w:r w:rsidRPr="00E426ED">
        <w:rPr>
          <w:rStyle w:val="CharChar"/>
          <w:rFonts w:cs="宋体"/>
          <w:szCs w:val="21"/>
        </w:rPr>
        <w:t>-1</w:t>
      </w:r>
      <w:r w:rsidRPr="00E426ED">
        <w:rPr>
          <w:rStyle w:val="CharChar"/>
          <w:rFonts w:cs="宋体" w:hint="eastAsia"/>
          <w:szCs w:val="21"/>
        </w:rPr>
        <w:t>】</w:t>
      </w:r>
      <w:r w:rsidRPr="00E426ED">
        <w:rPr>
          <w:rStyle w:val="CharChar"/>
          <w:rFonts w:cs="宋体"/>
          <w:szCs w:val="21"/>
        </w:rPr>
        <w:t xml:space="preserve"> </w:t>
      </w:r>
      <w:r w:rsidRPr="00E426ED">
        <w:rPr>
          <w:rStyle w:val="CharChar"/>
          <w:rFonts w:cs="宋体" w:hint="eastAsia"/>
          <w:szCs w:val="21"/>
        </w:rPr>
        <w:t>求下列矩阵</w:t>
      </w:r>
      <w:r w:rsidRPr="00F47A96">
        <w:rPr>
          <w:position w:val="-30"/>
        </w:rPr>
        <w:object w:dxaOrig="11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36pt" o:ole="">
            <v:imagedata r:id="rId6" o:title=""/>
          </v:shape>
          <o:OLEObject Type="Embed" ProgID="Equation.DSMT4" ShapeID="_x0000_i1025" DrawAspect="Content" ObjectID="_1482490632" r:id="rId7"/>
        </w:object>
      </w:r>
      <w:r w:rsidRPr="00E426ED">
        <w:rPr>
          <w:rStyle w:val="CharChar"/>
          <w:rFonts w:cs="宋体" w:hint="eastAsia"/>
          <w:szCs w:val="21"/>
        </w:rPr>
        <w:t>的逆。</w:t>
      </w:r>
    </w:p>
    <w:p w:rsidR="000902FB" w:rsidRPr="00E426ED" w:rsidRDefault="000902FB" w:rsidP="00C15BE2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>a=[1 2;2 1]</w:t>
      </w:r>
      <w:r w:rsidRPr="00E426ED">
        <w:rPr>
          <w:rFonts w:hint="eastAsia"/>
          <w:sz w:val="18"/>
          <w:szCs w:val="18"/>
        </w:rPr>
        <w:t>；</w:t>
      </w:r>
    </w:p>
    <w:p w:rsidR="000902FB" w:rsidRPr="00E426ED" w:rsidRDefault="000902FB" w:rsidP="00C15BE2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 xml:space="preserve">inv(a)   </w:t>
      </w:r>
    </w:p>
    <w:p w:rsidR="000902FB" w:rsidRPr="00E426ED" w:rsidRDefault="000902FB" w:rsidP="00C15BE2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>ans =</w:t>
      </w:r>
    </w:p>
    <w:p w:rsidR="000902FB" w:rsidRPr="00E426ED" w:rsidRDefault="000902FB" w:rsidP="00C15BE2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 xml:space="preserve">   -0.3333    0.6667</w:t>
      </w:r>
    </w:p>
    <w:p w:rsidR="000902FB" w:rsidRPr="00E426ED" w:rsidRDefault="000902FB" w:rsidP="00C15BE2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 xml:space="preserve">    0.6667   -0.3333</w:t>
      </w:r>
    </w:p>
    <w:p w:rsidR="000902FB" w:rsidRDefault="000902FB" w:rsidP="002C19C9">
      <w:pPr>
        <w:ind w:firstLine="31680"/>
      </w:pPr>
      <w:bookmarkStart w:id="0" w:name="_GoBack"/>
      <w:bookmarkEnd w:id="0"/>
    </w:p>
    <w:sectPr w:rsidR="000902FB" w:rsidSect="00B50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2FB" w:rsidRDefault="000902FB" w:rsidP="002C19C9">
      <w:pPr>
        <w:ind w:firstLine="31680"/>
      </w:pPr>
      <w:r>
        <w:separator/>
      </w:r>
    </w:p>
  </w:endnote>
  <w:endnote w:type="continuationSeparator" w:id="1">
    <w:p w:rsidR="000902FB" w:rsidRDefault="000902FB" w:rsidP="002C19C9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2FB" w:rsidRDefault="000902FB" w:rsidP="002C19C9">
      <w:pPr>
        <w:ind w:firstLine="31680"/>
      </w:pPr>
      <w:r>
        <w:separator/>
      </w:r>
    </w:p>
  </w:footnote>
  <w:footnote w:type="continuationSeparator" w:id="1">
    <w:p w:rsidR="000902FB" w:rsidRDefault="000902FB" w:rsidP="002C19C9">
      <w:pPr>
        <w:ind w:firstLine="316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6822"/>
    <w:rsid w:val="00055452"/>
    <w:rsid w:val="00080730"/>
    <w:rsid w:val="000902FB"/>
    <w:rsid w:val="00095625"/>
    <w:rsid w:val="001F2F29"/>
    <w:rsid w:val="00284158"/>
    <w:rsid w:val="002C19C9"/>
    <w:rsid w:val="004D7A29"/>
    <w:rsid w:val="0075662B"/>
    <w:rsid w:val="00776822"/>
    <w:rsid w:val="009005FA"/>
    <w:rsid w:val="00A72284"/>
    <w:rsid w:val="00B50539"/>
    <w:rsid w:val="00C15BE2"/>
    <w:rsid w:val="00E426ED"/>
    <w:rsid w:val="00E673BB"/>
    <w:rsid w:val="00F47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158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4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8415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84158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84158"/>
    <w:rPr>
      <w:rFonts w:cs="Times New Roman"/>
      <w:sz w:val="18"/>
      <w:szCs w:val="18"/>
    </w:rPr>
  </w:style>
  <w:style w:type="paragraph" w:customStyle="1" w:styleId="a">
    <w:name w:val="操作标题"/>
    <w:basedOn w:val="Normal"/>
    <w:next w:val="NormalIndent"/>
    <w:link w:val="CharChar"/>
    <w:uiPriority w:val="99"/>
    <w:rsid w:val="00284158"/>
    <w:pPr>
      <w:widowControl/>
      <w:spacing w:line="360" w:lineRule="auto"/>
      <w:jc w:val="left"/>
    </w:pPr>
    <w:rPr>
      <w:rFonts w:ascii="黑体" w:eastAsia="黑体"/>
      <w:kern w:val="0"/>
      <w:szCs w:val="20"/>
    </w:rPr>
  </w:style>
  <w:style w:type="character" w:customStyle="1" w:styleId="CharChar">
    <w:name w:val="操作标题 Char Char"/>
    <w:link w:val="a"/>
    <w:uiPriority w:val="99"/>
    <w:locked/>
    <w:rsid w:val="00284158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284158"/>
    <w:pPr>
      <w:shd w:val="clear" w:color="auto" w:fill="EEECE1"/>
      <w:ind w:firstLine="420"/>
      <w:jc w:val="left"/>
    </w:pPr>
    <w:rPr>
      <w:kern w:val="0"/>
      <w:szCs w:val="20"/>
    </w:rPr>
  </w:style>
  <w:style w:type="character" w:customStyle="1" w:styleId="Char">
    <w:name w:val="程序 Char"/>
    <w:link w:val="a0"/>
    <w:uiPriority w:val="99"/>
    <w:locked/>
    <w:rsid w:val="00284158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284158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16</Words>
  <Characters>96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4</cp:revision>
  <dcterms:created xsi:type="dcterms:W3CDTF">2014-11-23T05:01:00Z</dcterms:created>
  <dcterms:modified xsi:type="dcterms:W3CDTF">2015-01-11T06:11:00Z</dcterms:modified>
</cp:coreProperties>
</file>