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7F" w:rsidRPr="00EB0EF7" w:rsidRDefault="004E767F" w:rsidP="00A11DF9">
      <w:pPr>
        <w:pStyle w:val="a"/>
        <w:ind w:firstLineChars="0" w:firstLine="0"/>
      </w:pPr>
      <w:r w:rsidRPr="00D21F85">
        <w:rPr>
          <w:rFonts w:hint="eastAsia"/>
          <w:b/>
        </w:rPr>
        <w:t>【</w:t>
      </w:r>
      <w:bookmarkStart w:id="0" w:name="_GoBack"/>
      <w:r w:rsidRPr="00D21F85">
        <w:rPr>
          <w:rFonts w:hint="eastAsia"/>
          <w:b/>
        </w:rPr>
        <w:t>例</w:t>
      </w:r>
      <w:r>
        <w:rPr>
          <w:b/>
        </w:rPr>
        <w:t>9-33</w:t>
      </w:r>
      <w:bookmarkEnd w:id="0"/>
      <w:r w:rsidRPr="00D21F85">
        <w:rPr>
          <w:rFonts w:hint="eastAsia"/>
          <w:b/>
        </w:rPr>
        <w:t>】</w:t>
      </w:r>
      <w:r w:rsidRPr="00387205">
        <w:rPr>
          <w:rFonts w:hint="eastAsia"/>
        </w:rPr>
        <w:t>求一个正交变换，把二次型化为</w:t>
      </w:r>
      <w:r>
        <w:rPr>
          <w:rFonts w:hint="eastAsia"/>
        </w:rPr>
        <w:t>标准型</w:t>
      </w:r>
      <w:r>
        <w:t>,</w:t>
      </w:r>
      <w:r w:rsidRPr="00B46EA9">
        <w:rPr>
          <w:rFonts w:hint="eastAsia"/>
          <w:shd w:val="clear" w:color="auto" w:fill="FFFFFF"/>
        </w:rPr>
        <w:t>二次型的矩阵为</w:t>
      </w:r>
      <w:r>
        <w:rPr>
          <w:rFonts w:hint="eastAsia"/>
          <w:shd w:val="clear" w:color="auto" w:fill="FFFFFF"/>
        </w:rPr>
        <w:t>：</w:t>
      </w:r>
    </w:p>
    <w:p w:rsidR="004E767F" w:rsidRDefault="004E767F" w:rsidP="00692346">
      <w:pPr>
        <w:ind w:firstLine="31680"/>
      </w:pPr>
      <w:r>
        <w:t>A=</w:t>
      </w:r>
      <w:r w:rsidRPr="00240CF1">
        <w:rPr>
          <w:position w:val="-16"/>
        </w:rPr>
        <w:object w:dxaOrig="41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21.75pt" o:ole="">
            <v:imagedata r:id="rId6" o:title=""/>
          </v:shape>
          <o:OLEObject Type="Embed" ProgID="Equation.DSMT4" ShapeID="_x0000_i1025" DrawAspect="Content" ObjectID="_1482490960" r:id="rId7"/>
        </w:object>
      </w:r>
      <w:r>
        <w:rPr>
          <w:rFonts w:hint="eastAsia"/>
        </w:rPr>
        <w:t>。</w:t>
      </w:r>
    </w:p>
    <w:p w:rsidR="004E767F" w:rsidRDefault="004E767F" w:rsidP="00692346">
      <w:pPr>
        <w:ind w:firstLine="31680"/>
      </w:pPr>
      <w:r>
        <w:rPr>
          <w:rFonts w:hint="eastAsia"/>
        </w:rPr>
        <w:t>代码如下：</w:t>
      </w:r>
    </w:p>
    <w:p w:rsidR="004E767F" w:rsidRPr="00A83490" w:rsidRDefault="004E767F" w:rsidP="00692346">
      <w:pPr>
        <w:pStyle w:val="a0"/>
        <w:ind w:firstLine="31680"/>
        <w:rPr>
          <w:sz w:val="18"/>
          <w:szCs w:val="18"/>
        </w:rPr>
      </w:pPr>
      <w:r w:rsidRPr="00A83490">
        <w:rPr>
          <w:sz w:val="18"/>
          <w:szCs w:val="18"/>
        </w:rPr>
        <w:t>A=[0,1,1,-1;1,0,-1,1;1,-1,0,1;-1,1,1,0];</w:t>
      </w:r>
    </w:p>
    <w:p w:rsidR="004E767F" w:rsidRPr="00A83490" w:rsidRDefault="004E767F" w:rsidP="00692346">
      <w:pPr>
        <w:pStyle w:val="a0"/>
        <w:ind w:firstLine="31680"/>
        <w:rPr>
          <w:sz w:val="18"/>
          <w:szCs w:val="18"/>
        </w:rPr>
      </w:pPr>
      <w:r w:rsidRPr="00A83490">
        <w:rPr>
          <w:sz w:val="18"/>
          <w:szCs w:val="18"/>
        </w:rPr>
        <w:t>[P,D]=eig(A)</w:t>
      </w:r>
    </w:p>
    <w:p w:rsidR="004E767F" w:rsidRPr="00A83490" w:rsidRDefault="004E767F" w:rsidP="00692346">
      <w:pPr>
        <w:pStyle w:val="a0"/>
        <w:ind w:firstLine="31680"/>
        <w:rPr>
          <w:sz w:val="18"/>
          <w:szCs w:val="18"/>
        </w:rPr>
      </w:pPr>
      <w:r w:rsidRPr="00A83490">
        <w:rPr>
          <w:rFonts w:hint="eastAsia"/>
          <w:sz w:val="18"/>
          <w:szCs w:val="18"/>
        </w:rPr>
        <w:t>求得</w:t>
      </w:r>
    </w:p>
    <w:p w:rsidR="004E767F" w:rsidRPr="00A83490" w:rsidRDefault="004E767F" w:rsidP="00692346">
      <w:pPr>
        <w:pStyle w:val="a0"/>
        <w:ind w:firstLine="31680"/>
        <w:rPr>
          <w:rStyle w:val="Char0"/>
          <w:rFonts w:cs="Courier New"/>
          <w:sz w:val="18"/>
          <w:szCs w:val="18"/>
        </w:rPr>
      </w:pPr>
      <w:r w:rsidRPr="00A83490">
        <w:rPr>
          <w:rStyle w:val="Char0"/>
          <w:rFonts w:cs="Courier New"/>
          <w:sz w:val="18"/>
          <w:szCs w:val="18"/>
        </w:rPr>
        <w:t xml:space="preserve">P= </w:t>
      </w:r>
    </w:p>
    <w:p w:rsidR="004E767F" w:rsidRPr="00A83490" w:rsidRDefault="004E767F" w:rsidP="00692346">
      <w:pPr>
        <w:pStyle w:val="a0"/>
        <w:ind w:firstLineChars="300" w:firstLine="31680"/>
        <w:rPr>
          <w:rStyle w:val="Char0"/>
          <w:rFonts w:cs="Courier New"/>
          <w:sz w:val="18"/>
          <w:szCs w:val="18"/>
        </w:rPr>
      </w:pPr>
      <w:r w:rsidRPr="00A83490">
        <w:rPr>
          <w:rStyle w:val="Char0"/>
          <w:rFonts w:cs="Courier New"/>
          <w:sz w:val="18"/>
          <w:szCs w:val="18"/>
        </w:rPr>
        <w:t>0.7887   0.2113    0.5000  -0.2887</w:t>
      </w:r>
    </w:p>
    <w:p w:rsidR="004E767F" w:rsidRPr="00A83490" w:rsidRDefault="004E767F" w:rsidP="00692346">
      <w:pPr>
        <w:pStyle w:val="a0"/>
        <w:ind w:firstLine="31680"/>
        <w:rPr>
          <w:rStyle w:val="Char0"/>
          <w:rFonts w:cs="Courier New"/>
          <w:sz w:val="18"/>
          <w:szCs w:val="18"/>
        </w:rPr>
      </w:pPr>
      <w:r w:rsidRPr="00A83490">
        <w:rPr>
          <w:rStyle w:val="Char0"/>
          <w:rFonts w:cs="Courier New"/>
          <w:sz w:val="18"/>
          <w:szCs w:val="18"/>
        </w:rPr>
        <w:t xml:space="preserve">  0.2113   0.7887   -0.5000   0.2887</w:t>
      </w:r>
    </w:p>
    <w:p w:rsidR="004E767F" w:rsidRPr="00A83490" w:rsidRDefault="004E767F" w:rsidP="00692346">
      <w:pPr>
        <w:pStyle w:val="a0"/>
        <w:ind w:firstLine="31680"/>
        <w:rPr>
          <w:rStyle w:val="Char0"/>
          <w:rFonts w:cs="Courier New"/>
          <w:sz w:val="18"/>
          <w:szCs w:val="18"/>
        </w:rPr>
      </w:pPr>
      <w:r w:rsidRPr="00A83490">
        <w:rPr>
          <w:rStyle w:val="Char0"/>
          <w:rFonts w:cs="Courier New"/>
          <w:sz w:val="18"/>
          <w:szCs w:val="18"/>
        </w:rPr>
        <w:t xml:space="preserve">  0.5774   -0.5774  -0.5000   0.2887</w:t>
      </w:r>
    </w:p>
    <w:p w:rsidR="004E767F" w:rsidRPr="00A83490" w:rsidRDefault="004E767F" w:rsidP="00692346">
      <w:pPr>
        <w:pStyle w:val="a0"/>
        <w:ind w:firstLine="31680"/>
        <w:rPr>
          <w:rStyle w:val="Char0"/>
          <w:rFonts w:cs="Courier New"/>
          <w:sz w:val="18"/>
          <w:szCs w:val="18"/>
        </w:rPr>
      </w:pPr>
      <w:r w:rsidRPr="00A83490">
        <w:rPr>
          <w:rStyle w:val="Char0"/>
          <w:rFonts w:cs="Courier New"/>
          <w:sz w:val="18"/>
          <w:szCs w:val="18"/>
        </w:rPr>
        <w:t xml:space="preserve">  0          0         0.5000    0.8660</w:t>
      </w:r>
    </w:p>
    <w:p w:rsidR="004E767F" w:rsidRPr="00A83490" w:rsidRDefault="004E767F" w:rsidP="00692346">
      <w:pPr>
        <w:pStyle w:val="a0"/>
        <w:ind w:firstLine="31680"/>
        <w:rPr>
          <w:sz w:val="18"/>
          <w:szCs w:val="18"/>
          <w:shd w:val="clear" w:color="auto" w:fill="FFFFFF"/>
        </w:rPr>
      </w:pPr>
    </w:p>
    <w:p w:rsidR="004E767F" w:rsidRPr="00A83490" w:rsidRDefault="004E767F" w:rsidP="00692346">
      <w:pPr>
        <w:pStyle w:val="a0"/>
        <w:ind w:firstLine="31680"/>
        <w:rPr>
          <w:sz w:val="18"/>
          <w:szCs w:val="18"/>
        </w:rPr>
      </w:pPr>
      <w:r w:rsidRPr="00A83490">
        <w:rPr>
          <w:sz w:val="18"/>
          <w:szCs w:val="18"/>
        </w:rPr>
        <w:t>D=</w:t>
      </w:r>
    </w:p>
    <w:p w:rsidR="004E767F" w:rsidRPr="00A83490" w:rsidRDefault="004E767F" w:rsidP="00692346">
      <w:pPr>
        <w:pStyle w:val="a0"/>
        <w:ind w:firstLine="31680"/>
        <w:rPr>
          <w:sz w:val="18"/>
          <w:szCs w:val="18"/>
        </w:rPr>
      </w:pPr>
      <w:r w:rsidRPr="00A83490">
        <w:rPr>
          <w:sz w:val="18"/>
          <w:szCs w:val="18"/>
        </w:rPr>
        <w:t>1.0000    0         0        0</w:t>
      </w:r>
    </w:p>
    <w:p w:rsidR="004E767F" w:rsidRPr="00A83490" w:rsidRDefault="004E767F" w:rsidP="00692346">
      <w:pPr>
        <w:pStyle w:val="a0"/>
        <w:ind w:firstLine="31680"/>
        <w:rPr>
          <w:sz w:val="18"/>
          <w:szCs w:val="18"/>
        </w:rPr>
      </w:pPr>
      <w:r w:rsidRPr="00A83490">
        <w:rPr>
          <w:sz w:val="18"/>
          <w:szCs w:val="18"/>
        </w:rPr>
        <w:t>0          1.0000   0        0</w:t>
      </w:r>
    </w:p>
    <w:p w:rsidR="004E767F" w:rsidRPr="00A83490" w:rsidRDefault="004E767F" w:rsidP="00692346">
      <w:pPr>
        <w:pStyle w:val="a0"/>
        <w:ind w:firstLine="31680"/>
        <w:rPr>
          <w:sz w:val="18"/>
          <w:szCs w:val="18"/>
        </w:rPr>
      </w:pPr>
      <w:r w:rsidRPr="00A83490">
        <w:rPr>
          <w:sz w:val="18"/>
          <w:szCs w:val="18"/>
        </w:rPr>
        <w:t>0          0        -3.0000  0</w:t>
      </w:r>
    </w:p>
    <w:p w:rsidR="004E767F" w:rsidRPr="00A83490" w:rsidRDefault="004E767F" w:rsidP="00692346">
      <w:pPr>
        <w:pStyle w:val="a0"/>
        <w:ind w:firstLine="31680"/>
        <w:rPr>
          <w:sz w:val="18"/>
          <w:szCs w:val="18"/>
        </w:rPr>
      </w:pPr>
      <w:r w:rsidRPr="00A83490">
        <w:rPr>
          <w:sz w:val="18"/>
          <w:szCs w:val="18"/>
        </w:rPr>
        <w:t>0          0         0        1.0000</w:t>
      </w:r>
    </w:p>
    <w:p w:rsidR="004E767F" w:rsidRPr="00A83490" w:rsidRDefault="004E767F" w:rsidP="00692346">
      <w:pPr>
        <w:pStyle w:val="a0"/>
        <w:ind w:firstLine="31680"/>
        <w:rPr>
          <w:sz w:val="18"/>
          <w:szCs w:val="18"/>
        </w:rPr>
      </w:pPr>
      <w:r w:rsidRPr="00A83490">
        <w:rPr>
          <w:sz w:val="18"/>
          <w:szCs w:val="18"/>
        </w:rPr>
        <w:t>P</w:t>
      </w:r>
      <w:r w:rsidRPr="00A83490">
        <w:rPr>
          <w:rFonts w:hint="eastAsia"/>
          <w:sz w:val="18"/>
          <w:szCs w:val="18"/>
        </w:rPr>
        <w:t>就是所求的正交矩阵，使得</w:t>
      </w:r>
      <w:r w:rsidRPr="00A83490">
        <w:rPr>
          <w:sz w:val="18"/>
          <w:szCs w:val="18"/>
        </w:rPr>
        <w:t>PTAP=D</w:t>
      </w:r>
      <w:r w:rsidRPr="00A83490">
        <w:rPr>
          <w:rFonts w:hint="eastAsia"/>
          <w:sz w:val="18"/>
          <w:szCs w:val="18"/>
        </w:rPr>
        <w:t>，令其中化简后的二次型为。</w:t>
      </w:r>
    </w:p>
    <w:p w:rsidR="004E767F" w:rsidRPr="00A83490" w:rsidRDefault="004E767F" w:rsidP="00692346">
      <w:pPr>
        <w:pStyle w:val="a0"/>
        <w:ind w:firstLine="31680"/>
        <w:rPr>
          <w:sz w:val="18"/>
          <w:szCs w:val="18"/>
        </w:rPr>
      </w:pPr>
      <w:r w:rsidRPr="00A83490">
        <w:rPr>
          <w:rFonts w:hint="eastAsia"/>
          <w:sz w:val="18"/>
          <w:szCs w:val="18"/>
        </w:rPr>
        <w:t>上面求得的正交矩阵</w:t>
      </w:r>
      <w:r w:rsidRPr="00A83490">
        <w:rPr>
          <w:sz w:val="18"/>
          <w:szCs w:val="18"/>
        </w:rPr>
        <w:t>P</w:t>
      </w:r>
      <w:r w:rsidRPr="00A83490">
        <w:rPr>
          <w:rFonts w:hint="eastAsia"/>
          <w:sz w:val="18"/>
          <w:szCs w:val="18"/>
        </w:rPr>
        <w:t>是数值解，下面我们求正交矩阵的精确解。</w:t>
      </w:r>
    </w:p>
    <w:p w:rsidR="004E767F" w:rsidRPr="00A83490" w:rsidRDefault="004E767F" w:rsidP="00692346">
      <w:pPr>
        <w:pStyle w:val="a0"/>
        <w:ind w:firstLine="31680"/>
        <w:rPr>
          <w:sz w:val="18"/>
          <w:szCs w:val="18"/>
        </w:rPr>
      </w:pPr>
      <w:r w:rsidRPr="00A83490">
        <w:rPr>
          <w:rFonts w:hint="eastAsia"/>
          <w:sz w:val="18"/>
          <w:szCs w:val="18"/>
        </w:rPr>
        <w:t>由：</w:t>
      </w:r>
      <w:r w:rsidRPr="00A83490">
        <w:rPr>
          <w:sz w:val="18"/>
          <w:szCs w:val="18"/>
        </w:rPr>
        <w:t>a=sym('[0,1,1,-1;1,0,-1,1;1,-1,0,1;-1,1,1,0]');</w:t>
      </w:r>
    </w:p>
    <w:p w:rsidR="004E767F" w:rsidRPr="00A83490" w:rsidRDefault="004E767F" w:rsidP="00692346">
      <w:pPr>
        <w:pStyle w:val="a0"/>
        <w:ind w:firstLine="31680"/>
        <w:rPr>
          <w:sz w:val="18"/>
          <w:szCs w:val="18"/>
        </w:rPr>
      </w:pPr>
      <w:r w:rsidRPr="00A83490">
        <w:rPr>
          <w:sz w:val="18"/>
          <w:szCs w:val="18"/>
        </w:rPr>
        <w:t>[v,d]=eig(a)</w:t>
      </w:r>
    </w:p>
    <w:p w:rsidR="004E767F" w:rsidRPr="00A83490" w:rsidRDefault="004E767F" w:rsidP="00692346">
      <w:pPr>
        <w:pStyle w:val="a0"/>
        <w:ind w:firstLine="31680"/>
        <w:rPr>
          <w:sz w:val="18"/>
          <w:szCs w:val="18"/>
        </w:rPr>
      </w:pPr>
      <w:r w:rsidRPr="00A83490">
        <w:rPr>
          <w:rFonts w:hint="eastAsia"/>
          <w:sz w:val="18"/>
          <w:szCs w:val="18"/>
        </w:rPr>
        <w:t>求得：</w:t>
      </w:r>
      <w:r w:rsidRPr="00A83490">
        <w:rPr>
          <w:sz w:val="18"/>
          <w:szCs w:val="18"/>
        </w:rPr>
        <w:t>v= [   1,  -1,   1,  1]     d=[  1,  0,  0,  0]</w:t>
      </w:r>
    </w:p>
    <w:p w:rsidR="004E767F" w:rsidRPr="00A83490" w:rsidRDefault="004E767F" w:rsidP="00692346">
      <w:pPr>
        <w:pStyle w:val="a0"/>
        <w:ind w:firstLineChars="600" w:firstLine="31680"/>
        <w:rPr>
          <w:sz w:val="18"/>
          <w:szCs w:val="18"/>
        </w:rPr>
      </w:pPr>
      <w:r w:rsidRPr="00A83490">
        <w:rPr>
          <w:sz w:val="18"/>
          <w:szCs w:val="18"/>
        </w:rPr>
        <w:t>[ 1,  0,  0,-1]       [  0,  1,  0,  0]</w:t>
      </w:r>
    </w:p>
    <w:p w:rsidR="004E767F" w:rsidRPr="00A83490" w:rsidRDefault="004E767F" w:rsidP="00692346">
      <w:pPr>
        <w:pStyle w:val="a0"/>
        <w:ind w:firstLineChars="600" w:firstLine="31680"/>
        <w:rPr>
          <w:sz w:val="18"/>
          <w:szCs w:val="18"/>
        </w:rPr>
      </w:pPr>
      <w:r w:rsidRPr="00A83490">
        <w:rPr>
          <w:sz w:val="18"/>
          <w:szCs w:val="18"/>
        </w:rPr>
        <w:t>[  0,  0,  1, -1]       [  0,  0,  1,  0]</w:t>
      </w:r>
    </w:p>
    <w:p w:rsidR="004E767F" w:rsidRPr="00A83490" w:rsidRDefault="004E767F" w:rsidP="00692346">
      <w:pPr>
        <w:pStyle w:val="a0"/>
        <w:ind w:firstLineChars="600" w:firstLine="31680"/>
        <w:rPr>
          <w:sz w:val="18"/>
          <w:szCs w:val="18"/>
        </w:rPr>
      </w:pPr>
      <w:r w:rsidRPr="00A83490">
        <w:rPr>
          <w:sz w:val="18"/>
          <w:szCs w:val="18"/>
        </w:rPr>
        <w:t>[  0,  1,  0,  1]      [  0,  0,  0, -3]</w:t>
      </w:r>
    </w:p>
    <w:p w:rsidR="004E767F" w:rsidRPr="00557426" w:rsidRDefault="004E767F" w:rsidP="00692346">
      <w:pPr>
        <w:ind w:firstLine="31680"/>
        <w:rPr>
          <w:shd w:val="clear" w:color="auto" w:fill="FFFFFF"/>
        </w:rPr>
      </w:pPr>
      <w:r w:rsidRPr="00B46EA9">
        <w:rPr>
          <w:rFonts w:hint="eastAsia"/>
          <w:shd w:val="clear" w:color="auto" w:fill="FFFFFF"/>
        </w:rPr>
        <w:t>即求得矩阵的特征值为</w:t>
      </w:r>
      <w:r w:rsidRPr="00B46EA9">
        <w:rPr>
          <w:shd w:val="clear" w:color="auto" w:fill="FFFFFF"/>
        </w:rPr>
        <w:t>1</w:t>
      </w:r>
      <w:r w:rsidRPr="00B46EA9">
        <w:rPr>
          <w:rFonts w:hint="eastAsia"/>
          <w:shd w:val="clear" w:color="auto" w:fill="FFFFFF"/>
        </w:rPr>
        <w:t>、</w:t>
      </w:r>
      <w:r w:rsidRPr="00B46EA9">
        <w:rPr>
          <w:shd w:val="clear" w:color="auto" w:fill="FFFFFF"/>
        </w:rPr>
        <w:t>1</w:t>
      </w:r>
      <w:r w:rsidRPr="00B46EA9">
        <w:rPr>
          <w:rFonts w:hint="eastAsia"/>
          <w:shd w:val="clear" w:color="auto" w:fill="FFFFFF"/>
        </w:rPr>
        <w:t>、</w:t>
      </w:r>
      <w:r w:rsidRPr="00B46EA9">
        <w:rPr>
          <w:shd w:val="clear" w:color="auto" w:fill="FFFFFF"/>
        </w:rPr>
        <w:t>1</w:t>
      </w:r>
      <w:r w:rsidRPr="00B46EA9">
        <w:rPr>
          <w:rFonts w:hint="eastAsia"/>
          <w:shd w:val="clear" w:color="auto" w:fill="FFFFFF"/>
        </w:rPr>
        <w:t>、</w:t>
      </w:r>
      <w:r w:rsidRPr="00B46EA9">
        <w:rPr>
          <w:shd w:val="clear" w:color="auto" w:fill="FFFFFF"/>
        </w:rPr>
        <w:t>3</w:t>
      </w:r>
      <w:r w:rsidRPr="00B46EA9">
        <w:rPr>
          <w:rFonts w:hint="eastAsia"/>
          <w:shd w:val="clear" w:color="auto" w:fill="FFFFFF"/>
        </w:rPr>
        <w:t>，对应的特征向量分别是矩阵</w:t>
      </w:r>
      <w:r w:rsidRPr="00B46EA9">
        <w:rPr>
          <w:shd w:val="clear" w:color="auto" w:fill="FFFFFF"/>
        </w:rPr>
        <w:t>v</w:t>
      </w:r>
      <w:r w:rsidRPr="00B46EA9">
        <w:rPr>
          <w:rFonts w:hint="eastAsia"/>
          <w:shd w:val="clear" w:color="auto" w:fill="FFFFFF"/>
        </w:rPr>
        <w:t>的第</w:t>
      </w:r>
      <w:r w:rsidRPr="00B46EA9">
        <w:rPr>
          <w:shd w:val="clear" w:color="auto" w:fill="FFFFFF"/>
        </w:rPr>
        <w:t>1</w:t>
      </w:r>
      <w:r w:rsidRPr="00B46EA9">
        <w:rPr>
          <w:rFonts w:hint="eastAsia"/>
          <w:shd w:val="clear" w:color="auto" w:fill="FFFFFF"/>
        </w:rPr>
        <w:t>、</w:t>
      </w:r>
      <w:r w:rsidRPr="00B46EA9">
        <w:rPr>
          <w:shd w:val="clear" w:color="auto" w:fill="FFFFFF"/>
        </w:rPr>
        <w:t>2</w:t>
      </w:r>
      <w:r w:rsidRPr="00B46EA9">
        <w:rPr>
          <w:rFonts w:hint="eastAsia"/>
          <w:shd w:val="clear" w:color="auto" w:fill="FFFFFF"/>
        </w:rPr>
        <w:t>、</w:t>
      </w:r>
      <w:r w:rsidRPr="00B46EA9">
        <w:rPr>
          <w:shd w:val="clear" w:color="auto" w:fill="FFFFFF"/>
        </w:rPr>
        <w:t>3</w:t>
      </w:r>
      <w:r w:rsidRPr="00B46EA9">
        <w:rPr>
          <w:rFonts w:hint="eastAsia"/>
          <w:shd w:val="clear" w:color="auto" w:fill="FFFFFF"/>
        </w:rPr>
        <w:t>、</w:t>
      </w:r>
      <w:r w:rsidRPr="00B46EA9">
        <w:rPr>
          <w:shd w:val="clear" w:color="auto" w:fill="FFFFFF"/>
        </w:rPr>
        <w:t>4</w:t>
      </w:r>
      <w:r w:rsidRPr="00B46EA9">
        <w:rPr>
          <w:rFonts w:hint="eastAsia"/>
          <w:shd w:val="clear" w:color="auto" w:fill="FFFFFF"/>
        </w:rPr>
        <w:t>列。再把对应于特征值</w:t>
      </w:r>
      <w:r w:rsidRPr="00B46EA9">
        <w:rPr>
          <w:shd w:val="clear" w:color="auto" w:fill="FFFFFF"/>
        </w:rPr>
        <w:t>1</w:t>
      </w:r>
      <w:r w:rsidRPr="00B46EA9">
        <w:rPr>
          <w:rFonts w:hint="eastAsia"/>
          <w:shd w:val="clear" w:color="auto" w:fill="FFFFFF"/>
        </w:rPr>
        <w:t>的</w:t>
      </w:r>
      <w:r w:rsidRPr="00B46EA9">
        <w:rPr>
          <w:shd w:val="clear" w:color="auto" w:fill="FFFFFF"/>
        </w:rPr>
        <w:t>3</w:t>
      </w:r>
      <w:r w:rsidRPr="00B46EA9">
        <w:rPr>
          <w:rFonts w:hint="eastAsia"/>
          <w:shd w:val="clear" w:color="auto" w:fill="FFFFFF"/>
        </w:rPr>
        <w:t>个特征向量正交化、单位化，我们就容易求出正交矩阵。</w:t>
      </w:r>
    </w:p>
    <w:p w:rsidR="004E767F" w:rsidRPr="00A11DF9" w:rsidRDefault="004E767F" w:rsidP="00396E0E">
      <w:pPr>
        <w:ind w:firstLine="31680"/>
      </w:pPr>
    </w:p>
    <w:sectPr w:rsidR="004E767F" w:rsidRPr="00A11DF9" w:rsidSect="00360C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67F" w:rsidRDefault="004E767F" w:rsidP="00396E0E">
      <w:pPr>
        <w:ind w:firstLine="31680"/>
      </w:pPr>
      <w:r>
        <w:separator/>
      </w:r>
    </w:p>
  </w:endnote>
  <w:endnote w:type="continuationSeparator" w:id="1">
    <w:p w:rsidR="004E767F" w:rsidRDefault="004E767F" w:rsidP="00396E0E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67F" w:rsidRDefault="004E767F" w:rsidP="00396E0E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67F" w:rsidRDefault="004E767F" w:rsidP="00396E0E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67F" w:rsidRDefault="004E767F" w:rsidP="00396E0E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67F" w:rsidRDefault="004E767F" w:rsidP="00396E0E">
      <w:pPr>
        <w:ind w:firstLine="31680"/>
      </w:pPr>
      <w:r>
        <w:separator/>
      </w:r>
    </w:p>
  </w:footnote>
  <w:footnote w:type="continuationSeparator" w:id="1">
    <w:p w:rsidR="004E767F" w:rsidRDefault="004E767F" w:rsidP="00396E0E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67F" w:rsidRDefault="004E767F" w:rsidP="00396E0E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67F" w:rsidRPr="002D7E3E" w:rsidRDefault="004E767F" w:rsidP="00396E0E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67F" w:rsidRDefault="004E767F" w:rsidP="00396E0E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1025A0"/>
    <w:rsid w:val="0013691D"/>
    <w:rsid w:val="00155138"/>
    <w:rsid w:val="0020385A"/>
    <w:rsid w:val="00240CF1"/>
    <w:rsid w:val="002B67BC"/>
    <w:rsid w:val="002C2EDA"/>
    <w:rsid w:val="002D7E3E"/>
    <w:rsid w:val="002E6832"/>
    <w:rsid w:val="00360C1E"/>
    <w:rsid w:val="00377267"/>
    <w:rsid w:val="00387205"/>
    <w:rsid w:val="00396E0E"/>
    <w:rsid w:val="003F353D"/>
    <w:rsid w:val="004243BF"/>
    <w:rsid w:val="004A1AC0"/>
    <w:rsid w:val="004E167D"/>
    <w:rsid w:val="004E767F"/>
    <w:rsid w:val="00557426"/>
    <w:rsid w:val="006716E1"/>
    <w:rsid w:val="00692346"/>
    <w:rsid w:val="006E2EFB"/>
    <w:rsid w:val="00714BB2"/>
    <w:rsid w:val="007A09C0"/>
    <w:rsid w:val="0087655C"/>
    <w:rsid w:val="008F6A76"/>
    <w:rsid w:val="009005FA"/>
    <w:rsid w:val="00980877"/>
    <w:rsid w:val="009B799F"/>
    <w:rsid w:val="00A11DF9"/>
    <w:rsid w:val="00A75F60"/>
    <w:rsid w:val="00A83490"/>
    <w:rsid w:val="00AC07F8"/>
    <w:rsid w:val="00AE5CD1"/>
    <w:rsid w:val="00B37021"/>
    <w:rsid w:val="00B46EA9"/>
    <w:rsid w:val="00B629CD"/>
    <w:rsid w:val="00BB4034"/>
    <w:rsid w:val="00C35958"/>
    <w:rsid w:val="00CB333B"/>
    <w:rsid w:val="00D21F85"/>
    <w:rsid w:val="00D314C7"/>
    <w:rsid w:val="00DB5662"/>
    <w:rsid w:val="00E252F1"/>
    <w:rsid w:val="00EB0EF7"/>
    <w:rsid w:val="00EE5F35"/>
    <w:rsid w:val="00F05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118</Words>
  <Characters>674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2014-11-23T05:40:00Z</dcterms:created>
  <dcterms:modified xsi:type="dcterms:W3CDTF">2015-01-11T06:16:00Z</dcterms:modified>
</cp:coreProperties>
</file>