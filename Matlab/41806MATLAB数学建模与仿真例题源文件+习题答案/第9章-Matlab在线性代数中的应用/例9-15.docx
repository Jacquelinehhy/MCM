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63C" w:rsidRDefault="005F763C" w:rsidP="006716E1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</w:t>
      </w:r>
      <w:r w:rsidRPr="000102C7">
        <w:rPr>
          <w:b/>
        </w:rPr>
        <w:t>-</w:t>
      </w:r>
      <w:r>
        <w:rPr>
          <w:b/>
        </w:rPr>
        <w:t>15</w:t>
      </w:r>
      <w:bookmarkEnd w:id="0"/>
      <w:r w:rsidRPr="000102C7">
        <w:rPr>
          <w:rFonts w:hint="eastAsia"/>
          <w:b/>
        </w:rPr>
        <w:t>】</w:t>
      </w:r>
      <w:r>
        <w:rPr>
          <w:rFonts w:hint="eastAsia"/>
        </w:rPr>
        <w:t>求向量组</w:t>
      </w:r>
      <w:r>
        <w:t>a=(1,-1,2,4)</w:t>
      </w:r>
      <w:r>
        <w:rPr>
          <w:rFonts w:hint="eastAsia"/>
        </w:rPr>
        <w:t>，</w:t>
      </w:r>
      <w:r>
        <w:t>b=(0,3,1,2)</w:t>
      </w:r>
      <w:r>
        <w:rPr>
          <w:rFonts w:hint="eastAsia"/>
        </w:rPr>
        <w:t>，</w:t>
      </w:r>
      <w:r>
        <w:t>c=(3,0,7,14)</w:t>
      </w:r>
      <w:r>
        <w:rPr>
          <w:rFonts w:hint="eastAsia"/>
        </w:rPr>
        <w:t>，</w:t>
      </w:r>
      <w:r>
        <w:t>d=(1,-1,2,0)</w:t>
      </w:r>
      <w:r>
        <w:rPr>
          <w:rFonts w:hint="eastAsia"/>
        </w:rPr>
        <w:t>，</w:t>
      </w:r>
      <w:r>
        <w:t>E=(2,1,5,0)</w:t>
      </w:r>
      <w:r>
        <w:rPr>
          <w:rFonts w:hint="eastAsia"/>
        </w:rPr>
        <w:t>的最大无关组，并将其他向量用最大无关组线性表示。</w:t>
      </w:r>
    </w:p>
    <w:p w:rsidR="005F763C" w:rsidRPr="008B7D06" w:rsidRDefault="005F763C" w:rsidP="008B7D06">
      <w:pPr>
        <w:ind w:firstLine="31680"/>
        <w:rPr>
          <w:lang w:val="pt-BR"/>
        </w:rPr>
      </w:pPr>
      <w:r>
        <w:rPr>
          <w:rFonts w:hint="eastAsia"/>
        </w:rPr>
        <w:t>解</w:t>
      </w:r>
      <w:r w:rsidRPr="008B7D06">
        <w:rPr>
          <w:rFonts w:hint="eastAsia"/>
          <w:lang w:val="pt-BR"/>
        </w:rPr>
        <w:t>：</w:t>
      </w:r>
    </w:p>
    <w:p w:rsidR="005F763C" w:rsidRPr="008B7D06" w:rsidRDefault="005F763C" w:rsidP="008B7D06">
      <w:pPr>
        <w:pStyle w:val="a0"/>
        <w:ind w:firstLine="31680"/>
        <w:rPr>
          <w:sz w:val="18"/>
          <w:szCs w:val="18"/>
          <w:lang w:val="pt-BR"/>
        </w:rPr>
      </w:pPr>
      <w:r w:rsidRPr="008B7D06">
        <w:rPr>
          <w:sz w:val="18"/>
          <w:szCs w:val="18"/>
          <w:lang w:val="pt-BR"/>
        </w:rPr>
        <w:t>a=[1,-1,2,4;0,3,1,2;3,0,7,14;1,-1,2,0;2,1,5,0];</w:t>
      </w:r>
    </w:p>
    <w:p w:rsidR="005F763C" w:rsidRPr="008B7D06" w:rsidRDefault="005F763C" w:rsidP="008B7D06">
      <w:pPr>
        <w:pStyle w:val="a0"/>
        <w:ind w:firstLine="31680"/>
        <w:rPr>
          <w:sz w:val="18"/>
          <w:szCs w:val="18"/>
          <w:lang w:val="pt-BR"/>
        </w:rPr>
      </w:pPr>
      <w:r w:rsidRPr="008B7D06">
        <w:rPr>
          <w:sz w:val="18"/>
          <w:szCs w:val="18"/>
          <w:lang w:val="pt-BR"/>
        </w:rPr>
        <w:t>b=transpose(a);</w:t>
      </w:r>
    </w:p>
    <w:p w:rsidR="005F763C" w:rsidRPr="00FB39E9" w:rsidRDefault="005F763C" w:rsidP="008B7D06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rref(b)</w:t>
      </w:r>
    </w:p>
    <w:p w:rsidR="005F763C" w:rsidRPr="00FB39E9" w:rsidRDefault="005F763C" w:rsidP="008B7D06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ans =</w:t>
      </w:r>
    </w:p>
    <w:p w:rsidR="005F763C" w:rsidRPr="00FB39E9" w:rsidRDefault="005F763C" w:rsidP="008B7D06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1.0000          0    3.0000         0     -0.5000</w:t>
      </w:r>
    </w:p>
    <w:p w:rsidR="005F763C" w:rsidRPr="00FB39E9" w:rsidRDefault="005F763C" w:rsidP="008B7D06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0    1.0000    1.0000         0      1.0000</w:t>
      </w:r>
    </w:p>
    <w:p w:rsidR="005F763C" w:rsidRPr="00FB39E9" w:rsidRDefault="005F763C" w:rsidP="008B7D06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0          0          0   1.0000      2.5000</w:t>
      </w:r>
    </w:p>
    <w:p w:rsidR="005F763C" w:rsidRPr="00FB39E9" w:rsidRDefault="005F763C" w:rsidP="008B7D06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   0          0          0         0            0</w:t>
      </w:r>
    </w:p>
    <w:p w:rsidR="005F763C" w:rsidRPr="006716E1" w:rsidRDefault="005F763C" w:rsidP="005E6E70">
      <w:pPr>
        <w:ind w:firstLine="31680"/>
      </w:pPr>
      <w:r>
        <w:rPr>
          <w:rFonts w:hint="eastAsia"/>
        </w:rPr>
        <w:t>在行最简形中有三个非零行，因此向量的秩等于</w:t>
      </w:r>
      <w:r>
        <w:t>3.</w:t>
      </w:r>
      <w:r>
        <w:rPr>
          <w:rFonts w:hint="eastAsia"/>
        </w:rPr>
        <w:t>非零行的首元素分别位于第一，二，四列，因此</w:t>
      </w:r>
      <w:r>
        <w:t>a,b,d</w:t>
      </w:r>
      <w:r>
        <w:rPr>
          <w:rFonts w:hint="eastAsia"/>
        </w:rPr>
        <w:t>是向量组的一个最大无关组。第三列的前俩个元素分别是</w:t>
      </w:r>
      <w:r>
        <w:t>3,1</w:t>
      </w:r>
      <w:r>
        <w:rPr>
          <w:rFonts w:hint="eastAsia"/>
        </w:rPr>
        <w:t>。于是</w:t>
      </w:r>
      <w:r>
        <w:t>c=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>
          <w:t>3a</w:t>
        </w:r>
      </w:smartTag>
      <w:r>
        <w:t>+b</w:t>
      </w:r>
      <w:r>
        <w:rPr>
          <w:rFonts w:hint="eastAsia"/>
        </w:rPr>
        <w:t>。第五列的前三个元素分别是</w:t>
      </w:r>
      <w:r>
        <w:t>-0.5,1,2.5</w:t>
      </w:r>
      <w:r>
        <w:rPr>
          <w:rFonts w:hint="eastAsia"/>
        </w:rPr>
        <w:t>。于是</w:t>
      </w:r>
      <w:r>
        <w:t>e=-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5"/>
          <w:attr w:name="UnitName" w:val="a"/>
        </w:smartTagPr>
        <w:r>
          <w:t>0.5a</w:t>
        </w:r>
      </w:smartTag>
      <w:r>
        <w:t>+b+2.5d</w:t>
      </w:r>
      <w:r>
        <w:rPr>
          <w:rFonts w:hint="eastAsia"/>
        </w:rPr>
        <w:t>。</w:t>
      </w:r>
    </w:p>
    <w:sectPr w:rsidR="005F763C" w:rsidRPr="006716E1" w:rsidSect="00CA32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63C" w:rsidRDefault="005F763C" w:rsidP="005E6E70">
      <w:pPr>
        <w:ind w:firstLine="31680"/>
      </w:pPr>
      <w:r>
        <w:separator/>
      </w:r>
    </w:p>
  </w:endnote>
  <w:endnote w:type="continuationSeparator" w:id="1">
    <w:p w:rsidR="005F763C" w:rsidRDefault="005F763C" w:rsidP="005E6E70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3C" w:rsidRDefault="005F763C" w:rsidP="005E6E70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3C" w:rsidRDefault="005F763C" w:rsidP="005E6E70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3C" w:rsidRDefault="005F763C" w:rsidP="005E6E70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63C" w:rsidRDefault="005F763C" w:rsidP="005E6E70">
      <w:pPr>
        <w:ind w:firstLine="31680"/>
      </w:pPr>
      <w:r>
        <w:separator/>
      </w:r>
    </w:p>
  </w:footnote>
  <w:footnote w:type="continuationSeparator" w:id="1">
    <w:p w:rsidR="005F763C" w:rsidRDefault="005F763C" w:rsidP="005E6E70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3C" w:rsidRDefault="005F763C" w:rsidP="005E6E70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3C" w:rsidRDefault="005F763C" w:rsidP="005E6E70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3C" w:rsidRDefault="005F763C" w:rsidP="005E6E70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2B67BC"/>
    <w:rsid w:val="002C2EDA"/>
    <w:rsid w:val="002E6832"/>
    <w:rsid w:val="00377267"/>
    <w:rsid w:val="005E6E70"/>
    <w:rsid w:val="005F763C"/>
    <w:rsid w:val="006716E1"/>
    <w:rsid w:val="006E2EFB"/>
    <w:rsid w:val="00714BB2"/>
    <w:rsid w:val="008B7D06"/>
    <w:rsid w:val="008F6A76"/>
    <w:rsid w:val="009005FA"/>
    <w:rsid w:val="00980877"/>
    <w:rsid w:val="00AC07F8"/>
    <w:rsid w:val="00AE5CD1"/>
    <w:rsid w:val="00C42D11"/>
    <w:rsid w:val="00CA32F6"/>
    <w:rsid w:val="00D314C7"/>
    <w:rsid w:val="00DB5662"/>
    <w:rsid w:val="00F42E6B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77</Words>
  <Characters>443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2014-11-23T05:19:00Z</dcterms:created>
  <dcterms:modified xsi:type="dcterms:W3CDTF">2015-01-11T06:13:00Z</dcterms:modified>
</cp:coreProperties>
</file>