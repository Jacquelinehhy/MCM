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31" w:rsidRDefault="001E3931" w:rsidP="00047DDD">
      <w:pPr>
        <w:pStyle w:val="a"/>
        <w:ind w:firstLineChars="94" w:firstLine="31680"/>
        <w:rPr>
          <w:rStyle w:val="Strong"/>
          <w:rFonts w:ascii="Tahoma" w:hAnsi="Tahoma" w:cs="Tahoma"/>
          <w:bCs/>
          <w:color w:val="444444"/>
          <w:shd w:val="clear" w:color="auto" w:fill="FFFFFF"/>
        </w:rPr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</w:t>
      </w:r>
      <w:r w:rsidRPr="000102C7">
        <w:rPr>
          <w:b/>
        </w:rPr>
        <w:t>-1</w:t>
      </w:r>
      <w:r>
        <w:rPr>
          <w:b/>
        </w:rPr>
        <w:t>3</w:t>
      </w:r>
      <w:bookmarkEnd w:id="0"/>
      <w:r w:rsidRPr="000102C7">
        <w:rPr>
          <w:rFonts w:hint="eastAsia"/>
          <w:b/>
        </w:rPr>
        <w:t>】</w:t>
      </w:r>
      <w:r>
        <w:t xml:space="preserve"> </w:t>
      </w:r>
      <w:r>
        <w:rPr>
          <w:rFonts w:hint="eastAsia"/>
        </w:rPr>
        <w:t>求下列矩阵列向量组</w:t>
      </w:r>
      <w:r>
        <w:t>a=</w:t>
      </w:r>
      <w:r w:rsidRPr="00037631">
        <w:rPr>
          <w:position w:val="-66"/>
        </w:rPr>
        <w:object w:dxaOrig="23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in" o:ole="">
            <v:imagedata r:id="rId4" o:title=""/>
          </v:shape>
          <o:OLEObject Type="Embed" ProgID="Equation.DSMT4" ShapeID="_x0000_i1025" DrawAspect="Content" ObjectID="_1482490792" r:id="rId5"/>
        </w:object>
      </w:r>
      <w:r>
        <w:rPr>
          <w:rFonts w:hint="eastAsia"/>
        </w:rPr>
        <w:t>的一个最大无关组。</w:t>
      </w:r>
    </w:p>
    <w:p w:rsidR="001E3931" w:rsidRDefault="001E3931" w:rsidP="00047DDD">
      <w:pPr>
        <w:ind w:firstLine="31680"/>
      </w:pPr>
      <w:r>
        <w:rPr>
          <w:rFonts w:hint="eastAsia"/>
        </w:rPr>
        <w:t>解编写</w:t>
      </w:r>
      <w:r>
        <w:t>M</w:t>
      </w:r>
      <w:r>
        <w:rPr>
          <w:rFonts w:hint="eastAsia"/>
        </w:rPr>
        <w:t>文件</w:t>
      </w:r>
      <w:r>
        <w:t>ex1.m</w:t>
      </w:r>
      <w:r>
        <w:rPr>
          <w:rFonts w:hint="eastAsia"/>
        </w:rPr>
        <w:t>如下：</w:t>
      </w:r>
    </w:p>
    <w:p w:rsidR="001E3931" w:rsidRPr="00FB39E9" w:rsidRDefault="001E3931" w:rsidP="00047DDD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format rat</w:t>
      </w:r>
    </w:p>
    <w:p w:rsidR="001E3931" w:rsidRPr="00FB39E9" w:rsidRDefault="001E3931" w:rsidP="00047DDD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a=[1,-2,-1,0,2;-2,4,2,6,-6;2,-1,0,2,3;3,3,3,3,4];</w:t>
      </w:r>
    </w:p>
    <w:p w:rsidR="001E3931" w:rsidRPr="00FB39E9" w:rsidRDefault="001E3931" w:rsidP="00047DDD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b=rref(a)</w:t>
      </w:r>
    </w:p>
    <w:p w:rsidR="001E3931" w:rsidRPr="00FB39E9" w:rsidRDefault="001E3931" w:rsidP="00047DDD">
      <w:pPr>
        <w:pStyle w:val="a0"/>
        <w:ind w:firstLine="31680"/>
        <w:rPr>
          <w:sz w:val="18"/>
          <w:szCs w:val="18"/>
        </w:rPr>
      </w:pPr>
      <w:r w:rsidRPr="00FB39E9">
        <w:rPr>
          <w:rFonts w:hint="eastAsia"/>
          <w:sz w:val="18"/>
          <w:szCs w:val="18"/>
        </w:rPr>
        <w:t>求得</w:t>
      </w:r>
    </w:p>
    <w:p w:rsidR="001E3931" w:rsidRPr="00FB39E9" w:rsidRDefault="001E3931" w:rsidP="00047DDD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b = 1   0   1/3   0   16/3</w:t>
      </w:r>
    </w:p>
    <w:p w:rsidR="001E3931" w:rsidRPr="00FB39E9" w:rsidRDefault="001E3931" w:rsidP="00047DDD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0   1   2/3   0   -1/9</w:t>
      </w:r>
    </w:p>
    <w:p w:rsidR="001E3931" w:rsidRPr="00FB39E9" w:rsidRDefault="001E3931" w:rsidP="00047DDD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0   0    0    1   -1/3</w:t>
      </w:r>
    </w:p>
    <w:p w:rsidR="001E3931" w:rsidRPr="00FB39E9" w:rsidRDefault="001E3931" w:rsidP="00047DDD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0   0    0    0     0</w:t>
      </w:r>
    </w:p>
    <w:p w:rsidR="001E3931" w:rsidRDefault="001E3931" w:rsidP="00047DDD">
      <w:pPr>
        <w:ind w:firstLine="31680"/>
      </w:pPr>
      <w:r>
        <w:rPr>
          <w:rFonts w:hint="eastAsia"/>
        </w:rPr>
        <w:t>由此可以得到五个列向量，并且易得向量组中的一个最大无关组。</w:t>
      </w:r>
    </w:p>
    <w:p w:rsidR="001E3931" w:rsidRPr="00D314C7" w:rsidRDefault="001E3931" w:rsidP="00F7004B">
      <w:pPr>
        <w:ind w:firstLine="31680"/>
      </w:pPr>
    </w:p>
    <w:sectPr w:rsidR="001E3931" w:rsidRPr="00D314C7" w:rsidSect="0075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37631"/>
    <w:rsid w:val="00047DDD"/>
    <w:rsid w:val="001E3931"/>
    <w:rsid w:val="002B67BC"/>
    <w:rsid w:val="002E6832"/>
    <w:rsid w:val="00377267"/>
    <w:rsid w:val="004B3ADD"/>
    <w:rsid w:val="006E2EFB"/>
    <w:rsid w:val="00714BB2"/>
    <w:rsid w:val="00752CEC"/>
    <w:rsid w:val="008F6A76"/>
    <w:rsid w:val="009005FA"/>
    <w:rsid w:val="00980877"/>
    <w:rsid w:val="00AC07F8"/>
    <w:rsid w:val="00AE5CD1"/>
    <w:rsid w:val="00D314C7"/>
    <w:rsid w:val="00DB5662"/>
    <w:rsid w:val="00F7004B"/>
    <w:rsid w:val="00FB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41</Words>
  <Characters>236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2014-11-23T05:18:00Z</dcterms:created>
  <dcterms:modified xsi:type="dcterms:W3CDTF">2015-01-11T06:13:00Z</dcterms:modified>
</cp:coreProperties>
</file>