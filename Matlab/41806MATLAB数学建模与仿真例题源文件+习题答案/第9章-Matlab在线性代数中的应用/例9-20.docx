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5F" w:rsidRDefault="00B1505F" w:rsidP="0087655C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9-20</w:t>
      </w:r>
      <w:bookmarkEnd w:id="0"/>
      <w:r w:rsidRPr="000102C7">
        <w:rPr>
          <w:rFonts w:hint="eastAsia"/>
          <w:b/>
        </w:rPr>
        <w:t>】</w:t>
      </w:r>
      <w:r>
        <w:t xml:space="preserve"> </w:t>
      </w:r>
      <w:r>
        <w:rPr>
          <w:rFonts w:hint="eastAsia"/>
        </w:rPr>
        <w:t>求解方程组的解。</w:t>
      </w:r>
    </w:p>
    <w:p w:rsidR="00B1505F" w:rsidRDefault="00B1505F" w:rsidP="00FF38A7">
      <w:pPr>
        <w:ind w:firstLine="31680"/>
      </w:pPr>
      <w:r w:rsidRPr="00387205">
        <w:rPr>
          <w:position w:val="-52"/>
        </w:rPr>
        <w:object w:dxaOrig="29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57.75pt" o:ole="">
            <v:imagedata r:id="rId6" o:title=""/>
          </v:shape>
          <o:OLEObject Type="Embed" ProgID="Equation.3" ShapeID="_x0000_i1025" DrawAspect="Content" ObjectID="_1482490776" r:id="rId7"/>
        </w:object>
      </w:r>
    </w:p>
    <w:p w:rsidR="00B1505F" w:rsidRDefault="00B1505F" w:rsidP="00FF38A7">
      <w:pPr>
        <w:ind w:firstLine="3168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编辑器中建立</w:t>
      </w:r>
      <w:r>
        <w:t>M</w:t>
      </w:r>
      <w:r>
        <w:rPr>
          <w:rFonts w:hint="eastAsia"/>
        </w:rPr>
        <w:t>文件：</w:t>
      </w:r>
      <w:r>
        <w:t>LX0601.m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A=[1 -2 3 -1;3 -1 5 -3;2 1 2 -2];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b=[1 2 3]';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B=[A b];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n=4;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R_A=rank(A)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R_B=rank(B)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format rat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if R_A==R_B&amp;R_A==n   %</w:t>
      </w:r>
      <w:r w:rsidRPr="006853BA">
        <w:rPr>
          <w:rFonts w:hint="eastAsia"/>
          <w:sz w:val="18"/>
          <w:szCs w:val="18"/>
        </w:rPr>
        <w:t>判断有唯一解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X=A\b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elseif R_A==R_B&amp;R_A&lt;n%</w:t>
      </w:r>
      <w:r w:rsidRPr="006853BA">
        <w:rPr>
          <w:rFonts w:hint="eastAsia"/>
          <w:sz w:val="18"/>
          <w:szCs w:val="18"/>
        </w:rPr>
        <w:t>判断有无穷解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X=A\b%</w:t>
      </w:r>
      <w:r w:rsidRPr="006853BA">
        <w:rPr>
          <w:rFonts w:hint="eastAsia"/>
          <w:sz w:val="18"/>
          <w:szCs w:val="18"/>
        </w:rPr>
        <w:t>求特解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C=null(A,'r') %</w:t>
      </w:r>
      <w:r w:rsidRPr="006853BA">
        <w:rPr>
          <w:rFonts w:hint="eastAsia"/>
          <w:sz w:val="18"/>
          <w:szCs w:val="18"/>
        </w:rPr>
        <w:t>求</w:t>
      </w:r>
      <w:r w:rsidRPr="006853BA">
        <w:rPr>
          <w:sz w:val="18"/>
          <w:szCs w:val="18"/>
        </w:rPr>
        <w:t>AX=0</w:t>
      </w:r>
      <w:r w:rsidRPr="006853BA">
        <w:rPr>
          <w:rFonts w:hint="eastAsia"/>
          <w:sz w:val="18"/>
          <w:szCs w:val="18"/>
        </w:rPr>
        <w:t>的基础解系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else X='equation no solve'             %</w:t>
      </w:r>
      <w:r w:rsidRPr="006853BA">
        <w:rPr>
          <w:rFonts w:hint="eastAsia"/>
          <w:sz w:val="18"/>
          <w:szCs w:val="18"/>
        </w:rPr>
        <w:t>判断无解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end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rFonts w:hint="eastAsia"/>
          <w:sz w:val="18"/>
          <w:szCs w:val="18"/>
        </w:rPr>
        <w:t>运行后结果显示：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R_A =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2      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R_B =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3      </w:t>
      </w:r>
    </w:p>
    <w:p w:rsidR="00B1505F" w:rsidRPr="006853BA" w:rsidRDefault="00B1505F" w:rsidP="00FF38A7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X =</w:t>
      </w:r>
    </w:p>
    <w:p w:rsidR="00B1505F" w:rsidRPr="006853BA" w:rsidRDefault="00B1505F" w:rsidP="00FF38A7">
      <w:pPr>
        <w:pStyle w:val="a0"/>
        <w:ind w:firstLineChars="400" w:firstLine="31680"/>
        <w:rPr>
          <w:sz w:val="18"/>
          <w:szCs w:val="18"/>
        </w:rPr>
      </w:pPr>
      <w:r w:rsidRPr="006853BA">
        <w:rPr>
          <w:sz w:val="18"/>
          <w:szCs w:val="18"/>
        </w:rPr>
        <w:t>equition no solve</w:t>
      </w:r>
    </w:p>
    <w:p w:rsidR="00B1505F" w:rsidRDefault="00B1505F" w:rsidP="00FF38A7">
      <w:pPr>
        <w:ind w:firstLine="31680"/>
      </w:pPr>
      <w:r>
        <w:rPr>
          <w:rFonts w:hint="eastAsia"/>
        </w:rPr>
        <w:t>说明该方程组无解。</w:t>
      </w:r>
    </w:p>
    <w:p w:rsidR="00B1505F" w:rsidRPr="0087655C" w:rsidRDefault="00B1505F" w:rsidP="00220F1C">
      <w:pPr>
        <w:ind w:firstLine="31680"/>
      </w:pPr>
    </w:p>
    <w:sectPr w:rsidR="00B1505F" w:rsidRPr="0087655C" w:rsidSect="005E60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05F" w:rsidRDefault="00B1505F" w:rsidP="00220F1C">
      <w:pPr>
        <w:ind w:firstLine="31680"/>
      </w:pPr>
      <w:r>
        <w:separator/>
      </w:r>
    </w:p>
  </w:endnote>
  <w:endnote w:type="continuationSeparator" w:id="1">
    <w:p w:rsidR="00B1505F" w:rsidRDefault="00B1505F" w:rsidP="00220F1C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05F" w:rsidRDefault="00B1505F" w:rsidP="00220F1C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05F" w:rsidRDefault="00B1505F" w:rsidP="00220F1C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05F" w:rsidRDefault="00B1505F" w:rsidP="00220F1C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05F" w:rsidRDefault="00B1505F" w:rsidP="00220F1C">
      <w:pPr>
        <w:ind w:firstLine="31680"/>
      </w:pPr>
      <w:r>
        <w:separator/>
      </w:r>
    </w:p>
  </w:footnote>
  <w:footnote w:type="continuationSeparator" w:id="1">
    <w:p w:rsidR="00B1505F" w:rsidRDefault="00B1505F" w:rsidP="00220F1C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05F" w:rsidRDefault="00B1505F" w:rsidP="00220F1C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05F" w:rsidRPr="002D7E3E" w:rsidRDefault="00B1505F" w:rsidP="00220F1C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05F" w:rsidRDefault="00B1505F" w:rsidP="00220F1C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155138"/>
    <w:rsid w:val="00220F1C"/>
    <w:rsid w:val="002B67BC"/>
    <w:rsid w:val="002C2EDA"/>
    <w:rsid w:val="002D7E3E"/>
    <w:rsid w:val="002E6832"/>
    <w:rsid w:val="00377267"/>
    <w:rsid w:val="00387205"/>
    <w:rsid w:val="005E60B9"/>
    <w:rsid w:val="006041A2"/>
    <w:rsid w:val="006716E1"/>
    <w:rsid w:val="006853BA"/>
    <w:rsid w:val="006E2EFB"/>
    <w:rsid w:val="00714BB2"/>
    <w:rsid w:val="0087655C"/>
    <w:rsid w:val="008F6A76"/>
    <w:rsid w:val="009005FA"/>
    <w:rsid w:val="00980877"/>
    <w:rsid w:val="00981709"/>
    <w:rsid w:val="00A75F60"/>
    <w:rsid w:val="00AC07F8"/>
    <w:rsid w:val="00AE5CD1"/>
    <w:rsid w:val="00B1505F"/>
    <w:rsid w:val="00B629CD"/>
    <w:rsid w:val="00BB4034"/>
    <w:rsid w:val="00C35958"/>
    <w:rsid w:val="00D314C7"/>
    <w:rsid w:val="00DB5662"/>
    <w:rsid w:val="00FF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59</Words>
  <Characters>339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2014-11-23T05:36:00Z</dcterms:created>
  <dcterms:modified xsi:type="dcterms:W3CDTF">2015-01-11T06:13:00Z</dcterms:modified>
</cp:coreProperties>
</file>