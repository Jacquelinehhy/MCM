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902" w:rsidRDefault="00D82902" w:rsidP="002D7E3E">
      <w:pPr>
        <w:pStyle w:val="p0"/>
      </w:pPr>
      <w:r w:rsidRPr="000102C7">
        <w:rPr>
          <w:rFonts w:hint="eastAsia"/>
          <w:b/>
        </w:rPr>
        <w:t>【</w:t>
      </w:r>
      <w:bookmarkStart w:id="0" w:name="_GoBack"/>
      <w:r w:rsidRPr="000102C7">
        <w:rPr>
          <w:rFonts w:hint="eastAsia"/>
          <w:b/>
        </w:rPr>
        <w:t>例</w:t>
      </w:r>
      <w:r>
        <w:rPr>
          <w:b/>
        </w:rPr>
        <w:t>9-18</w:t>
      </w:r>
      <w:bookmarkEnd w:id="0"/>
      <w:r w:rsidRPr="000102C7">
        <w:rPr>
          <w:rFonts w:hint="eastAsia"/>
          <w:b/>
        </w:rPr>
        <w:t>】</w:t>
      </w:r>
      <w:r>
        <w:rPr>
          <w:rFonts w:hint="eastAsia"/>
        </w:rPr>
        <w:t>求方程组的一个特解。</w:t>
      </w:r>
    </w:p>
    <w:p w:rsidR="00D82902" w:rsidRDefault="00D82902" w:rsidP="00CB624A">
      <w:pPr>
        <w:adjustRightInd w:val="0"/>
        <w:snapToGrid w:val="0"/>
        <w:ind w:firstLine="31680"/>
      </w:pPr>
      <w:r w:rsidRPr="00E439D1">
        <w:rPr>
          <w:position w:val="-52"/>
        </w:rPr>
        <w:object w:dxaOrig="300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5pt;height:57.75pt" o:ole="">
            <v:imagedata r:id="rId6" o:title=""/>
          </v:shape>
          <o:OLEObject Type="Embed" ProgID="Equation.3" ShapeID="_x0000_i1025" DrawAspect="Content" ObjectID="_1482490782" r:id="rId7"/>
        </w:object>
      </w:r>
    </w:p>
    <w:p w:rsidR="00D82902" w:rsidRPr="00CB624A" w:rsidRDefault="00D82902" w:rsidP="00CB624A">
      <w:pPr>
        <w:pStyle w:val="a0"/>
        <w:ind w:firstLine="31680"/>
        <w:rPr>
          <w:sz w:val="18"/>
          <w:szCs w:val="18"/>
          <w:lang w:val="pt-BR"/>
        </w:rPr>
      </w:pPr>
      <w:r w:rsidRPr="00CB624A">
        <w:rPr>
          <w:sz w:val="18"/>
          <w:szCs w:val="18"/>
          <w:lang w:val="pt-BR"/>
        </w:rPr>
        <w:t xml:space="preserve">A=[1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3"/>
          <w:attr w:name="Year" w:val="2001"/>
        </w:smartTagPr>
        <w:r w:rsidRPr="00CB624A">
          <w:rPr>
            <w:sz w:val="18"/>
            <w:szCs w:val="18"/>
            <w:lang w:val="pt-BR"/>
          </w:rPr>
          <w:t>1 -3 -1</w:t>
        </w:r>
      </w:smartTag>
      <w:r w:rsidRPr="00CB624A">
        <w:rPr>
          <w:sz w:val="18"/>
          <w:szCs w:val="18"/>
          <w:lang w:val="pt-BR"/>
        </w:rPr>
        <w:t>;3 -1 -3 4;1 5 -9 -8];</w:t>
      </w:r>
    </w:p>
    <w:p w:rsidR="00D82902" w:rsidRPr="00CB624A" w:rsidRDefault="00D82902" w:rsidP="00CB624A">
      <w:pPr>
        <w:pStyle w:val="a0"/>
        <w:ind w:firstLine="31680"/>
        <w:rPr>
          <w:sz w:val="18"/>
          <w:szCs w:val="18"/>
          <w:lang w:val="pt-BR"/>
        </w:rPr>
      </w:pPr>
      <w:r w:rsidRPr="00CB624A">
        <w:rPr>
          <w:sz w:val="18"/>
          <w:szCs w:val="18"/>
          <w:lang w:val="pt-BR"/>
        </w:rPr>
        <w:t>b=[1 4 0]';</w:t>
      </w:r>
    </w:p>
    <w:p w:rsidR="00D82902" w:rsidRPr="00CB624A" w:rsidRDefault="00D82902" w:rsidP="00CB624A">
      <w:pPr>
        <w:pStyle w:val="a0"/>
        <w:ind w:firstLine="31680"/>
        <w:rPr>
          <w:sz w:val="18"/>
          <w:szCs w:val="18"/>
          <w:lang w:val="pt-BR"/>
        </w:rPr>
      </w:pPr>
      <w:r w:rsidRPr="00CB624A">
        <w:rPr>
          <w:sz w:val="18"/>
          <w:szCs w:val="18"/>
          <w:lang w:val="pt-BR"/>
        </w:rPr>
        <w:t>[Q,R]=qr(A)</w:t>
      </w:r>
    </w:p>
    <w:p w:rsidR="00D82902" w:rsidRPr="00CB624A" w:rsidRDefault="00D82902" w:rsidP="00CB624A">
      <w:pPr>
        <w:pStyle w:val="a0"/>
        <w:ind w:firstLine="31680"/>
        <w:rPr>
          <w:sz w:val="18"/>
          <w:szCs w:val="18"/>
          <w:lang w:val="pt-BR"/>
        </w:rPr>
      </w:pPr>
      <w:r w:rsidRPr="00CB624A">
        <w:rPr>
          <w:sz w:val="18"/>
          <w:szCs w:val="18"/>
          <w:lang w:val="pt-BR"/>
        </w:rPr>
        <w:t>Q =</w:t>
      </w:r>
    </w:p>
    <w:p w:rsidR="00D82902" w:rsidRPr="00CB624A" w:rsidRDefault="00D82902" w:rsidP="00CB624A">
      <w:pPr>
        <w:pStyle w:val="a0"/>
        <w:ind w:firstLine="31680"/>
        <w:rPr>
          <w:sz w:val="18"/>
          <w:szCs w:val="18"/>
          <w:lang w:val="pt-BR"/>
        </w:rPr>
      </w:pPr>
      <w:r w:rsidRPr="00CB624A">
        <w:rPr>
          <w:sz w:val="18"/>
          <w:szCs w:val="18"/>
          <w:lang w:val="pt-BR"/>
        </w:rPr>
        <w:t xml:space="preserve">   -0.3015    0.1421   -0.9428</w:t>
      </w:r>
    </w:p>
    <w:p w:rsidR="00D82902" w:rsidRPr="00CB624A" w:rsidRDefault="00D82902" w:rsidP="00CB624A">
      <w:pPr>
        <w:pStyle w:val="a0"/>
        <w:ind w:firstLine="31680"/>
        <w:rPr>
          <w:sz w:val="18"/>
          <w:szCs w:val="18"/>
          <w:lang w:val="pt-BR"/>
        </w:rPr>
      </w:pPr>
      <w:r w:rsidRPr="00CB624A">
        <w:rPr>
          <w:sz w:val="18"/>
          <w:szCs w:val="18"/>
          <w:lang w:val="pt-BR"/>
        </w:rPr>
        <w:t xml:space="preserve">   -0.9045   -0.3553    0.2357</w:t>
      </w:r>
    </w:p>
    <w:p w:rsidR="00D82902" w:rsidRPr="00CB624A" w:rsidRDefault="00D82902" w:rsidP="00CB624A">
      <w:pPr>
        <w:pStyle w:val="a0"/>
        <w:ind w:firstLine="31680"/>
        <w:rPr>
          <w:sz w:val="18"/>
          <w:szCs w:val="18"/>
          <w:lang w:val="pt-BR"/>
        </w:rPr>
      </w:pPr>
      <w:r w:rsidRPr="00CB624A">
        <w:rPr>
          <w:sz w:val="18"/>
          <w:szCs w:val="18"/>
          <w:lang w:val="pt-BR"/>
        </w:rPr>
        <w:t xml:space="preserve">   -0.3015    0.9239    0.2357</w:t>
      </w:r>
    </w:p>
    <w:p w:rsidR="00D82902" w:rsidRPr="00CB624A" w:rsidRDefault="00D82902" w:rsidP="00CB624A">
      <w:pPr>
        <w:pStyle w:val="a0"/>
        <w:ind w:firstLine="31680"/>
        <w:rPr>
          <w:sz w:val="18"/>
          <w:szCs w:val="18"/>
          <w:lang w:val="pt-BR"/>
        </w:rPr>
      </w:pPr>
      <w:r w:rsidRPr="00CB624A">
        <w:rPr>
          <w:sz w:val="18"/>
          <w:szCs w:val="18"/>
          <w:lang w:val="pt-BR"/>
        </w:rPr>
        <w:t>R =</w:t>
      </w:r>
    </w:p>
    <w:p w:rsidR="00D82902" w:rsidRPr="00FB39E9" w:rsidRDefault="00D82902" w:rsidP="00CB624A">
      <w:pPr>
        <w:pStyle w:val="a0"/>
        <w:ind w:firstLine="31680"/>
        <w:rPr>
          <w:sz w:val="18"/>
          <w:szCs w:val="18"/>
        </w:rPr>
      </w:pPr>
      <w:r w:rsidRPr="00CB624A">
        <w:rPr>
          <w:sz w:val="18"/>
          <w:szCs w:val="18"/>
          <w:lang w:val="pt-BR"/>
        </w:rPr>
        <w:t xml:space="preserve"> </w:t>
      </w:r>
      <w:r w:rsidRPr="00FB39E9">
        <w:rPr>
          <w:sz w:val="18"/>
          <w:szCs w:val="18"/>
        </w:rPr>
        <w:t>-3.3166   -0.9045    6.3317   -0.9045</w:t>
      </w:r>
    </w:p>
    <w:p w:rsidR="00D82902" w:rsidRPr="00FB39E9" w:rsidRDefault="00D82902" w:rsidP="00CB624A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   0   5.1168   -7.6752   -8.9544</w:t>
      </w:r>
    </w:p>
    <w:p w:rsidR="00D82902" w:rsidRPr="00FB39E9" w:rsidRDefault="00D82902" w:rsidP="00CB624A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   0         0   -0.0000   -0.0000</w:t>
      </w:r>
    </w:p>
    <w:p w:rsidR="00D82902" w:rsidRPr="00FB39E9" w:rsidRDefault="00D82902" w:rsidP="00CB624A">
      <w:pPr>
        <w:pStyle w:val="a0"/>
        <w:ind w:firstLine="31680"/>
        <w:rPr>
          <w:sz w:val="18"/>
          <w:szCs w:val="18"/>
        </w:rPr>
      </w:pPr>
    </w:p>
    <w:p w:rsidR="00D82902" w:rsidRPr="00FB39E9" w:rsidRDefault="00D82902" w:rsidP="00CB624A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X=R\(Q\b)</w:t>
      </w:r>
    </w:p>
    <w:p w:rsidR="00D82902" w:rsidRPr="00FB39E9" w:rsidRDefault="00D82902" w:rsidP="00CB624A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Warning: Rank deficient, rank = 2  tol =   8.8373e-015.</w:t>
      </w:r>
    </w:p>
    <w:p w:rsidR="00D82902" w:rsidRPr="00FB39E9" w:rsidRDefault="00D82902" w:rsidP="00CB624A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X =</w:t>
      </w:r>
    </w:p>
    <w:p w:rsidR="00D82902" w:rsidRPr="00FB39E9" w:rsidRDefault="00D82902" w:rsidP="00CB624A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   0</w:t>
      </w:r>
    </w:p>
    <w:p w:rsidR="00D82902" w:rsidRPr="00FB39E9" w:rsidRDefault="00D82902" w:rsidP="00CB624A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   0</w:t>
      </w:r>
    </w:p>
    <w:p w:rsidR="00D82902" w:rsidRPr="00FB39E9" w:rsidRDefault="00D82902" w:rsidP="00CB624A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-0.5333</w:t>
      </w:r>
    </w:p>
    <w:p w:rsidR="00D82902" w:rsidRPr="00FB39E9" w:rsidRDefault="00D82902" w:rsidP="00CB624A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0.6000</w:t>
      </w:r>
    </w:p>
    <w:p w:rsidR="00D82902" w:rsidRDefault="00D82902" w:rsidP="00CB624A">
      <w:pPr>
        <w:adjustRightInd w:val="0"/>
        <w:snapToGrid w:val="0"/>
        <w:ind w:firstLine="31680"/>
      </w:pPr>
      <w:r w:rsidRPr="00387205">
        <w:rPr>
          <w:rFonts w:hint="eastAsia"/>
        </w:rPr>
        <w:t>说明：</w:t>
      </w:r>
      <w:r>
        <w:rPr>
          <w:rFonts w:hint="eastAsia"/>
        </w:rPr>
        <w:t>这三种分解，在求解大型方程组时很有用。其优点是运算速度快、可以节省磁盘空间、节省内存。</w:t>
      </w:r>
    </w:p>
    <w:p w:rsidR="00D82902" w:rsidRPr="002D7E3E" w:rsidRDefault="00D82902" w:rsidP="00177E9A">
      <w:pPr>
        <w:ind w:firstLine="31680"/>
      </w:pPr>
    </w:p>
    <w:sectPr w:rsidR="00D82902" w:rsidRPr="002D7E3E" w:rsidSect="001768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902" w:rsidRDefault="00D82902" w:rsidP="00177E9A">
      <w:pPr>
        <w:ind w:firstLine="31680"/>
      </w:pPr>
      <w:r>
        <w:separator/>
      </w:r>
    </w:p>
  </w:endnote>
  <w:endnote w:type="continuationSeparator" w:id="1">
    <w:p w:rsidR="00D82902" w:rsidRDefault="00D82902" w:rsidP="00177E9A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902" w:rsidRDefault="00D82902" w:rsidP="00177E9A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902" w:rsidRDefault="00D82902" w:rsidP="00177E9A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902" w:rsidRDefault="00D82902" w:rsidP="00177E9A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902" w:rsidRDefault="00D82902" w:rsidP="00177E9A">
      <w:pPr>
        <w:ind w:firstLine="31680"/>
      </w:pPr>
      <w:r>
        <w:separator/>
      </w:r>
    </w:p>
  </w:footnote>
  <w:footnote w:type="continuationSeparator" w:id="1">
    <w:p w:rsidR="00D82902" w:rsidRDefault="00D82902" w:rsidP="00177E9A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902" w:rsidRDefault="00D82902" w:rsidP="00177E9A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902" w:rsidRPr="002D7E3E" w:rsidRDefault="00D82902" w:rsidP="00177E9A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902" w:rsidRDefault="00D82902" w:rsidP="00177E9A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102C7"/>
    <w:rsid w:val="001768CD"/>
    <w:rsid w:val="00177E9A"/>
    <w:rsid w:val="002B67BC"/>
    <w:rsid w:val="002C2EDA"/>
    <w:rsid w:val="002D7E3E"/>
    <w:rsid w:val="002E6832"/>
    <w:rsid w:val="00377267"/>
    <w:rsid w:val="00387205"/>
    <w:rsid w:val="006716E1"/>
    <w:rsid w:val="006E2EFB"/>
    <w:rsid w:val="00714BB2"/>
    <w:rsid w:val="008F6A76"/>
    <w:rsid w:val="009005FA"/>
    <w:rsid w:val="00980877"/>
    <w:rsid w:val="00A75F60"/>
    <w:rsid w:val="00AC07F8"/>
    <w:rsid w:val="00AE5CD1"/>
    <w:rsid w:val="00B629CD"/>
    <w:rsid w:val="00BB4034"/>
    <w:rsid w:val="00C35958"/>
    <w:rsid w:val="00CB624A"/>
    <w:rsid w:val="00CF265E"/>
    <w:rsid w:val="00D314C7"/>
    <w:rsid w:val="00D82902"/>
    <w:rsid w:val="00DB5662"/>
    <w:rsid w:val="00DD3201"/>
    <w:rsid w:val="00E439D1"/>
    <w:rsid w:val="00FB3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customStyle="1" w:styleId="p0">
    <w:name w:val="p0"/>
    <w:basedOn w:val="Normal"/>
    <w:uiPriority w:val="99"/>
    <w:rsid w:val="002D7E3E"/>
    <w:pPr>
      <w:widowControl/>
      <w:ind w:firstLineChars="0" w:firstLine="0"/>
    </w:pPr>
    <w:rPr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71</Words>
  <Characters>408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2014-11-23T05:35:00Z</dcterms:created>
  <dcterms:modified xsi:type="dcterms:W3CDTF">2015-01-11T06:13:00Z</dcterms:modified>
</cp:coreProperties>
</file>