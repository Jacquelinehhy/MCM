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1CA" w:rsidRPr="00E260C4" w:rsidRDefault="005D11CA" w:rsidP="00945456">
      <w:pPr>
        <w:pStyle w:val="a"/>
        <w:ind w:firstLineChars="0" w:firstLine="0"/>
        <w:rPr>
          <w:sz w:val="24"/>
        </w:rPr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9-36</w:t>
      </w:r>
      <w:bookmarkEnd w:id="0"/>
      <w:r w:rsidRPr="00D21F85">
        <w:rPr>
          <w:rFonts w:hint="eastAsia"/>
          <w:b/>
        </w:rPr>
        <w:t>】</w:t>
      </w:r>
      <w:r w:rsidRPr="000B5AE3">
        <w:rPr>
          <w:rFonts w:hAnsi="宋体" w:hint="eastAsia"/>
        </w:rPr>
        <w:t>用</w:t>
      </w:r>
      <w:r w:rsidRPr="000B5AE3">
        <w:t>Matlab</w:t>
      </w:r>
      <w:r w:rsidRPr="000B5AE3">
        <w:rPr>
          <w:rFonts w:hAnsi="宋体" w:hint="eastAsia"/>
        </w:rPr>
        <w:t>解下列线性方程组。</w:t>
      </w:r>
    </w:p>
    <w:p w:rsidR="005D11CA" w:rsidRPr="008772A3" w:rsidRDefault="005D11CA" w:rsidP="0029162E">
      <w:pPr>
        <w:ind w:firstLine="31680"/>
        <w:rPr>
          <w:color w:val="0000FF"/>
          <w:sz w:val="24"/>
        </w:rPr>
      </w:pPr>
      <w:r w:rsidRPr="00240CF1">
        <w:rPr>
          <w:position w:val="-50"/>
        </w:rPr>
        <w:object w:dxaOrig="207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56.25pt" o:ole="">
            <v:imagedata r:id="rId6" o:title=""/>
          </v:shape>
          <o:OLEObject Type="Embed" ProgID="Equation.DSMT4" ShapeID="_x0000_i1025" DrawAspect="Content" ObjectID="_1482490957" r:id="rId7"/>
        </w:object>
      </w:r>
      <w:r w:rsidRPr="00240CF1">
        <w:rPr>
          <w:position w:val="-50"/>
        </w:rPr>
        <w:object w:dxaOrig="2400" w:dyaOrig="1120">
          <v:shape id="_x0000_i1026" type="#_x0000_t75" style="width:120pt;height:56.25pt" o:ole="">
            <v:imagedata r:id="rId8" o:title=""/>
          </v:shape>
          <o:OLEObject Type="Embed" ProgID="Equation.DSMT4" ShapeID="_x0000_i1026" DrawAspect="Content" ObjectID="_1482490958" r:id="rId9"/>
        </w:objec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>A=[2 4 -6;1 5 3;1 3 2]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>A =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 xml:space="preserve">     2     4    -6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 xml:space="preserve">     1     5     3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 xml:space="preserve">     1     3     2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>b=[-4;10;5]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>b =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 xml:space="preserve">    -4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 xml:space="preserve">    10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 xml:space="preserve">     5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>x=inv(A)*b</w:t>
      </w:r>
    </w:p>
    <w:p w:rsidR="005D11CA" w:rsidRPr="0029162E" w:rsidRDefault="005D11CA" w:rsidP="0029162E">
      <w:pPr>
        <w:pStyle w:val="a0"/>
        <w:ind w:firstLine="31680"/>
        <w:rPr>
          <w:sz w:val="18"/>
          <w:szCs w:val="18"/>
          <w:lang w:val="pt-BR"/>
        </w:rPr>
      </w:pPr>
      <w:r w:rsidRPr="0029162E">
        <w:rPr>
          <w:sz w:val="18"/>
          <w:szCs w:val="18"/>
          <w:lang w:val="pt-BR"/>
        </w:rPr>
        <w:t>x =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29162E">
        <w:rPr>
          <w:sz w:val="18"/>
          <w:szCs w:val="18"/>
          <w:lang w:val="pt-BR"/>
        </w:rPr>
        <w:t xml:space="preserve">   </w:t>
      </w:r>
      <w:r w:rsidRPr="00050B1A">
        <w:rPr>
          <w:sz w:val="18"/>
          <w:szCs w:val="18"/>
        </w:rPr>
        <w:t>-3.0000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2.0000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1.0000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B=[3 41 -62;4 50 3;11 38 25]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B =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3    41   -62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4    50     3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11    38    25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c=[-41;100;50]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c =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-41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100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50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x=inv(B)*c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 =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-8.8221</w:t>
      </w:r>
    </w:p>
    <w:p w:rsidR="005D11CA" w:rsidRPr="00050B1A" w:rsidRDefault="005D11CA" w:rsidP="0029162E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2.5890</w:t>
      </w:r>
    </w:p>
    <w:p w:rsidR="005D11CA" w:rsidRPr="00050B1A" w:rsidRDefault="005D11CA" w:rsidP="0029162E">
      <w:pPr>
        <w:pStyle w:val="a0"/>
        <w:ind w:firstLineChars="400" w:firstLine="31680"/>
        <w:rPr>
          <w:sz w:val="18"/>
          <w:szCs w:val="18"/>
        </w:rPr>
      </w:pPr>
      <w:r w:rsidRPr="00050B1A">
        <w:rPr>
          <w:sz w:val="18"/>
          <w:szCs w:val="18"/>
        </w:rPr>
        <w:t>1.9465</w:t>
      </w:r>
    </w:p>
    <w:p w:rsidR="005D11CA" w:rsidRPr="00945456" w:rsidRDefault="005D11CA" w:rsidP="00543734">
      <w:pPr>
        <w:ind w:firstLine="31680"/>
      </w:pPr>
    </w:p>
    <w:sectPr w:rsidR="005D11CA" w:rsidRPr="00945456" w:rsidSect="00B338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1CA" w:rsidRDefault="005D11CA" w:rsidP="00543734">
      <w:pPr>
        <w:ind w:firstLine="31680"/>
      </w:pPr>
      <w:r>
        <w:separator/>
      </w:r>
    </w:p>
  </w:endnote>
  <w:endnote w:type="continuationSeparator" w:id="1">
    <w:p w:rsidR="005D11CA" w:rsidRDefault="005D11CA" w:rsidP="00543734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CA" w:rsidRDefault="005D11CA" w:rsidP="00543734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CA" w:rsidRDefault="005D11CA" w:rsidP="00543734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CA" w:rsidRDefault="005D11CA" w:rsidP="00543734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1CA" w:rsidRDefault="005D11CA" w:rsidP="00543734">
      <w:pPr>
        <w:ind w:firstLine="31680"/>
      </w:pPr>
      <w:r>
        <w:separator/>
      </w:r>
    </w:p>
  </w:footnote>
  <w:footnote w:type="continuationSeparator" w:id="1">
    <w:p w:rsidR="005D11CA" w:rsidRDefault="005D11CA" w:rsidP="00543734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CA" w:rsidRDefault="005D11CA" w:rsidP="00543734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CA" w:rsidRPr="002D7E3E" w:rsidRDefault="005D11CA" w:rsidP="00543734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CA" w:rsidRDefault="005D11CA" w:rsidP="00543734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0B5AE3"/>
    <w:rsid w:val="0013691D"/>
    <w:rsid w:val="00155138"/>
    <w:rsid w:val="001666F2"/>
    <w:rsid w:val="0020385A"/>
    <w:rsid w:val="002122E8"/>
    <w:rsid w:val="00240CF1"/>
    <w:rsid w:val="0029162E"/>
    <w:rsid w:val="002B67BC"/>
    <w:rsid w:val="002C2EDA"/>
    <w:rsid w:val="002D7E3E"/>
    <w:rsid w:val="002E6832"/>
    <w:rsid w:val="00377267"/>
    <w:rsid w:val="003F353D"/>
    <w:rsid w:val="004243BF"/>
    <w:rsid w:val="004A1AC0"/>
    <w:rsid w:val="004E167D"/>
    <w:rsid w:val="00543734"/>
    <w:rsid w:val="005D11CA"/>
    <w:rsid w:val="006716E1"/>
    <w:rsid w:val="006E2EFB"/>
    <w:rsid w:val="00714BB2"/>
    <w:rsid w:val="007A09C0"/>
    <w:rsid w:val="0087655C"/>
    <w:rsid w:val="008772A3"/>
    <w:rsid w:val="008F6A76"/>
    <w:rsid w:val="009005FA"/>
    <w:rsid w:val="00945456"/>
    <w:rsid w:val="00980877"/>
    <w:rsid w:val="009B799F"/>
    <w:rsid w:val="00A11DF9"/>
    <w:rsid w:val="00A75F60"/>
    <w:rsid w:val="00AC07F8"/>
    <w:rsid w:val="00AE5CD1"/>
    <w:rsid w:val="00B3388A"/>
    <w:rsid w:val="00B629CD"/>
    <w:rsid w:val="00BB4034"/>
    <w:rsid w:val="00C35958"/>
    <w:rsid w:val="00C645CD"/>
    <w:rsid w:val="00CB333B"/>
    <w:rsid w:val="00D21F85"/>
    <w:rsid w:val="00D314C7"/>
    <w:rsid w:val="00DB5662"/>
    <w:rsid w:val="00E252F1"/>
    <w:rsid w:val="00E260C4"/>
    <w:rsid w:val="00EE5F35"/>
    <w:rsid w:val="00F05816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62</Words>
  <Characters>355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2014-11-23T05:41:00Z</dcterms:created>
  <dcterms:modified xsi:type="dcterms:W3CDTF">2015-01-11T06:16:00Z</dcterms:modified>
</cp:coreProperties>
</file>