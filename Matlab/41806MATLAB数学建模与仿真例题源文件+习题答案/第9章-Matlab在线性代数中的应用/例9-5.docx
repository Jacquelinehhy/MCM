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E7" w:rsidRPr="000F50BA" w:rsidRDefault="00EF63E7" w:rsidP="006E2EFB">
      <w:pPr>
        <w:pStyle w:val="a"/>
        <w:ind w:firstLineChars="0" w:firstLine="0"/>
        <w:rPr>
          <w:lang w:val="pt-BR"/>
        </w:rPr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  <w:lang w:val="pt-BR"/>
        </w:rPr>
        <w:t>9</w:t>
      </w:r>
      <w:r>
        <w:rPr>
          <w:b/>
          <w:lang w:val="pt-BR"/>
        </w:rPr>
        <w:t>-5</w:t>
      </w:r>
      <w:bookmarkEnd w:id="0"/>
      <w:r w:rsidRPr="000102C7">
        <w:rPr>
          <w:rFonts w:hint="eastAsia"/>
          <w:b/>
        </w:rPr>
        <w:t>】</w:t>
      </w:r>
      <w:r w:rsidRPr="00080730">
        <w:rPr>
          <w:rFonts w:hint="eastAsia"/>
        </w:rPr>
        <w:t>求行列式</w:t>
      </w:r>
      <w:r w:rsidRPr="000F50BA">
        <w:rPr>
          <w:lang w:val="pt-BR"/>
        </w:rPr>
        <w:t>A=</w:t>
      </w:r>
      <w:r w:rsidRPr="00037631">
        <w:rPr>
          <w:position w:val="-30"/>
        </w:rPr>
        <w:object w:dxaOrig="6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6pt" o:ole="">
            <v:imagedata r:id="rId4" o:title=""/>
          </v:shape>
          <o:OLEObject Type="Embed" ProgID="Equation.DSMT4" ShapeID="_x0000_i1025" DrawAspect="Content" ObjectID="_1482490667" r:id="rId5"/>
        </w:object>
      </w:r>
      <w:r w:rsidRPr="00080730">
        <w:rPr>
          <w:rFonts w:hint="eastAsia"/>
        </w:rPr>
        <w:t>的值。</w:t>
      </w:r>
    </w:p>
    <w:p w:rsidR="00EF63E7" w:rsidRPr="00E426ED" w:rsidRDefault="00EF63E7" w:rsidP="00E17ABD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A=[1,2;3,4]</w:t>
      </w:r>
      <w:r w:rsidRPr="00E426ED">
        <w:rPr>
          <w:rFonts w:hint="eastAsia"/>
          <w:sz w:val="18"/>
          <w:szCs w:val="18"/>
        </w:rPr>
        <w:t>；</w:t>
      </w:r>
    </w:p>
    <w:p w:rsidR="00EF63E7" w:rsidRPr="00E426ED" w:rsidRDefault="00EF63E7" w:rsidP="00E17ABD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det(A)</w:t>
      </w:r>
    </w:p>
    <w:p w:rsidR="00EF63E7" w:rsidRPr="00E426ED" w:rsidRDefault="00EF63E7" w:rsidP="00E17ABD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ans =  -2</w:t>
      </w:r>
    </w:p>
    <w:p w:rsidR="00EF63E7" w:rsidRPr="006E2EFB" w:rsidRDefault="00EF63E7" w:rsidP="00850648">
      <w:pPr>
        <w:ind w:firstLine="31680"/>
      </w:pPr>
    </w:p>
    <w:sectPr w:rsidR="00EF63E7" w:rsidRPr="006E2EFB" w:rsidSect="005D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37631"/>
    <w:rsid w:val="00080730"/>
    <w:rsid w:val="000F50BA"/>
    <w:rsid w:val="005D5C91"/>
    <w:rsid w:val="006E2EFB"/>
    <w:rsid w:val="00850648"/>
    <w:rsid w:val="008F6A76"/>
    <w:rsid w:val="009005FA"/>
    <w:rsid w:val="00980877"/>
    <w:rsid w:val="00E0100A"/>
    <w:rsid w:val="00E17ABD"/>
    <w:rsid w:val="00E426ED"/>
    <w:rsid w:val="00EF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10</Words>
  <Characters>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2014-11-23T05:03:00Z</dcterms:created>
  <dcterms:modified xsi:type="dcterms:W3CDTF">2015-01-11T06:11:00Z</dcterms:modified>
</cp:coreProperties>
</file>