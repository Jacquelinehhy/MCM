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83" w:rsidRDefault="00056A83" w:rsidP="00155138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9-19</w:t>
      </w:r>
      <w:bookmarkEnd w:id="0"/>
      <w:r w:rsidRPr="000102C7">
        <w:rPr>
          <w:rFonts w:hint="eastAsia"/>
          <w:b/>
        </w:rPr>
        <w:t>】</w:t>
      </w:r>
      <w:r>
        <w:rPr>
          <w:rFonts w:hint="eastAsia"/>
        </w:rPr>
        <w:t>求解方程组的通解。</w:t>
      </w:r>
    </w:p>
    <w:p w:rsidR="00056A83" w:rsidRPr="00DA58FE" w:rsidRDefault="00056A83" w:rsidP="00160141">
      <w:pPr>
        <w:adjustRightInd w:val="0"/>
        <w:snapToGrid w:val="0"/>
        <w:ind w:firstLine="31680"/>
      </w:pPr>
      <w:r w:rsidRPr="0008384E">
        <w:rPr>
          <w:position w:val="-50"/>
        </w:rPr>
        <w:object w:dxaOrig="2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56.25pt" o:ole="">
            <v:imagedata r:id="rId6" o:title=""/>
          </v:shape>
          <o:OLEObject Type="Embed" ProgID="Equation.3" ShapeID="_x0000_i1025" DrawAspect="Content" ObjectID="_1482490778" r:id="rId7"/>
        </w:objec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A=[1 2 2 1;2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2"/>
          <w:attr w:name="Year" w:val="2001"/>
        </w:smartTagPr>
        <w:r w:rsidRPr="00FB39E9">
          <w:rPr>
            <w:sz w:val="18"/>
            <w:szCs w:val="18"/>
          </w:rPr>
          <w:t>1 -2 -2</w:t>
        </w:r>
      </w:smartTag>
      <w:r w:rsidRPr="00FB39E9">
        <w:rPr>
          <w:sz w:val="18"/>
          <w:szCs w:val="18"/>
        </w:rPr>
        <w:t>;1 -1 -4 -3];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format rat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B=null(A,'r')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B =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2           5/3     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-2          -4/3     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1            0      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0            1      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rFonts w:hint="eastAsia"/>
          <w:sz w:val="18"/>
          <w:szCs w:val="18"/>
        </w:rPr>
        <w:t>写出通解：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syms k1 k2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x=k1*B(:,1)+k2*B(:,2)                  %</w:t>
      </w:r>
      <w:r w:rsidRPr="00FB39E9">
        <w:rPr>
          <w:rFonts w:hint="eastAsia"/>
          <w:sz w:val="18"/>
          <w:szCs w:val="18"/>
        </w:rPr>
        <w:t>写出方程组的通解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x =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[  2*k1+5/3*k2]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[ -2*k1-4/3*k2]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[           k1]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[           k2]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pretty(x)                              %</w:t>
      </w:r>
      <w:r w:rsidRPr="00FB39E9">
        <w:rPr>
          <w:rFonts w:hint="eastAsia"/>
          <w:sz w:val="18"/>
          <w:szCs w:val="18"/>
        </w:rPr>
        <w:t>让通解表达式更加精美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[2 k1 + 5/3 k2 ]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                 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[-2 k1 - 4/3 k2]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                 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         k1      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                 ]</w:t>
      </w:r>
    </w:p>
    <w:p w:rsidR="00056A83" w:rsidRPr="00FB39E9" w:rsidRDefault="00056A83" w:rsidP="00160141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                      [         k2      ]</w:t>
      </w:r>
    </w:p>
    <w:p w:rsidR="00056A83" w:rsidRPr="00155138" w:rsidRDefault="00056A83" w:rsidP="00F60618">
      <w:pPr>
        <w:ind w:firstLine="31680"/>
      </w:pPr>
    </w:p>
    <w:sectPr w:rsidR="00056A83" w:rsidRPr="00155138" w:rsidSect="00480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A83" w:rsidRDefault="00056A83" w:rsidP="00F60618">
      <w:pPr>
        <w:ind w:firstLine="31680"/>
      </w:pPr>
      <w:r>
        <w:separator/>
      </w:r>
    </w:p>
  </w:endnote>
  <w:endnote w:type="continuationSeparator" w:id="1">
    <w:p w:rsidR="00056A83" w:rsidRDefault="00056A83" w:rsidP="00F60618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83" w:rsidRDefault="00056A83" w:rsidP="00F60618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83" w:rsidRDefault="00056A83" w:rsidP="00F60618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83" w:rsidRDefault="00056A83" w:rsidP="00F60618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A83" w:rsidRDefault="00056A83" w:rsidP="00F60618">
      <w:pPr>
        <w:ind w:firstLine="31680"/>
      </w:pPr>
      <w:r>
        <w:separator/>
      </w:r>
    </w:p>
  </w:footnote>
  <w:footnote w:type="continuationSeparator" w:id="1">
    <w:p w:rsidR="00056A83" w:rsidRDefault="00056A83" w:rsidP="00F60618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83" w:rsidRDefault="00056A83" w:rsidP="00F60618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83" w:rsidRPr="002D7E3E" w:rsidRDefault="00056A83" w:rsidP="00F60618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83" w:rsidRDefault="00056A83" w:rsidP="00F60618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56A83"/>
    <w:rsid w:val="0008384E"/>
    <w:rsid w:val="00155138"/>
    <w:rsid w:val="00160141"/>
    <w:rsid w:val="002B67BC"/>
    <w:rsid w:val="002C2EDA"/>
    <w:rsid w:val="002D7E3E"/>
    <w:rsid w:val="002E6832"/>
    <w:rsid w:val="00377267"/>
    <w:rsid w:val="003E2B2A"/>
    <w:rsid w:val="00480080"/>
    <w:rsid w:val="006716E1"/>
    <w:rsid w:val="006E2EFB"/>
    <w:rsid w:val="00714BB2"/>
    <w:rsid w:val="008F6A76"/>
    <w:rsid w:val="009005FA"/>
    <w:rsid w:val="00980877"/>
    <w:rsid w:val="00A75F60"/>
    <w:rsid w:val="00AC07F8"/>
    <w:rsid w:val="00AE5CD1"/>
    <w:rsid w:val="00B629CD"/>
    <w:rsid w:val="00BB4034"/>
    <w:rsid w:val="00C35958"/>
    <w:rsid w:val="00D314C7"/>
    <w:rsid w:val="00DA58FE"/>
    <w:rsid w:val="00DB5662"/>
    <w:rsid w:val="00E92CD0"/>
    <w:rsid w:val="00F60618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111</Words>
  <Characters>635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2014-11-23T05:35:00Z</dcterms:created>
  <dcterms:modified xsi:type="dcterms:W3CDTF">2015-01-11T06:13:00Z</dcterms:modified>
</cp:coreProperties>
</file>